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0C62" w14:textId="69C6AD13" w:rsidR="00941D93" w:rsidRDefault="00E028A5">
      <w:pPr>
        <w:pStyle w:val="Title"/>
      </w:pPr>
      <w:r>
        <w:t>DbEditTestPlanAssign</w:t>
      </w:r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77777777" w:rsidR="00941D93" w:rsidRDefault="00941D93">
      <w:pPr>
        <w:pStyle w:val="Subtitle"/>
      </w:pPr>
      <w:r>
        <w:t>Version &lt;1.0&gt;</w:t>
      </w:r>
    </w:p>
    <w:p w14:paraId="6BC1C602" w14:textId="6CB61E86" w:rsidR="00941D93" w:rsidRDefault="00E028A5">
      <w:pPr>
        <w:pStyle w:val="Subtitle"/>
        <w:rPr>
          <w:color w:val="000000"/>
        </w:rPr>
      </w:pPr>
      <w:r>
        <w:t>4/12/20</w:t>
      </w:r>
    </w:p>
    <w:p w14:paraId="03D6220F" w14:textId="77777777" w:rsidR="00941D93" w:rsidRDefault="00941D93">
      <w:pPr>
        <w:pStyle w:val="DocControlHeading"/>
        <w:sectPr w:rsidR="00941D93">
          <w:headerReference w:type="default" r:id="rId7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0" w:name="_Toc461626763"/>
      <w:bookmarkStart w:id="1" w:name="_Toc461628993"/>
      <w:bookmarkStart w:id="2" w:name="_Toc461632035"/>
    </w:p>
    <w:p w14:paraId="48E53925" w14:textId="77777777" w:rsidR="00941D93" w:rsidRDefault="00941D93">
      <w:pPr>
        <w:pStyle w:val="DocControlHeading"/>
      </w:pPr>
      <w:bookmarkStart w:id="3" w:name="_Toc22915465"/>
      <w:r>
        <w:lastRenderedPageBreak/>
        <w:t>Document Control</w:t>
      </w:r>
      <w:bookmarkEnd w:id="0"/>
      <w:bookmarkEnd w:id="1"/>
      <w:bookmarkEnd w:id="2"/>
      <w:bookmarkEnd w:id="3"/>
    </w:p>
    <w:p w14:paraId="1CCE13EA" w14:textId="77777777" w:rsidR="00941D93" w:rsidRDefault="00941D93">
      <w:pPr>
        <w:pStyle w:val="DocControlHeading2"/>
      </w:pPr>
      <w:bookmarkStart w:id="4" w:name="_Toc461626764"/>
      <w:bookmarkStart w:id="5" w:name="_Toc461628994"/>
      <w:bookmarkStart w:id="6" w:name="_Toc461632036"/>
      <w:bookmarkStart w:id="7" w:name="_Toc22915466"/>
      <w:r>
        <w:t>Approval</w:t>
      </w:r>
      <w:bookmarkEnd w:id="4"/>
      <w:bookmarkEnd w:id="5"/>
      <w:bookmarkEnd w:id="6"/>
      <w:bookmarkEnd w:id="7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8" w:name="_Toc461626765"/>
      <w:bookmarkStart w:id="9" w:name="_Toc461628995"/>
      <w:bookmarkStart w:id="10" w:name="_Toc461632037"/>
      <w:bookmarkStart w:id="11" w:name="_Toc22915467"/>
      <w:r>
        <w:t>Document Change Control</w:t>
      </w:r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60FDD9BF" w:rsidR="00941D93" w:rsidRDefault="00E028A5">
            <w:r>
              <w:t>4/12/2020</w:t>
            </w:r>
          </w:p>
        </w:tc>
      </w:tr>
      <w:tr w:rsidR="00941D93" w14:paraId="341237CA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77777777" w:rsidR="00941D93" w:rsidRDefault="00941D93"/>
        </w:tc>
      </w:tr>
      <w:tr w:rsidR="00941D93" w14:paraId="5136F795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77777777" w:rsidR="00941D93" w:rsidRDefault="00941D93"/>
        </w:tc>
      </w:tr>
      <w:tr w:rsidR="00941D93" w14:paraId="260591E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187B06CE" w:rsidR="00941D93" w:rsidRDefault="00E028A5">
            <w:r>
              <w:t>4/14/2020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2" w:name="_Toc461626766"/>
      <w:bookmarkStart w:id="13" w:name="_Toc461628996"/>
      <w:bookmarkStart w:id="14" w:name="_Toc461632038"/>
      <w:bookmarkStart w:id="15" w:name="_Toc22915468"/>
      <w:r>
        <w:t>Distribution List</w:t>
      </w:r>
      <w:bookmarkEnd w:id="12"/>
      <w:bookmarkEnd w:id="13"/>
      <w:bookmarkEnd w:id="14"/>
      <w:bookmarkEnd w:id="15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17590728" w:rsidR="00E028A5" w:rsidRDefault="00E028A5">
      <w:pPr>
        <w:pStyle w:val="Paragraph"/>
      </w:pPr>
      <w:r>
        <w:tab/>
      </w:r>
      <w:r>
        <w:tab/>
      </w:r>
      <w:r>
        <w:tab/>
        <w:t>Producer: 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0C268EF4" w:rsidR="00E028A5" w:rsidRDefault="00E028A5">
      <w:pPr>
        <w:ind w:left="1440" w:firstLine="720"/>
      </w:pPr>
      <w:r>
        <w:tab/>
        <w:t xml:space="preserve">     Ortiz, Alejandro</w:t>
      </w:r>
    </w:p>
    <w:p w14:paraId="40D84734" w14:textId="77777777" w:rsidR="00941D93" w:rsidRDefault="00941D93">
      <w:pPr>
        <w:pStyle w:val="DocControlHeading2"/>
      </w:pPr>
      <w:bookmarkStart w:id="16" w:name="_Toc461626767"/>
      <w:bookmarkStart w:id="17" w:name="_Toc461628997"/>
      <w:bookmarkStart w:id="18" w:name="_Toc461632039"/>
      <w:bookmarkStart w:id="19" w:name="_Toc22915469"/>
      <w:r>
        <w:t>Change Summary</w:t>
      </w:r>
      <w:bookmarkEnd w:id="16"/>
      <w:bookmarkEnd w:id="17"/>
      <w:bookmarkEnd w:id="18"/>
      <w:bookmarkEnd w:id="19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14:paraId="1BAA57D2" w14:textId="5B9F4949" w:rsidR="00941D93" w:rsidRDefault="00E028A5">
            <w:pPr>
              <w:jc w:val="center"/>
            </w:pPr>
            <w:r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14:paraId="0EAB82EC" w14:textId="77777777" w:rsidR="00941D93" w:rsidRDefault="00941D93"/>
        </w:tc>
        <w:tc>
          <w:tcPr>
            <w:tcW w:w="1170" w:type="dxa"/>
          </w:tcPr>
          <w:p w14:paraId="64CA62BC" w14:textId="77777777" w:rsidR="00941D93" w:rsidRDefault="00941D93"/>
        </w:tc>
        <w:tc>
          <w:tcPr>
            <w:tcW w:w="1800" w:type="dxa"/>
          </w:tcPr>
          <w:p w14:paraId="433ABFAE" w14:textId="77777777" w:rsidR="00941D93" w:rsidRDefault="00941D93"/>
        </w:tc>
        <w:tc>
          <w:tcPr>
            <w:tcW w:w="3978" w:type="dxa"/>
          </w:tcPr>
          <w:p w14:paraId="3FD859F1" w14:textId="77777777" w:rsidR="00941D93" w:rsidRDefault="00941D93"/>
        </w:tc>
      </w:tr>
      <w:tr w:rsidR="00941D93" w14:paraId="14294A32" w14:textId="77777777">
        <w:tblPrEx>
          <w:tblCellMar>
            <w:top w:w="0" w:type="dxa"/>
            <w:bottom w:w="0" w:type="dxa"/>
          </w:tblCellMar>
        </w:tblPrEx>
        <w:tc>
          <w:tcPr>
            <w:tcW w:w="1764" w:type="dxa"/>
          </w:tcPr>
          <w:p w14:paraId="00C699A7" w14:textId="77777777" w:rsidR="00941D93" w:rsidRDefault="00941D93"/>
        </w:tc>
        <w:tc>
          <w:tcPr>
            <w:tcW w:w="1170" w:type="dxa"/>
          </w:tcPr>
          <w:p w14:paraId="5E014E9E" w14:textId="77777777" w:rsidR="00941D93" w:rsidRDefault="00941D93"/>
        </w:tc>
        <w:tc>
          <w:tcPr>
            <w:tcW w:w="1800" w:type="dxa"/>
          </w:tcPr>
          <w:p w14:paraId="7331F104" w14:textId="77777777" w:rsidR="00941D93" w:rsidRDefault="00941D93"/>
        </w:tc>
        <w:tc>
          <w:tcPr>
            <w:tcW w:w="3978" w:type="dxa"/>
          </w:tcPr>
          <w:p w14:paraId="5DF82827" w14:textId="77777777" w:rsidR="00941D93" w:rsidRDefault="00941D93"/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r>
        <w:t xml:space="preserve">Pfleeger,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0927B9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Pr="004E4475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0927B9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Pr="004E4475">
          <w:rPr>
            <w:rStyle w:val="Hyperlink"/>
            <w:noProof/>
          </w:rPr>
          <w:t>Document Change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0927B9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Pr="004E4475">
          <w:rPr>
            <w:rStyle w:val="Hyperlink"/>
            <w:noProof/>
          </w:rPr>
          <w:t>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0927B9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Pr="004E4475">
          <w:rPr>
            <w:rStyle w:val="Hyperlink"/>
            <w:noProof/>
          </w:rPr>
          <w:t>Change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Pr="004E4475">
          <w:rPr>
            <w:rStyle w:val="Hyperlink"/>
            <w:noProof/>
          </w:rPr>
          <w:t>1.</w:t>
        </w:r>
        <w:r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0927B9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Pr="004E4475">
          <w:rPr>
            <w:rStyle w:val="Hyperlink"/>
            <w:noProof/>
          </w:rPr>
          <w:t>1.1.</w:t>
        </w:r>
        <w:r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0927B9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Pr="004E4475">
          <w:rPr>
            <w:rStyle w:val="Hyperlink"/>
            <w:noProof/>
          </w:rPr>
          <w:t>1.2.</w:t>
        </w:r>
        <w:r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0927B9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Pr="004E4475">
          <w:rPr>
            <w:rStyle w:val="Hyperlink"/>
            <w:noProof/>
          </w:rPr>
          <w:t>1.3.</w:t>
        </w:r>
        <w:r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0927B9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Pr="004E4475">
          <w:rPr>
            <w:rStyle w:val="Hyperlink"/>
            <w:noProof/>
          </w:rPr>
          <w:t>1.4.</w:t>
        </w:r>
        <w:r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Suspension and Exit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0927B9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Pr="004E4475">
          <w:rPr>
            <w:rStyle w:val="Hyperlink"/>
            <w:noProof/>
          </w:rPr>
          <w:t>1.5.</w:t>
        </w:r>
        <w:r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0927B9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Pr="004E4475">
          <w:rPr>
            <w:rStyle w:val="Hyperlink"/>
            <w:noProof/>
          </w:rPr>
          <w:t>1.6.</w:t>
        </w:r>
        <w:r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Pr="004E4475">
          <w:rPr>
            <w:rStyle w:val="Hyperlink"/>
            <w:noProof/>
          </w:rPr>
          <w:t>2.</w:t>
        </w:r>
        <w:r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Test Items and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Pr="004E4475">
          <w:rPr>
            <w:rStyle w:val="Hyperlink"/>
            <w:noProof/>
          </w:rPr>
          <w:t>3.</w:t>
        </w:r>
        <w:r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Testing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Pr="004E4475">
          <w:rPr>
            <w:rStyle w:val="Hyperlink"/>
            <w:noProof/>
          </w:rPr>
          <w:t>4.</w:t>
        </w:r>
        <w:r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Test 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E028A5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Pr="00B4711F">
          <w:rPr>
            <w:rStyle w:val="Hyperlink"/>
            <w:noProof/>
          </w:rPr>
          <w:t>4.1.</w:t>
        </w:r>
        <w:r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B4711F">
          <w:rPr>
            <w:rStyle w:val="Hyperlink"/>
            <w:noProof/>
          </w:rPr>
          <w:t>Test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_Toc36991193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E028A5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Pr="00B4711F">
          <w:rPr>
            <w:rStyle w:val="Hyperlink"/>
            <w:noProof/>
          </w:rPr>
          <w:t>4.2.</w:t>
        </w:r>
        <w:r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B4711F">
          <w:rPr>
            <w:rStyle w:val="Hyperlink"/>
            <w:noProof/>
          </w:rPr>
          <w:t>Test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_Toc36991194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E028A5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Pr="00B4711F">
          <w:rPr>
            <w:rStyle w:val="Hyperlink"/>
            <w:noProof/>
          </w:rPr>
          <w:t>4.3.</w:t>
        </w:r>
        <w:r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B4711F">
          <w:rPr>
            <w:rStyle w:val="Hyperlink"/>
            <w:noProof/>
          </w:rPr>
          <w:t>Test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_Toc36991195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E028A5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Pr="00B4711F">
          <w:rPr>
            <w:rStyle w:val="Hyperlink"/>
            <w:noProof/>
          </w:rPr>
          <w:t>4.4.</w:t>
        </w:r>
        <w:r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B4711F">
          <w:rPr>
            <w:rStyle w:val="Hyperlink"/>
            <w:noProof/>
          </w:rPr>
          <w:t>Test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_Toc36991196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E028A5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Pr="00B4711F">
          <w:rPr>
            <w:rStyle w:val="Hyperlink"/>
            <w:noProof/>
          </w:rPr>
          <w:t>4.5.</w:t>
        </w:r>
        <w:r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Pr="00B4711F">
          <w:rPr>
            <w:rStyle w:val="Hyperlink"/>
            <w:noProof/>
          </w:rPr>
          <w:t>Test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_Toc36991197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Pr="004E4475">
          <w:rPr>
            <w:rStyle w:val="Hyperlink"/>
            <w:noProof/>
          </w:rPr>
          <w:t>5.</w:t>
        </w:r>
        <w:r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User Interface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Pr="004E4475">
          <w:rPr>
            <w:rStyle w:val="Hyperlink"/>
            <w:noProof/>
          </w:rPr>
          <w:t>6.</w:t>
        </w:r>
        <w:r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Pr="004E4475">
          <w:rPr>
            <w:rStyle w:val="Hyperlink"/>
            <w:noProof/>
          </w:rPr>
          <w:t>Test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_Toc22915482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8"/>
          <w:footerReference w:type="default" r:id="rId9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0" w:name="_Toc22915470"/>
      <w:r>
        <w:lastRenderedPageBreak/>
        <w:t>Introduction</w:t>
      </w:r>
      <w:bookmarkEnd w:id="20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E844428" w:rsidR="00941D93" w:rsidRDefault="00B127AC">
      <w:pPr>
        <w:pStyle w:val="Paragraph"/>
      </w:pPr>
      <w:r>
        <w:t>This test plan is based on the Jar file created by Dr. Roach. The intention is to create a testing plan for the requirements sent up Group 2 Team 8. After the test plans are created they are to be reviewed by two peers and will go through a cycle to improve the quality,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1" w:name="_Toc22915471"/>
      <w:r>
        <w:t>Purpose</w:t>
      </w:r>
      <w:bookmarkEnd w:id="21"/>
    </w:p>
    <w:p w14:paraId="3BE9A683" w14:textId="77777777" w:rsidR="00941D93" w:rsidRDefault="00941D93"/>
    <w:p w14:paraId="0DA5CA08" w14:textId="4E58676D" w:rsidR="007A4335" w:rsidRDefault="00B127AC" w:rsidP="007A4335">
      <w:r>
        <w:t>The purpose of this test plan is to test the filter and search function in the edit menu.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22" w:name="_Toc22915472"/>
      <w:r>
        <w:t>Scope</w:t>
      </w:r>
      <w:bookmarkEnd w:id="22"/>
    </w:p>
    <w:p w14:paraId="627FBE74" w14:textId="0C22FA99" w:rsidR="00941D93" w:rsidRDefault="00B127AC">
      <w:r>
        <w:t xml:space="preserve">The scope is the </w:t>
      </w:r>
      <w:r w:rsidR="003B76EF">
        <w:t>JAR file created by Dr. Roach.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23" w:name="_Toc22915473"/>
      <w:r>
        <w:t>System Overview</w:t>
      </w:r>
      <w:bookmarkEnd w:id="23"/>
    </w:p>
    <w:p w14:paraId="4F300CD0" w14:textId="7D4F3658" w:rsidR="00941D93" w:rsidRDefault="003B76EF">
      <w:r>
        <w:t>The system analyzed is the database provided.</w:t>
      </w:r>
    </w:p>
    <w:p w14:paraId="016870FE" w14:textId="77777777" w:rsidR="00150787" w:rsidRDefault="00150787" w:rsidP="00150787">
      <w:pPr>
        <w:pStyle w:val="Heading2"/>
      </w:pPr>
      <w:bookmarkStart w:id="24" w:name="_Toc22915474"/>
      <w:r>
        <w:t>Suspension and Exit Criteria</w:t>
      </w:r>
      <w:bookmarkEnd w:id="24"/>
    </w:p>
    <w:p w14:paraId="1EC36331" w14:textId="36E78A8B" w:rsidR="00150787" w:rsidRPr="00013402" w:rsidRDefault="003B76EF" w:rsidP="00150787">
      <w:r>
        <w:t>The termination of testing will be done when all test cases are run successfully.</w:t>
      </w:r>
    </w:p>
    <w:p w14:paraId="48C11B01" w14:textId="77777777" w:rsidR="00941D93" w:rsidRDefault="00941D93">
      <w:pPr>
        <w:pStyle w:val="Heading2"/>
      </w:pPr>
      <w:bookmarkStart w:id="25" w:name="_Toc22915475"/>
      <w:r>
        <w:t>Document Overview</w:t>
      </w:r>
      <w:bookmarkEnd w:id="25"/>
    </w:p>
    <w:p w14:paraId="3335D04A" w14:textId="74A538CC" w:rsidR="00941D93" w:rsidRDefault="003B76EF">
      <w:r>
        <w:t>Test plan to test filter and search function in edit menu.</w:t>
      </w:r>
    </w:p>
    <w:p w14:paraId="32847DA7" w14:textId="77777777" w:rsidR="00941D93" w:rsidRDefault="007E0AF8">
      <w:pPr>
        <w:pStyle w:val="Heading2"/>
      </w:pPr>
      <w:bookmarkStart w:id="26" w:name="_Toc22915476"/>
      <w:r>
        <w:t>References</w:t>
      </w:r>
      <w:bookmarkEnd w:id="26"/>
    </w:p>
    <w:p w14:paraId="50A63D9C" w14:textId="2F7B8E72" w:rsidR="00941D93" w:rsidRDefault="003B76EF">
      <w:r w:rsidRPr="003B76EF">
        <w:t>https://piazza.com/class_profile/get_resource/k55rbh37ri6be/k8hjj7sn7hu7n0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27" w:name="_Toc227033591"/>
      <w:r>
        <w:br w:type="page"/>
      </w:r>
      <w:bookmarkStart w:id="28" w:name="_Toc22915477"/>
      <w:r>
        <w:lastRenderedPageBreak/>
        <w:t>Test Items and Features</w:t>
      </w:r>
      <w:bookmarkEnd w:id="27"/>
      <w:bookmarkEnd w:id="28"/>
    </w:p>
    <w:p w14:paraId="6A29569A" w14:textId="6030209C" w:rsidR="007A4335" w:rsidRDefault="003B76EF" w:rsidP="007A4335">
      <w:r>
        <w:t>The test encapsulates the search and filter option of dbEdit jar file.</w:t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06B87500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63C3E903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38BCB35F" w14:textId="4A5EA447" w:rsidR="003B6AFB" w:rsidRDefault="003B6AFB" w:rsidP="007A4335">
      <w:pPr>
        <w:rPr>
          <w:noProof/>
        </w:rPr>
      </w:pPr>
      <w:r>
        <w:rPr>
          <w:noProof/>
        </w:rPr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29" w:name="_Toc22915478"/>
      <w:r>
        <w:lastRenderedPageBreak/>
        <w:t>Testing Approach</w:t>
      </w:r>
      <w:bookmarkEnd w:id="29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30" w:name="_Ref234215049"/>
      <w:r>
        <w:t>Table 1: Test Plan</w:t>
      </w:r>
      <w:bookmarkEnd w:id="30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0"/>
        <w:gridCol w:w="5378"/>
        <w:gridCol w:w="1638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0710620D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Plan to test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Criticality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736876C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 given input</w:t>
            </w:r>
          </w:p>
        </w:tc>
        <w:tc>
          <w:tcPr>
            <w:tcW w:w="1638" w:type="dxa"/>
            <w:shd w:val="clear" w:color="auto" w:fill="auto"/>
          </w:tcPr>
          <w:p w14:paraId="1213C0F6" w14:textId="77777777" w:rsidR="007A4335" w:rsidRDefault="007A4335" w:rsidP="009162F5">
            <w:pPr>
              <w:jc w:val="center"/>
              <w:rPr>
                <w:b/>
              </w:rPr>
            </w:pP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77777777" w:rsidR="003B6AFB" w:rsidRDefault="003B6AFB" w:rsidP="009162F5">
            <w:pPr>
              <w:jc w:val="center"/>
              <w:rPr>
                <w:b/>
              </w:rPr>
            </w:pP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7777777" w:rsidR="007A4335" w:rsidRDefault="007A4335" w:rsidP="009162F5">
            <w:pPr>
              <w:jc w:val="center"/>
              <w:rPr>
                <w:b/>
              </w:rPr>
            </w:pP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31" w:name="_Toc22915479"/>
      <w:r>
        <w:lastRenderedPageBreak/>
        <w:t xml:space="preserve">Test </w:t>
      </w:r>
      <w:bookmarkEnd w:id="31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>Java must be installed in testing computer</w:t>
      </w:r>
    </w:p>
    <w:p w14:paraId="59C31245" w14:textId="441686F4" w:rsidR="00357848" w:rsidRDefault="00357848" w:rsidP="00357848">
      <w:pPr>
        <w:pStyle w:val="Heading2"/>
      </w:pPr>
      <w:r>
        <w:t xml:space="preserve">Test </w:t>
      </w:r>
      <w:r>
        <w:t>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460EDAD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>Meet the perquisites 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3"/>
          <w:footerReference w:type="default" r:id="rId14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BC35F1">
            <w:r>
              <w:t xml:space="preserve">Test No.: </w:t>
            </w:r>
            <w:r>
              <w:t>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BC35F1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BC35F1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BC35F1"/>
        </w:tc>
      </w:tr>
      <w:tr w:rsidR="00832367" w14:paraId="01073A07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52EDBA81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blPrEx>
          <w:tblCellMar>
            <w:top w:w="0" w:type="dxa"/>
            <w:bottom w:w="0" w:type="dxa"/>
          </w:tblCellMar>
        </w:tblPrEx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blPrEx>
          <w:tblCellMar>
            <w:top w:w="0" w:type="dxa"/>
            <w:bottom w:w="0" w:type="dxa"/>
          </w:tblCellMar>
        </w:tblPrEx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</w:t>
            </w:r>
            <w:r>
              <w:t>OPT02</w:t>
            </w:r>
            <w:r>
              <w:t>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bookmarkStart w:id="32" w:name="_GoBack"/>
            <w:bookmarkEnd w:id="32"/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0B71C1F8" w14:textId="59457144" w:rsidR="00832367" w:rsidRDefault="001D48B7" w:rsidP="001D48B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367" w14:paraId="6DEBB9D0" w14:textId="77777777" w:rsidTr="00BD43EF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E22C4F3" w:rsidR="00832367" w:rsidRDefault="00832367" w:rsidP="00832367">
            <w:r>
              <w:t>N/A</w:t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5D83D51D" w:rsidR="00832367" w:rsidRDefault="00832367" w:rsidP="00832367">
            <w:r>
              <w:t>N/A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16"/>
          <w:footerReference w:type="default" r:id="rId17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BC35F1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BC35F1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BC35F1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BC35F1"/>
        </w:tc>
      </w:tr>
      <w:tr w:rsidR="00357848" w14:paraId="1C766402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55C409DB" w:rsidR="00357848" w:rsidRPr="00E47986" w:rsidRDefault="00832367" w:rsidP="00BC35F1">
            <w:r w:rsidRPr="00E47986">
              <w:t>Testing approach:</w:t>
            </w:r>
            <w:r>
              <w:t xml:space="preserve"> Test a use case and make sure all pre-requisites have been met. The Use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blPrEx>
          <w:tblCellMar>
            <w:top w:w="0" w:type="dxa"/>
            <w:bottom w:w="0" w:type="dxa"/>
          </w:tblCellMar>
        </w:tblPrEx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blPrEx>
          <w:tblCellMar>
            <w:top w:w="0" w:type="dxa"/>
            <w:bottom w:w="0" w:type="dxa"/>
          </w:tblCellMar>
        </w:tblPrEx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</w:t>
            </w:r>
            <w:r>
              <w:t>23</w:t>
            </w:r>
            <w:r>
              <w:t>” in the search dialog box and press find</w:t>
            </w:r>
            <w:r>
              <w:t>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</w:t>
            </w:r>
            <w:r>
              <w:t>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0AD3532" w14:textId="2EB0DD5B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367" w14:paraId="47B2A87B" w14:textId="77777777" w:rsidTr="00BD43EF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63084CDB" w:rsidR="00832367" w:rsidRDefault="00832367" w:rsidP="00832367">
            <w:r>
              <w:t>N/A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0630E08B" w:rsidR="00832367" w:rsidRDefault="00832367" w:rsidP="00832367">
            <w:r>
              <w:t>N/A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19"/>
          <w:footerReference w:type="default" r:id="rId20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BC35F1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BC35F1">
            <w:r>
              <w:t xml:space="preserve">Current Status: Pending </w:t>
            </w:r>
          </w:p>
        </w:tc>
      </w:tr>
      <w:tr w:rsidR="00357848" w14:paraId="21F352A1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BC35F1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BC35F1"/>
        </w:tc>
      </w:tr>
      <w:tr w:rsidR="00357848" w14:paraId="18893DEF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A834E7" w:rsidR="00357848" w:rsidRPr="00E47986" w:rsidRDefault="002218A5" w:rsidP="00BC35F1">
            <w:r w:rsidRPr="00E47986">
              <w:t>Testing approach:</w:t>
            </w:r>
            <w:r>
              <w:t xml:space="preserve"> Test a use case and make sure all pre-requisites have been met. The Use 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BC35F1">
            <w:r>
              <w:t>STEP</w:t>
            </w:r>
          </w:p>
          <w:p w14:paraId="4C8F614D" w14:textId="77777777" w:rsidR="00357848" w:rsidRDefault="00357848" w:rsidP="00BC35F1"/>
          <w:p w14:paraId="3394ADED" w14:textId="78BDBC33" w:rsidR="00357848" w:rsidRDefault="00832367" w:rsidP="00BC35F1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BC35F1">
            <w:r>
              <w:t>OPERATOR ACTION</w:t>
            </w:r>
          </w:p>
          <w:p w14:paraId="7D92C30D" w14:textId="77777777" w:rsidR="00357848" w:rsidRDefault="00357848" w:rsidP="00BC35F1"/>
          <w:p w14:paraId="0251B327" w14:textId="61E1DD08" w:rsidR="00357848" w:rsidRDefault="00832367" w:rsidP="00BC35F1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BC35F1">
            <w:r>
              <w:t>PURPOSE</w:t>
            </w:r>
          </w:p>
          <w:p w14:paraId="5F583211" w14:textId="77777777" w:rsidR="00357848" w:rsidRDefault="00357848" w:rsidP="00BC35F1"/>
          <w:p w14:paraId="5585987B" w14:textId="00F550D8" w:rsidR="00357848" w:rsidRDefault="00832367" w:rsidP="00BC35F1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BC35F1">
            <w:r>
              <w:t>EXEPCTED RESULTS</w:t>
            </w:r>
          </w:p>
          <w:p w14:paraId="4B1651A9" w14:textId="77777777" w:rsidR="00357848" w:rsidRDefault="00357848" w:rsidP="00BC35F1"/>
          <w:p w14:paraId="32479298" w14:textId="5CB7E0E2" w:rsidR="00357848" w:rsidRDefault="00832367" w:rsidP="00BC35F1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BC35F1">
            <w:r>
              <w:t>COMMENTS</w:t>
            </w:r>
          </w:p>
          <w:p w14:paraId="7D588D58" w14:textId="77777777" w:rsidR="00357848" w:rsidRDefault="00357848" w:rsidP="00BC35F1"/>
          <w:p w14:paraId="4933735C" w14:textId="77777777" w:rsidR="00357848" w:rsidRDefault="00357848" w:rsidP="00BC35F1"/>
        </w:tc>
      </w:tr>
      <w:tr w:rsidR="00832367" w14:paraId="0FD18037" w14:textId="77777777" w:rsidTr="00832367">
        <w:tblPrEx>
          <w:tblCellMar>
            <w:top w:w="0" w:type="dxa"/>
            <w:bottom w:w="0" w:type="dxa"/>
          </w:tblCellMar>
        </w:tblPrEx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BC35F1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BC35F1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BC35F1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BC35F1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BC35F1"/>
        </w:tc>
      </w:tr>
      <w:tr w:rsidR="00357848" w14:paraId="5C6DAEED" w14:textId="77777777" w:rsidTr="00BD43EF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2D16BD6C" w14:textId="7EFEE7C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3EF" w14:paraId="3607DF95" w14:textId="77777777" w:rsidTr="00BD43EF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7C2EE321" w:rsidR="00BD43EF" w:rsidRDefault="00BD43EF" w:rsidP="00BD43EF">
            <w:r>
              <w:t>N/A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B4878B1" w:rsidR="00BD43EF" w:rsidRDefault="00BD43EF" w:rsidP="00BD43EF">
            <w:r>
              <w:t>N/A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r w:rsidR="00BD43EF">
        <w:t>Test functionality of AND filter</w:t>
      </w:r>
    </w:p>
    <w:p w14:paraId="65055189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2"/>
          <w:footerReference w:type="default" r:id="rId23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BC35F1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BC35F1">
            <w:r>
              <w:t>Current Status: Pending</w:t>
            </w:r>
          </w:p>
        </w:tc>
      </w:tr>
      <w:tr w:rsidR="00357848" w14:paraId="07DCF2E6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BC35F1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BC35F1"/>
        </w:tc>
      </w:tr>
      <w:tr w:rsidR="00357848" w14:paraId="5DF83CBE" w14:textId="77777777" w:rsidTr="00BD43EF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0F1C7040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Use case in question is the functionality of the AND filter.</w:t>
            </w:r>
          </w:p>
        </w:tc>
      </w:tr>
      <w:tr w:rsidR="002218A5" w14:paraId="62F48112" w14:textId="77777777" w:rsidTr="00A72F6B">
        <w:tblPrEx>
          <w:tblCellMar>
            <w:top w:w="0" w:type="dxa"/>
            <w:bottom w:w="0" w:type="dxa"/>
          </w:tblCellMar>
        </w:tblPrEx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BC35F1">
            <w:r>
              <w:t>STEP</w:t>
            </w:r>
          </w:p>
          <w:p w14:paraId="6D6D007D" w14:textId="77777777" w:rsidR="00357848" w:rsidRDefault="00357848" w:rsidP="00BC35F1"/>
          <w:p w14:paraId="09B89B3F" w14:textId="5EC6B433" w:rsidR="00357848" w:rsidRDefault="00A72F6B" w:rsidP="00BC35F1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BC35F1">
            <w:r>
              <w:t>OPERATOR ACTION</w:t>
            </w:r>
          </w:p>
          <w:p w14:paraId="4EB5F33F" w14:textId="77777777" w:rsidR="00357848" w:rsidRDefault="00357848" w:rsidP="00BC35F1"/>
          <w:p w14:paraId="35419FF7" w14:textId="3E353DDA" w:rsidR="00357848" w:rsidRDefault="00A72F6B" w:rsidP="00BC35F1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BC35F1">
            <w:r>
              <w:t>PURPOSE</w:t>
            </w:r>
          </w:p>
          <w:p w14:paraId="42EEE124" w14:textId="77777777" w:rsidR="00357848" w:rsidRDefault="00357848" w:rsidP="00BC35F1"/>
          <w:p w14:paraId="613FEAC2" w14:textId="7E77550D" w:rsidR="00357848" w:rsidRDefault="00A72F6B" w:rsidP="00BC35F1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BC35F1">
            <w:r>
              <w:t>EXEPCTED RESULTS</w:t>
            </w:r>
          </w:p>
          <w:p w14:paraId="54661E6C" w14:textId="77777777" w:rsidR="00357848" w:rsidRDefault="00357848" w:rsidP="00BC35F1"/>
          <w:p w14:paraId="6CAA00C1" w14:textId="7C7DA120" w:rsidR="00357848" w:rsidRDefault="00A72F6B" w:rsidP="00BC35F1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BC35F1">
            <w:r>
              <w:t>COMMENTS</w:t>
            </w:r>
          </w:p>
          <w:p w14:paraId="03D8E824" w14:textId="77777777" w:rsidR="00357848" w:rsidRDefault="00357848" w:rsidP="00BC35F1"/>
          <w:p w14:paraId="334E6E91" w14:textId="77777777" w:rsidR="00357848" w:rsidRDefault="00357848" w:rsidP="00BC35F1"/>
        </w:tc>
      </w:tr>
      <w:tr w:rsidR="002218A5" w14:paraId="2F0F26D1" w14:textId="77777777" w:rsidTr="00E35C9A">
        <w:tblPrEx>
          <w:tblCellMar>
            <w:top w:w="0" w:type="dxa"/>
            <w:bottom w:w="0" w:type="dxa"/>
          </w:tblCellMar>
        </w:tblPrEx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BC35F1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BC35F1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BC35F1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BC35F1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BC35F1">
            <w:pPr>
              <w:rPr>
                <w:noProof/>
              </w:rPr>
            </w:pPr>
          </w:p>
          <w:p w14:paraId="35F70F28" w14:textId="2C686DA3" w:rsidR="002218A5" w:rsidRDefault="002218A5" w:rsidP="00BC35F1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BC35F1"/>
        </w:tc>
      </w:tr>
      <w:tr w:rsidR="00357848" w14:paraId="37ECA44B" w14:textId="77777777" w:rsidTr="00BD43EF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9088BEB" w14:textId="0A141809" w:rsidR="00A72F6B" w:rsidRP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8A5" w14:paraId="189D3BAD" w14:textId="77777777" w:rsidTr="00BD43EF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27D649EF" w:rsidR="00BD43EF" w:rsidRDefault="00BD43EF" w:rsidP="00BD43EF">
            <w:r>
              <w:t>N/A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527C76B8" w:rsidR="00BD43EF" w:rsidRDefault="00BD43EF" w:rsidP="00BD43EF">
            <w:r>
              <w:t>N/A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33" w:name="_Toc22915480"/>
      <w:r>
        <w:t xml:space="preserve">Test </w:t>
      </w:r>
      <w:bookmarkEnd w:id="33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77777777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25"/>
          <w:footerReference w:type="default" r:id="rId26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295E38E1" w:rsidR="00941D93" w:rsidRPr="00E47986" w:rsidRDefault="00E35C9A">
            <w:r w:rsidRPr="00E47986">
              <w:t>Testing approach:</w:t>
            </w:r>
            <w:r>
              <w:t xml:space="preserve"> Test a use case and make sure a</w:t>
            </w:r>
            <w:r>
              <w:t>ll</w:t>
            </w:r>
            <w:r>
              <w:t xml:space="preserve"> pre-requisites have been met. The Use case in question is the functionality of the </w:t>
            </w:r>
            <w:r>
              <w:t>OR</w:t>
            </w:r>
            <w:r>
              <w:t xml:space="preserve"> filter.</w:t>
            </w:r>
          </w:p>
        </w:tc>
      </w:tr>
      <w:tr w:rsidR="002218A5" w14:paraId="30951275" w14:textId="77777777" w:rsidTr="002218A5">
        <w:tblPrEx>
          <w:tblCellMar>
            <w:top w:w="0" w:type="dxa"/>
            <w:bottom w:w="0" w:type="dxa"/>
          </w:tblCellMar>
        </w:tblPrEx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 xml:space="preserve">Sets up the </w:t>
            </w:r>
            <w:r>
              <w:t>OR</w:t>
            </w:r>
            <w:r>
              <w:t xml:space="preserve">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 xml:space="preserve">The environment shall remain the same and instead it will display a checkmark next to the </w:t>
            </w:r>
            <w:r>
              <w:t>OR</w:t>
            </w:r>
            <w:r>
              <w:t xml:space="preserve">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blPrEx>
          <w:tblCellMar>
            <w:top w:w="0" w:type="dxa"/>
            <w:bottom w:w="0" w:type="dxa"/>
          </w:tblCellMar>
        </w:tblPrEx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 xml:space="preserve">Activate the </w:t>
            </w:r>
            <w:r>
              <w:t>OR</w:t>
            </w:r>
            <w:r>
              <w:t xml:space="preserve">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 xml:space="preserve">Only the rows with the field “1” </w:t>
            </w:r>
            <w:r>
              <w:t>or</w:t>
            </w:r>
            <w:r>
              <w:t xml:space="preserve"> “correct will be displayed.</w:t>
            </w:r>
            <w:r>
              <w:t xml:space="preserve">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</w:t>
            </w:r>
            <w:r>
              <w:rPr>
                <w:noProof/>
              </w:rPr>
              <w:t xml:space="preserve"> Rows for the given table</w:t>
            </w:r>
            <w:r>
              <w:rPr>
                <w:noProof/>
              </w:rPr>
              <w:t xml:space="preserve"> will be displayed</w:t>
            </w:r>
            <w:r>
              <w:rPr>
                <w:noProof/>
              </w:rPr>
              <w:t>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blPrEx>
          <w:tblCellMar>
            <w:top w:w="0" w:type="dxa"/>
            <w:bottom w:w="0" w:type="dxa"/>
          </w:tblCellMar>
        </w:tblPrEx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1F1D0FE" w14:textId="20EA760F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D93" w14:paraId="75E6FDC5" w14:textId="77777777" w:rsidTr="00357848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2CB4A007" w:rsidR="00941D93" w:rsidRDefault="00BD43EF">
            <w:r>
              <w:t>N/A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04B5B6A" w:rsidR="00BD43EF" w:rsidRDefault="00BD43EF">
            <w:r>
              <w:t>N/A</w:t>
            </w:r>
          </w:p>
        </w:tc>
      </w:tr>
    </w:tbl>
    <w:p w14:paraId="0F1AB96A" w14:textId="3707E3FA" w:rsidR="00357848" w:rsidRPr="00357848" w:rsidRDefault="00E47986" w:rsidP="00357848">
      <w:pPr>
        <w:pStyle w:val="Heading1"/>
        <w:pageBreakBefore w:val="0"/>
      </w:pPr>
      <w:bookmarkStart w:id="34" w:name="_Toc21505006"/>
      <w:bookmarkStart w:id="35" w:name="_Toc227033594"/>
      <w:bookmarkStart w:id="36" w:name="_Toc22915481"/>
      <w:r w:rsidRPr="00C8753A">
        <w:t>User Interface Testing</w:t>
      </w:r>
      <w:bookmarkEnd w:id="34"/>
      <w:bookmarkEnd w:id="35"/>
      <w:bookmarkEnd w:id="36"/>
    </w:p>
    <w:p w14:paraId="25EDDF6C" w14:textId="77777777" w:rsidR="00E47986" w:rsidRDefault="00E47986" w:rsidP="00E47986"/>
    <w:p w14:paraId="7393761B" w14:textId="244955DD" w:rsidR="00E47986" w:rsidRDefault="00357848" w:rsidP="00E47986">
      <w:r>
        <w:t>N/A</w:t>
      </w:r>
    </w:p>
    <w:p w14:paraId="7B26D840" w14:textId="77777777" w:rsidR="00013402" w:rsidRDefault="00013402" w:rsidP="00013402">
      <w:pPr>
        <w:pStyle w:val="Heading1"/>
      </w:pPr>
      <w:bookmarkStart w:id="37" w:name="_Toc22915482"/>
      <w:r>
        <w:lastRenderedPageBreak/>
        <w:t>Test Schedule</w:t>
      </w:r>
      <w:bookmarkEnd w:id="37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662433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2B9E44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44C1C304" w:rsidR="00E028A5" w:rsidRDefault="00E028A5" w:rsidP="007A4335"/>
    <w:sectPr w:rsidR="00E028A5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8B457" w14:textId="77777777" w:rsidR="00E95A12" w:rsidRDefault="00E95A12">
      <w:r>
        <w:separator/>
      </w:r>
    </w:p>
  </w:endnote>
  <w:endnote w:type="continuationSeparator" w:id="0">
    <w:p w14:paraId="7A5A0E77" w14:textId="77777777" w:rsidR="00E95A12" w:rsidRDefault="00E95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941D93" w14:paraId="4EBDD7B9" w14:textId="77777777">
      <w:tblPrEx>
        <w:tblCellMar>
          <w:top w:w="0" w:type="dxa"/>
          <w:bottom w:w="0" w:type="dxa"/>
        </w:tblCellMar>
      </w:tblPrEx>
      <w:trPr>
        <w:trHeight w:hRule="exact" w:val="552"/>
      </w:trPr>
      <w:tc>
        <w:tcPr>
          <w:tcW w:w="3060" w:type="dxa"/>
        </w:tcPr>
        <w:p w14:paraId="5F1C942A" w14:textId="69756A49" w:rsidR="00941D93" w:rsidRDefault="00B127AC">
          <w:pPr>
            <w:pStyle w:val="Footer"/>
            <w:spacing w:before="80"/>
            <w:rPr>
              <w:bCs/>
            </w:rPr>
          </w:pPr>
          <w:r>
            <w:t>DbRditEditTestPlanAssign</w:t>
          </w:r>
        </w:p>
        <w:p w14:paraId="666CF2C3" w14:textId="77777777" w:rsidR="00941D93" w:rsidRDefault="00941D93">
          <w:pPr>
            <w:pStyle w:val="Footer"/>
            <w:spacing w:before="80"/>
          </w:pPr>
        </w:p>
        <w:p w14:paraId="7CAA0511" w14:textId="77777777" w:rsidR="00941D93" w:rsidRDefault="00941D93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941D93" w:rsidRDefault="00B127AC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941D93" w:rsidRDefault="00941D93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5F89B493" w:rsidR="00941D93" w:rsidRDefault="00941D93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 w:rsidR="00E028A5">
            <w:rPr>
              <w:b w:val="0"/>
              <w:bCs/>
              <w:noProof/>
            </w:rPr>
            <w:t>4/12/2020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 w:rsidR="00E028A5">
            <w:rPr>
              <w:b w:val="0"/>
              <w:bCs/>
              <w:noProof/>
            </w:rPr>
            <w:t>1:05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941D93" w:rsidRDefault="00941D93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941D93" w:rsidRDefault="00941D93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 w:rsidR="00790ACB"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941D93" w:rsidRDefault="00941D93">
          <w:pPr>
            <w:pStyle w:val="Footer"/>
            <w:spacing w:before="80"/>
          </w:pPr>
        </w:p>
        <w:p w14:paraId="13CA30C6" w14:textId="77777777" w:rsidR="00941D93" w:rsidRDefault="00941D93">
          <w:pPr>
            <w:pStyle w:val="Footer"/>
            <w:spacing w:before="80"/>
          </w:pPr>
        </w:p>
      </w:tc>
    </w:tr>
  </w:tbl>
  <w:p w14:paraId="6409AC19" w14:textId="77777777" w:rsidR="00941D93" w:rsidRDefault="00941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68F532D2" w14:textId="77777777">
      <w:tblPrEx>
        <w:tblCellMar>
          <w:top w:w="0" w:type="dxa"/>
          <w:bottom w:w="0" w:type="dxa"/>
        </w:tblCellMar>
      </w:tblPrEx>
      <w:tc>
        <w:tcPr>
          <w:tcW w:w="3240" w:type="dxa"/>
        </w:tcPr>
        <w:p w14:paraId="43429106" w14:textId="397F875B" w:rsidR="00357848" w:rsidRPr="00BD43EF" w:rsidRDefault="00BD43EF" w:rsidP="00BD43EF">
          <w:pPr>
            <w:pStyle w:val="Footer"/>
            <w:spacing w:before="80"/>
            <w:rPr>
              <w:bCs/>
            </w:rPr>
          </w:pPr>
          <w:r>
            <w:t>DbRditEditTestPlanAssign</w:t>
          </w:r>
        </w:p>
      </w:tc>
      <w:tc>
        <w:tcPr>
          <w:tcW w:w="2880" w:type="dxa"/>
        </w:tcPr>
        <w:p w14:paraId="6BC272F0" w14:textId="177F0CB2" w:rsidR="00357848" w:rsidRDefault="00BD43EF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357848" w:rsidRDefault="00BD43EF">
          <w:pPr>
            <w:pStyle w:val="Footer"/>
          </w:pPr>
          <w:r>
            <w:t>4/12/2020</w:t>
          </w:r>
        </w:p>
        <w:p w14:paraId="1DC04046" w14:textId="5025A64B" w:rsidR="00BD43EF" w:rsidRDefault="00BD43EF">
          <w:pPr>
            <w:pStyle w:val="Footer"/>
          </w:pPr>
        </w:p>
      </w:tc>
      <w:tc>
        <w:tcPr>
          <w:tcW w:w="900" w:type="dxa"/>
        </w:tcPr>
        <w:p w14:paraId="736E843C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357848" w:rsidRDefault="003578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4E81BFED" w14:textId="77777777">
      <w:tblPrEx>
        <w:tblCellMar>
          <w:top w:w="0" w:type="dxa"/>
          <w:bottom w:w="0" w:type="dxa"/>
        </w:tblCellMar>
      </w:tblPrEx>
      <w:tc>
        <w:tcPr>
          <w:tcW w:w="3240" w:type="dxa"/>
        </w:tcPr>
        <w:p w14:paraId="4822EECA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357848" w:rsidRDefault="00357848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5EB0668F" w14:textId="77777777" w:rsidR="00357848" w:rsidRDefault="0035784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357848" w:rsidRDefault="0035784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25D6E6B1" w14:textId="77777777">
      <w:tblPrEx>
        <w:tblCellMar>
          <w:top w:w="0" w:type="dxa"/>
          <w:bottom w:w="0" w:type="dxa"/>
        </w:tblCellMar>
      </w:tblPrEx>
      <w:tc>
        <w:tcPr>
          <w:tcW w:w="3240" w:type="dxa"/>
        </w:tcPr>
        <w:p w14:paraId="22A3FA2E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357848" w:rsidRDefault="00357848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2360F61C" w14:textId="77777777" w:rsidR="00357848" w:rsidRDefault="0035784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357848" w:rsidRDefault="0035784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357848" w14:paraId="541719DA" w14:textId="77777777">
      <w:tblPrEx>
        <w:tblCellMar>
          <w:top w:w="0" w:type="dxa"/>
          <w:bottom w:w="0" w:type="dxa"/>
        </w:tblCellMar>
      </w:tblPrEx>
      <w:tc>
        <w:tcPr>
          <w:tcW w:w="3240" w:type="dxa"/>
        </w:tcPr>
        <w:p w14:paraId="61859834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357848" w:rsidRDefault="00357848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1D5EE0A2" w14:textId="77777777" w:rsidR="00357848" w:rsidRDefault="00357848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357848" w:rsidRDefault="00357848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357848" w:rsidRDefault="0035784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941D93" w14:paraId="04BA079A" w14:textId="77777777">
      <w:tblPrEx>
        <w:tblCellMar>
          <w:top w:w="0" w:type="dxa"/>
          <w:bottom w:w="0" w:type="dxa"/>
        </w:tblCellMar>
      </w:tblPrEx>
      <w:tc>
        <w:tcPr>
          <w:tcW w:w="3240" w:type="dxa"/>
        </w:tcPr>
        <w:p w14:paraId="13E81A8D" w14:textId="77777777" w:rsidR="00941D93" w:rsidRDefault="00941D93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941D93" w:rsidRDefault="00941D93">
          <w:pPr>
            <w:pStyle w:val="Footer"/>
            <w:rPr>
              <w:b w:val="0"/>
              <w:bCs/>
            </w:rPr>
          </w:pP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&lt;Enter team name here&gt;</w:t>
          </w:r>
          <w:r>
            <w:fldChar w:fldCharType="end"/>
          </w:r>
        </w:p>
      </w:tc>
      <w:tc>
        <w:tcPr>
          <w:tcW w:w="1980" w:type="dxa"/>
        </w:tcPr>
        <w:p w14:paraId="5DD99863" w14:textId="77777777" w:rsidR="00941D93" w:rsidRDefault="00150787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941D93" w:rsidRDefault="00941D93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941D93" w:rsidRDefault="00941D93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0ACB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941D93" w:rsidRDefault="00941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5D4FF" w14:textId="77777777" w:rsidR="00E95A12" w:rsidRDefault="00E95A12">
      <w:r>
        <w:separator/>
      </w:r>
    </w:p>
  </w:footnote>
  <w:footnote w:type="continuationSeparator" w:id="0">
    <w:p w14:paraId="2509854F" w14:textId="77777777" w:rsidR="00E95A12" w:rsidRDefault="00E95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37F" w14:textId="77777777" w:rsidR="00941D93" w:rsidRDefault="00941D93">
    <w:pPr>
      <w:rPr>
        <w:sz w:val="24"/>
      </w:rPr>
    </w:pPr>
  </w:p>
  <w:p w14:paraId="2CC15318" w14:textId="77777777" w:rsidR="00941D93" w:rsidRDefault="00941D93">
    <w:pPr>
      <w:pBdr>
        <w:top w:val="single" w:sz="6" w:space="1" w:color="auto"/>
      </w:pBdr>
      <w:rPr>
        <w:sz w:val="24"/>
      </w:rPr>
    </w:pPr>
  </w:p>
  <w:p w14:paraId="0F9D7F09" w14:textId="70A8932E" w:rsidR="00941D93" w:rsidRDefault="00E028A5">
    <w:pPr>
      <w:pStyle w:val="Title"/>
    </w:pPr>
    <w:r>
      <w:t>Team 8</w:t>
    </w:r>
  </w:p>
  <w:p w14:paraId="281F4267" w14:textId="77777777" w:rsidR="00941D93" w:rsidRDefault="00941D93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941D93" w:rsidRDefault="00941D93">
    <w:pPr>
      <w:pStyle w:val="Title"/>
    </w:pPr>
  </w:p>
  <w:p w14:paraId="798F0B9C" w14:textId="77777777" w:rsidR="00941D93" w:rsidRDefault="00941D93">
    <w:pPr>
      <w:pStyle w:val="Title"/>
    </w:pPr>
  </w:p>
  <w:p w14:paraId="7FBD64D1" w14:textId="77777777" w:rsidR="00941D93" w:rsidRDefault="00941D93">
    <w:pPr>
      <w:pStyle w:val="Title"/>
    </w:pPr>
  </w:p>
  <w:p w14:paraId="1FD19D97" w14:textId="77777777" w:rsidR="00941D93" w:rsidRDefault="00941D93">
    <w:pPr>
      <w:pStyle w:val="Title"/>
    </w:pPr>
  </w:p>
  <w:p w14:paraId="4797607A" w14:textId="77777777" w:rsidR="00941D93" w:rsidRDefault="00941D93">
    <w:pPr>
      <w:pStyle w:val="Title"/>
    </w:pPr>
  </w:p>
  <w:p w14:paraId="155D121F" w14:textId="77777777" w:rsidR="00941D93" w:rsidRDefault="00941D93">
    <w:pPr>
      <w:pStyle w:val="Title"/>
    </w:pPr>
  </w:p>
  <w:p w14:paraId="2E8CF505" w14:textId="77777777" w:rsidR="00941D93" w:rsidRDefault="00941D93">
    <w:pPr>
      <w:pStyle w:val="Title"/>
    </w:pPr>
  </w:p>
  <w:p w14:paraId="70A09EC6" w14:textId="77777777" w:rsidR="00941D93" w:rsidRDefault="00941D93">
    <w:pPr>
      <w:pStyle w:val="Title"/>
    </w:pPr>
  </w:p>
  <w:p w14:paraId="5CF80997" w14:textId="77777777" w:rsidR="00941D93" w:rsidRDefault="00941D93">
    <w:pPr>
      <w:pStyle w:val="Title"/>
    </w:pPr>
  </w:p>
  <w:p w14:paraId="3294C2D8" w14:textId="77777777" w:rsidR="00941D93" w:rsidRDefault="00941D93">
    <w:pPr>
      <w:pStyle w:val="Title"/>
    </w:pPr>
  </w:p>
  <w:p w14:paraId="10039BE8" w14:textId="77777777" w:rsidR="00941D93" w:rsidRDefault="00941D93"/>
  <w:p w14:paraId="7580D909" w14:textId="77777777" w:rsidR="00941D93" w:rsidRDefault="00941D93"/>
  <w:p w14:paraId="6B133297" w14:textId="77777777" w:rsidR="00941D93" w:rsidRDefault="00941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A835" w14:textId="77777777" w:rsidR="00941D93" w:rsidRDefault="00941D93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639E" w14:textId="77777777" w:rsidR="00357848" w:rsidRDefault="00357848">
    <w:pPr>
      <w:pStyle w:val="Header"/>
    </w:pPr>
    <w:r>
      <w:t>Test Plan</w:t>
    </w:r>
    <w:r>
      <w:tab/>
    </w:r>
    <w:r>
      <w:tab/>
    </w:r>
  </w:p>
  <w:p w14:paraId="65AE4C09" w14:textId="77777777" w:rsidR="00357848" w:rsidRDefault="0035784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644E9" w14:textId="77777777" w:rsidR="00357848" w:rsidRDefault="00357848">
    <w:pPr>
      <w:pStyle w:val="Header"/>
    </w:pPr>
    <w:r>
      <w:t>Test Plan</w:t>
    </w:r>
    <w:r>
      <w:tab/>
    </w:r>
    <w:r>
      <w:tab/>
    </w:r>
  </w:p>
  <w:p w14:paraId="21BE6A66" w14:textId="77777777" w:rsidR="00357848" w:rsidRDefault="0035784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93490" w14:textId="77777777" w:rsidR="00357848" w:rsidRDefault="00357848">
    <w:pPr>
      <w:pStyle w:val="Header"/>
    </w:pPr>
    <w:r>
      <w:t>Test Plan</w:t>
    </w:r>
    <w:r>
      <w:tab/>
    </w:r>
    <w:r>
      <w:tab/>
    </w:r>
  </w:p>
  <w:p w14:paraId="4D02658F" w14:textId="77777777" w:rsidR="00357848" w:rsidRDefault="0035784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29EC" w14:textId="77777777" w:rsidR="00357848" w:rsidRDefault="00357848">
    <w:pPr>
      <w:pStyle w:val="Header"/>
    </w:pPr>
    <w:r>
      <w:t>Test Plan</w:t>
    </w:r>
    <w:r>
      <w:tab/>
    </w:r>
    <w:r>
      <w:tab/>
    </w:r>
  </w:p>
  <w:p w14:paraId="24E026EA" w14:textId="77777777" w:rsidR="00357848" w:rsidRDefault="0035784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4F23" w14:textId="77777777" w:rsidR="00941D93" w:rsidRDefault="00941D93">
    <w:pPr>
      <w:pStyle w:val="Header"/>
    </w:pPr>
    <w:r>
      <w:t>Test Plan</w:t>
    </w:r>
    <w:r>
      <w:tab/>
    </w:r>
    <w:r>
      <w:tab/>
    </w:r>
  </w:p>
  <w:p w14:paraId="087ADC91" w14:textId="77777777" w:rsidR="00941D93" w:rsidRDefault="00941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13402"/>
    <w:rsid w:val="00033838"/>
    <w:rsid w:val="000927B9"/>
    <w:rsid w:val="00115411"/>
    <w:rsid w:val="00150787"/>
    <w:rsid w:val="001D48B7"/>
    <w:rsid w:val="002218A5"/>
    <w:rsid w:val="002A78E4"/>
    <w:rsid w:val="00357848"/>
    <w:rsid w:val="003B6AFB"/>
    <w:rsid w:val="003B76EF"/>
    <w:rsid w:val="003D58CD"/>
    <w:rsid w:val="00433112"/>
    <w:rsid w:val="004706B7"/>
    <w:rsid w:val="005731F3"/>
    <w:rsid w:val="006C1533"/>
    <w:rsid w:val="0074387D"/>
    <w:rsid w:val="00790ACB"/>
    <w:rsid w:val="007A4335"/>
    <w:rsid w:val="007E0AF8"/>
    <w:rsid w:val="00832367"/>
    <w:rsid w:val="00842DC1"/>
    <w:rsid w:val="009069AE"/>
    <w:rsid w:val="009162F5"/>
    <w:rsid w:val="00941D93"/>
    <w:rsid w:val="00A72F6B"/>
    <w:rsid w:val="00B127AC"/>
    <w:rsid w:val="00B22D3B"/>
    <w:rsid w:val="00B34944"/>
    <w:rsid w:val="00BD43EF"/>
    <w:rsid w:val="00E028A5"/>
    <w:rsid w:val="00E35C9A"/>
    <w:rsid w:val="00E44496"/>
    <w:rsid w:val="00E47986"/>
    <w:rsid w:val="00E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104</TotalTime>
  <Pages>13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9925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Hernandez, Julio A</cp:lastModifiedBy>
  <cp:revision>4</cp:revision>
  <cp:lastPrinted>2002-04-23T16:31:00Z</cp:lastPrinted>
  <dcterms:created xsi:type="dcterms:W3CDTF">2020-04-12T22:00:00Z</dcterms:created>
  <dcterms:modified xsi:type="dcterms:W3CDTF">2020-04-12T23:49:00Z</dcterms:modified>
</cp:coreProperties>
</file>