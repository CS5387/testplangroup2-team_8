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0C62" w14:textId="69C6AD13" w:rsidR="00941D93" w:rsidRDefault="00E028A5">
      <w:pPr>
        <w:pStyle w:val="Title"/>
      </w:pPr>
      <w:r>
        <w:t>DbEditTestPlanAssign</w:t>
      </w:r>
    </w:p>
    <w:p w14:paraId="77F7F865" w14:textId="77777777" w:rsidR="00941D93" w:rsidRDefault="00941D93">
      <w:pPr>
        <w:pStyle w:val="Title"/>
      </w:pPr>
      <w:r>
        <w:t xml:space="preserve">Test plan  </w:t>
      </w:r>
    </w:p>
    <w:p w14:paraId="7F013100" w14:textId="37F070F4" w:rsidR="00941D93" w:rsidRDefault="00941D93">
      <w:pPr>
        <w:pStyle w:val="Subtitle"/>
      </w:pPr>
      <w:commentRangeStart w:id="0"/>
      <w:commentRangeStart w:id="1"/>
      <w:r>
        <w:t>Version &lt;</w:t>
      </w:r>
      <w:r w:rsidR="00747886">
        <w:t>3</w:t>
      </w:r>
      <w:r>
        <w:t>.0&gt;</w:t>
      </w:r>
    </w:p>
    <w:p w14:paraId="6BC1C602" w14:textId="10CFD31A" w:rsidR="00941D93" w:rsidRDefault="00E028A5">
      <w:pPr>
        <w:pStyle w:val="Subtitle"/>
        <w:rPr>
          <w:color w:val="000000"/>
        </w:rPr>
      </w:pPr>
      <w:r>
        <w:t>4/</w:t>
      </w:r>
      <w:r w:rsidR="00747886">
        <w:t>24</w:t>
      </w:r>
      <w:r>
        <w:t>/20</w:t>
      </w:r>
      <w:commentRangeEnd w:id="0"/>
      <w:r w:rsidR="004377F6">
        <w:rPr>
          <w:rStyle w:val="CommentReference"/>
          <w:rFonts w:ascii="Times New Roman" w:hAnsi="Times New Roman"/>
          <w:b w:val="0"/>
        </w:rPr>
        <w:commentReference w:id="0"/>
      </w:r>
      <w:commentRangeEnd w:id="1"/>
      <w:r w:rsidR="00747886">
        <w:rPr>
          <w:rStyle w:val="CommentReference"/>
          <w:rFonts w:ascii="Times New Roman" w:hAnsi="Times New Roman"/>
          <w:b w:val="0"/>
        </w:rPr>
        <w:commentReference w:id="1"/>
      </w:r>
    </w:p>
    <w:p w14:paraId="03D6220F" w14:textId="77777777" w:rsidR="00941D93" w:rsidRDefault="00941D93">
      <w:pPr>
        <w:pStyle w:val="DocControlHeading"/>
        <w:sectPr w:rsidR="00941D93">
          <w:headerReference w:type="default" r:id="rId10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bookmarkStart w:id="2" w:name="_Toc461626763"/>
      <w:bookmarkStart w:id="3" w:name="_Toc461628993"/>
      <w:bookmarkStart w:id="4" w:name="_Toc461632035"/>
    </w:p>
    <w:p w14:paraId="48E53925" w14:textId="77777777" w:rsidR="00941D93" w:rsidRDefault="00941D93">
      <w:pPr>
        <w:pStyle w:val="DocControlHeading"/>
      </w:pPr>
      <w:bookmarkStart w:id="5" w:name="_Toc22915465"/>
      <w:r>
        <w:lastRenderedPageBreak/>
        <w:t>Document Control</w:t>
      </w:r>
      <w:bookmarkEnd w:id="2"/>
      <w:bookmarkEnd w:id="3"/>
      <w:bookmarkEnd w:id="4"/>
      <w:bookmarkEnd w:id="5"/>
    </w:p>
    <w:p w14:paraId="1CCE13EA" w14:textId="77777777" w:rsidR="00941D93" w:rsidRDefault="00941D93">
      <w:pPr>
        <w:pStyle w:val="DocControlHeading2"/>
      </w:pPr>
      <w:bookmarkStart w:id="6" w:name="_Toc461626764"/>
      <w:bookmarkStart w:id="7" w:name="_Toc461628994"/>
      <w:bookmarkStart w:id="8" w:name="_Toc461632036"/>
      <w:bookmarkStart w:id="9" w:name="_Toc22915466"/>
      <w:r>
        <w:t>Approval</w:t>
      </w:r>
      <w:bookmarkEnd w:id="6"/>
      <w:bookmarkEnd w:id="7"/>
      <w:bookmarkEnd w:id="8"/>
      <w:bookmarkEnd w:id="9"/>
    </w:p>
    <w:p w14:paraId="28DEB8D3" w14:textId="77777777" w:rsidR="00941D93" w:rsidRDefault="00941D93">
      <w:pPr>
        <w:pStyle w:val="Paragraph"/>
      </w:pPr>
      <w:r>
        <w:t>The Guidance Team and the customer shall approve this document.</w:t>
      </w:r>
    </w:p>
    <w:p w14:paraId="03652EB4" w14:textId="77777777" w:rsidR="00941D93" w:rsidRDefault="00941D93">
      <w:pPr>
        <w:pStyle w:val="DocControlHeading2"/>
      </w:pPr>
      <w:bookmarkStart w:id="10" w:name="_Toc461626765"/>
      <w:bookmarkStart w:id="11" w:name="_Toc461628995"/>
      <w:bookmarkStart w:id="12" w:name="_Toc461632037"/>
      <w:bookmarkStart w:id="13" w:name="_Toc22915467"/>
      <w:r>
        <w:t>Document Change Control</w:t>
      </w:r>
      <w:bookmarkEnd w:id="10"/>
      <w:bookmarkEnd w:id="11"/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28"/>
        <w:gridCol w:w="4428"/>
      </w:tblGrid>
      <w:tr w:rsidR="00941D93" w14:paraId="7E72F29C" w14:textId="77777777">
        <w:tc>
          <w:tcPr>
            <w:tcW w:w="4428" w:type="dxa"/>
          </w:tcPr>
          <w:p w14:paraId="5BBD5DC5" w14:textId="77777777" w:rsidR="00941D93" w:rsidRDefault="00941D93">
            <w:pPr>
              <w:jc w:val="right"/>
            </w:pPr>
            <w:r>
              <w:t>Initial Release:</w:t>
            </w:r>
          </w:p>
        </w:tc>
        <w:tc>
          <w:tcPr>
            <w:tcW w:w="4428" w:type="dxa"/>
          </w:tcPr>
          <w:p w14:paraId="0AC3391E" w14:textId="34B42363" w:rsidR="00941D93" w:rsidRDefault="00E028A5">
            <w:r>
              <w:t>4/1/2020</w:t>
            </w:r>
          </w:p>
        </w:tc>
      </w:tr>
      <w:tr w:rsidR="00941D93" w14:paraId="3605BEE4" w14:textId="77777777">
        <w:tc>
          <w:tcPr>
            <w:tcW w:w="4428" w:type="dxa"/>
          </w:tcPr>
          <w:p w14:paraId="1AD24C27" w14:textId="77777777" w:rsidR="00941D93" w:rsidRDefault="00941D93">
            <w:pPr>
              <w:jc w:val="right"/>
            </w:pPr>
            <w:r>
              <w:t>Current Release:</w:t>
            </w:r>
          </w:p>
        </w:tc>
        <w:tc>
          <w:tcPr>
            <w:tcW w:w="4428" w:type="dxa"/>
          </w:tcPr>
          <w:p w14:paraId="10C022DA" w14:textId="1AEF2DDB" w:rsidR="00941D93" w:rsidRDefault="00E028A5">
            <w:r>
              <w:t>4/</w:t>
            </w:r>
            <w:r w:rsidR="00747886">
              <w:t>24</w:t>
            </w:r>
            <w:r>
              <w:t>/2020</w:t>
            </w:r>
          </w:p>
        </w:tc>
      </w:tr>
      <w:tr w:rsidR="00941D93" w14:paraId="341237CA" w14:textId="77777777">
        <w:tc>
          <w:tcPr>
            <w:tcW w:w="4428" w:type="dxa"/>
          </w:tcPr>
          <w:p w14:paraId="1579056D" w14:textId="77777777" w:rsidR="00941D93" w:rsidRDefault="00941D93">
            <w:pPr>
              <w:jc w:val="right"/>
            </w:pPr>
            <w:r>
              <w:t>Indicator of Last Page in Document:</w:t>
            </w:r>
          </w:p>
        </w:tc>
        <w:tc>
          <w:tcPr>
            <w:tcW w:w="4428" w:type="dxa"/>
          </w:tcPr>
          <w:p w14:paraId="5ED1DCD8" w14:textId="05976096" w:rsidR="00941D93" w:rsidRDefault="00E028A5">
            <w:r>
              <w:t>^</w:t>
            </w:r>
          </w:p>
        </w:tc>
      </w:tr>
      <w:tr w:rsidR="00941D93" w14:paraId="01841DDE" w14:textId="77777777">
        <w:tc>
          <w:tcPr>
            <w:tcW w:w="4428" w:type="dxa"/>
          </w:tcPr>
          <w:p w14:paraId="39F31ABF" w14:textId="77777777" w:rsidR="00941D93" w:rsidRDefault="00941D93">
            <w:pPr>
              <w:jc w:val="right"/>
            </w:pPr>
            <w:r>
              <w:t>Date of Last Review:</w:t>
            </w:r>
          </w:p>
        </w:tc>
        <w:tc>
          <w:tcPr>
            <w:tcW w:w="4428" w:type="dxa"/>
          </w:tcPr>
          <w:p w14:paraId="3E55ED79" w14:textId="13B537E4" w:rsidR="00941D93" w:rsidRDefault="00747886">
            <w:r>
              <w:t>4/22/20</w:t>
            </w:r>
          </w:p>
        </w:tc>
      </w:tr>
      <w:tr w:rsidR="00941D93" w14:paraId="5136F795" w14:textId="77777777">
        <w:tc>
          <w:tcPr>
            <w:tcW w:w="4428" w:type="dxa"/>
          </w:tcPr>
          <w:p w14:paraId="447A7822" w14:textId="77777777" w:rsidR="00941D93" w:rsidRDefault="00941D93">
            <w:pPr>
              <w:jc w:val="right"/>
            </w:pPr>
            <w:r>
              <w:t>Date of Next Review:</w:t>
            </w:r>
          </w:p>
        </w:tc>
        <w:tc>
          <w:tcPr>
            <w:tcW w:w="4428" w:type="dxa"/>
          </w:tcPr>
          <w:p w14:paraId="295F89D2" w14:textId="182B98D5" w:rsidR="00941D93" w:rsidRDefault="00747886">
            <w:r>
              <w:t>4/24/20</w:t>
            </w:r>
          </w:p>
        </w:tc>
      </w:tr>
      <w:tr w:rsidR="00941D93" w14:paraId="260591E2" w14:textId="77777777">
        <w:tc>
          <w:tcPr>
            <w:tcW w:w="4428" w:type="dxa"/>
          </w:tcPr>
          <w:p w14:paraId="44C4F51B" w14:textId="77777777" w:rsidR="00941D93" w:rsidRDefault="00941D93">
            <w:pPr>
              <w:jc w:val="right"/>
            </w:pPr>
            <w:r>
              <w:t>Target Date for Next Update:</w:t>
            </w:r>
          </w:p>
        </w:tc>
        <w:tc>
          <w:tcPr>
            <w:tcW w:w="4428" w:type="dxa"/>
          </w:tcPr>
          <w:p w14:paraId="52FBEED0" w14:textId="2F7990FE" w:rsidR="00941D93" w:rsidRDefault="00E028A5">
            <w:r>
              <w:t>4/</w:t>
            </w:r>
            <w:r w:rsidR="00747886">
              <w:t>2</w:t>
            </w:r>
            <w:r>
              <w:t>4/2020</w:t>
            </w:r>
          </w:p>
        </w:tc>
      </w:tr>
    </w:tbl>
    <w:p w14:paraId="3EBA494B" w14:textId="77777777" w:rsidR="00941D93" w:rsidRDefault="00941D93">
      <w:pPr>
        <w:pStyle w:val="DocControlHeading2"/>
      </w:pPr>
      <w:bookmarkStart w:id="14" w:name="_Toc461626766"/>
      <w:bookmarkStart w:id="15" w:name="_Toc461628996"/>
      <w:bookmarkStart w:id="16" w:name="_Toc461632038"/>
      <w:bookmarkStart w:id="17" w:name="_Toc22915468"/>
      <w:r>
        <w:t>Distribution List</w:t>
      </w:r>
      <w:bookmarkEnd w:id="14"/>
      <w:bookmarkEnd w:id="15"/>
      <w:bookmarkEnd w:id="16"/>
      <w:bookmarkEnd w:id="17"/>
    </w:p>
    <w:p w14:paraId="0B9A92F3" w14:textId="4243DEE0" w:rsidR="00941D93" w:rsidRDefault="00941D93">
      <w:pPr>
        <w:pStyle w:val="Paragraph"/>
      </w:pPr>
      <w:r>
        <w:t>This following list of people shall receive a copy of this document every time a new version of this document becomes available:</w:t>
      </w:r>
      <w:r w:rsidR="00E028A5">
        <w:tab/>
      </w:r>
    </w:p>
    <w:p w14:paraId="40CA1E40" w14:textId="6072034A" w:rsidR="00E028A5" w:rsidRDefault="00E028A5">
      <w:pPr>
        <w:pStyle w:val="Paragraph"/>
      </w:pPr>
      <w:r>
        <w:tab/>
      </w:r>
      <w:r>
        <w:tab/>
      </w:r>
      <w:r>
        <w:tab/>
        <w:t xml:space="preserve">Producer: </w:t>
      </w:r>
      <w:r w:rsidR="00747886">
        <w:t xml:space="preserve">  </w:t>
      </w:r>
      <w:r>
        <w:t>Hernandez, Julio</w:t>
      </w:r>
    </w:p>
    <w:p w14:paraId="525C7A9A" w14:textId="39427570" w:rsidR="00941D93" w:rsidRDefault="00E028A5">
      <w:pPr>
        <w:ind w:left="1440" w:firstLine="720"/>
      </w:pPr>
      <w:r>
        <w:t>Reviewers: Cervantes, Gerardo</w:t>
      </w:r>
    </w:p>
    <w:p w14:paraId="45A01D88" w14:textId="12675233" w:rsidR="00E028A5" w:rsidRDefault="00E028A5">
      <w:pPr>
        <w:ind w:left="1440" w:firstLine="720"/>
      </w:pPr>
      <w:r>
        <w:tab/>
        <w:t xml:space="preserve">    </w:t>
      </w:r>
      <w:r w:rsidR="00747886">
        <w:t xml:space="preserve"> </w:t>
      </w:r>
      <w:r>
        <w:t xml:space="preserve">Ortiz, </w:t>
      </w:r>
      <w:commentRangeStart w:id="18"/>
      <w:commentRangeStart w:id="19"/>
      <w:r>
        <w:t>Alejandro</w:t>
      </w:r>
      <w:commentRangeEnd w:id="18"/>
      <w:r w:rsidR="00D15343">
        <w:rPr>
          <w:rStyle w:val="CommentReference"/>
        </w:rPr>
        <w:commentReference w:id="18"/>
      </w:r>
      <w:commentRangeEnd w:id="19"/>
      <w:r w:rsidR="00747886">
        <w:rPr>
          <w:rStyle w:val="CommentReference"/>
        </w:rPr>
        <w:commentReference w:id="19"/>
      </w:r>
    </w:p>
    <w:p w14:paraId="0D5DE2A5" w14:textId="04EFBCC4" w:rsidR="00747886" w:rsidRDefault="00747886">
      <w:pPr>
        <w:ind w:left="1440" w:firstLine="720"/>
      </w:pPr>
      <w:r>
        <w:t>Client:</w:t>
      </w:r>
      <w:r>
        <w:tab/>
        <w:t xml:space="preserve">     Dr. Roach</w:t>
      </w:r>
    </w:p>
    <w:p w14:paraId="40D84734" w14:textId="77777777" w:rsidR="00941D93" w:rsidRDefault="00941D93">
      <w:pPr>
        <w:pStyle w:val="DocControlHeading2"/>
      </w:pPr>
      <w:bookmarkStart w:id="20" w:name="_Toc461626767"/>
      <w:bookmarkStart w:id="21" w:name="_Toc461628997"/>
      <w:bookmarkStart w:id="22" w:name="_Toc461632039"/>
      <w:bookmarkStart w:id="23" w:name="_Toc22915469"/>
      <w:r>
        <w:t>Change Summary</w:t>
      </w:r>
      <w:bookmarkEnd w:id="20"/>
      <w:bookmarkEnd w:id="21"/>
      <w:bookmarkEnd w:id="22"/>
      <w:bookmarkEnd w:id="23"/>
    </w:p>
    <w:p w14:paraId="443066E3" w14:textId="77777777" w:rsidR="00941D93" w:rsidRDefault="00941D93">
      <w:pPr>
        <w:pStyle w:val="Paragraph"/>
      </w:pPr>
      <w:r>
        <w:t>The following table details changes made between versions of this document</w:t>
      </w:r>
    </w:p>
    <w:p w14:paraId="0FE7F9DF" w14:textId="77777777" w:rsidR="00941D93" w:rsidRDefault="00941D93">
      <w:pPr>
        <w:ind w:left="144"/>
      </w:pPr>
    </w:p>
    <w:tbl>
      <w:tblPr>
        <w:tblW w:w="0" w:type="auto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1170"/>
        <w:gridCol w:w="1800"/>
        <w:gridCol w:w="3978"/>
      </w:tblGrid>
      <w:tr w:rsidR="00941D93" w14:paraId="03EC4F49" w14:textId="77777777">
        <w:tc>
          <w:tcPr>
            <w:tcW w:w="1764" w:type="dxa"/>
          </w:tcPr>
          <w:p w14:paraId="51698699" w14:textId="77777777" w:rsidR="00941D93" w:rsidRDefault="00941D93">
            <w:pPr>
              <w:jc w:val="center"/>
            </w:pPr>
            <w:r>
              <w:t>Version</w:t>
            </w:r>
          </w:p>
        </w:tc>
        <w:tc>
          <w:tcPr>
            <w:tcW w:w="1170" w:type="dxa"/>
          </w:tcPr>
          <w:p w14:paraId="585D8A53" w14:textId="77777777" w:rsidR="00941D93" w:rsidRDefault="00941D93">
            <w:pPr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17907DD4" w14:textId="77777777" w:rsidR="00941D93" w:rsidRDefault="00941D93">
            <w:pPr>
              <w:jc w:val="center"/>
            </w:pPr>
            <w:r>
              <w:t>Modifier</w:t>
            </w:r>
          </w:p>
        </w:tc>
        <w:tc>
          <w:tcPr>
            <w:tcW w:w="3978" w:type="dxa"/>
          </w:tcPr>
          <w:p w14:paraId="1D37E22B" w14:textId="77777777" w:rsidR="00941D93" w:rsidRDefault="00941D93">
            <w:pPr>
              <w:jc w:val="center"/>
            </w:pPr>
            <w:r>
              <w:t>Description</w:t>
            </w:r>
          </w:p>
        </w:tc>
      </w:tr>
      <w:tr w:rsidR="00941D93" w14:paraId="4FAF2F04" w14:textId="77777777">
        <w:tc>
          <w:tcPr>
            <w:tcW w:w="1764" w:type="dxa"/>
          </w:tcPr>
          <w:p w14:paraId="1BAA57D2" w14:textId="5B9F4949" w:rsidR="00941D93" w:rsidRPr="00747886" w:rsidRDefault="00E028A5">
            <w:pPr>
              <w:jc w:val="center"/>
            </w:pPr>
            <w:r w:rsidRPr="00747886">
              <w:t>1.0</w:t>
            </w:r>
          </w:p>
        </w:tc>
        <w:tc>
          <w:tcPr>
            <w:tcW w:w="1170" w:type="dxa"/>
          </w:tcPr>
          <w:p w14:paraId="70F7E4E2" w14:textId="3ADA73EC" w:rsidR="00941D93" w:rsidRDefault="00E028A5" w:rsidP="00EA0082">
            <w:pPr>
              <w:jc w:val="center"/>
            </w:pPr>
            <w:r>
              <w:t>4/12/2020</w:t>
            </w:r>
          </w:p>
        </w:tc>
        <w:tc>
          <w:tcPr>
            <w:tcW w:w="1800" w:type="dxa"/>
          </w:tcPr>
          <w:p w14:paraId="7114AAE2" w14:textId="68F15762" w:rsidR="00941D93" w:rsidRDefault="00E028A5">
            <w:pPr>
              <w:jc w:val="center"/>
            </w:pPr>
            <w:r>
              <w:t>Julio A Hernandez</w:t>
            </w:r>
          </w:p>
        </w:tc>
        <w:tc>
          <w:tcPr>
            <w:tcW w:w="3978" w:type="dxa"/>
          </w:tcPr>
          <w:p w14:paraId="40EC98D0" w14:textId="3E984C89" w:rsidR="00941D93" w:rsidRDefault="00E028A5">
            <w:pPr>
              <w:pStyle w:val="TableText"/>
              <w:widowControl/>
              <w:spacing w:before="0" w:after="0"/>
            </w:pPr>
            <w:r>
              <w:t>Initial test plan creation</w:t>
            </w:r>
          </w:p>
        </w:tc>
      </w:tr>
      <w:tr w:rsidR="00941D93" w14:paraId="69FF4352" w14:textId="77777777">
        <w:tc>
          <w:tcPr>
            <w:tcW w:w="1764" w:type="dxa"/>
          </w:tcPr>
          <w:p w14:paraId="0EAB82EC" w14:textId="3F81D0BA" w:rsidR="00941D93" w:rsidRPr="00747886" w:rsidRDefault="00747886" w:rsidP="00747886">
            <w:pPr>
              <w:jc w:val="center"/>
            </w:pPr>
            <w:r w:rsidRPr="00747886">
              <w:t>1.0</w:t>
            </w:r>
          </w:p>
        </w:tc>
        <w:tc>
          <w:tcPr>
            <w:tcW w:w="1170" w:type="dxa"/>
          </w:tcPr>
          <w:p w14:paraId="64CA62BC" w14:textId="0E146C65" w:rsidR="00941D93" w:rsidRDefault="00747886" w:rsidP="00EA0082">
            <w:pPr>
              <w:jc w:val="center"/>
            </w:pPr>
            <w:r>
              <w:t>4/15/2020</w:t>
            </w:r>
          </w:p>
        </w:tc>
        <w:tc>
          <w:tcPr>
            <w:tcW w:w="1800" w:type="dxa"/>
          </w:tcPr>
          <w:p w14:paraId="433ABFAE" w14:textId="351E929D" w:rsidR="00941D93" w:rsidRDefault="00747886">
            <w:r>
              <w:t>Alejandro Ortiz</w:t>
            </w:r>
          </w:p>
        </w:tc>
        <w:tc>
          <w:tcPr>
            <w:tcW w:w="3978" w:type="dxa"/>
          </w:tcPr>
          <w:p w14:paraId="3FD859F1" w14:textId="664CE24A" w:rsidR="00941D93" w:rsidRDefault="00747886">
            <w:r>
              <w:t>Reviewed version 1.0</w:t>
            </w:r>
          </w:p>
        </w:tc>
      </w:tr>
      <w:tr w:rsidR="00941D93" w14:paraId="14294A32" w14:textId="77777777">
        <w:tc>
          <w:tcPr>
            <w:tcW w:w="1764" w:type="dxa"/>
          </w:tcPr>
          <w:p w14:paraId="00C699A7" w14:textId="7D7E53C5" w:rsidR="00941D93" w:rsidRPr="00747886" w:rsidRDefault="004377F6" w:rsidP="00747886">
            <w:pPr>
              <w:jc w:val="center"/>
            </w:pPr>
            <w:commentRangeStart w:id="24"/>
            <w:commentRangeStart w:id="25"/>
            <w:commentRangeEnd w:id="24"/>
            <w:r w:rsidRPr="00747886">
              <w:rPr>
                <w:rStyle w:val="CommentReference"/>
                <w:sz w:val="20"/>
                <w:szCs w:val="20"/>
              </w:rPr>
              <w:commentReference w:id="24"/>
            </w:r>
            <w:commentRangeEnd w:id="25"/>
            <w:r w:rsidR="00EA0082">
              <w:rPr>
                <w:rStyle w:val="CommentReference"/>
              </w:rPr>
              <w:commentReference w:id="25"/>
            </w:r>
            <w:r w:rsidR="00747886" w:rsidRPr="00747886">
              <w:t>1.0</w:t>
            </w:r>
          </w:p>
        </w:tc>
        <w:tc>
          <w:tcPr>
            <w:tcW w:w="1170" w:type="dxa"/>
          </w:tcPr>
          <w:p w14:paraId="5E014E9E" w14:textId="371ECF12" w:rsidR="00941D93" w:rsidRDefault="00747886" w:rsidP="00EA0082">
            <w:pPr>
              <w:jc w:val="center"/>
            </w:pPr>
            <w:r>
              <w:t>4/16/2020</w:t>
            </w:r>
          </w:p>
        </w:tc>
        <w:tc>
          <w:tcPr>
            <w:tcW w:w="1800" w:type="dxa"/>
          </w:tcPr>
          <w:p w14:paraId="7331F104" w14:textId="7305E734" w:rsidR="00941D93" w:rsidRDefault="00747886">
            <w:r>
              <w:t>Gerardo Cervantes</w:t>
            </w:r>
          </w:p>
        </w:tc>
        <w:tc>
          <w:tcPr>
            <w:tcW w:w="3978" w:type="dxa"/>
          </w:tcPr>
          <w:p w14:paraId="5DF82827" w14:textId="09AF7F65" w:rsidR="00941D93" w:rsidRDefault="00747886">
            <w:r>
              <w:t>Reviewed version 1.0</w:t>
            </w:r>
          </w:p>
        </w:tc>
      </w:tr>
      <w:tr w:rsidR="00747886" w14:paraId="07774721" w14:textId="77777777">
        <w:tc>
          <w:tcPr>
            <w:tcW w:w="1764" w:type="dxa"/>
          </w:tcPr>
          <w:p w14:paraId="06922A2B" w14:textId="26053370" w:rsidR="00747886" w:rsidRPr="00747886" w:rsidRDefault="00747886" w:rsidP="00747886">
            <w:pPr>
              <w:jc w:val="center"/>
              <w:rPr>
                <w:rStyle w:val="CommentReference"/>
                <w:sz w:val="20"/>
                <w:szCs w:val="20"/>
              </w:rPr>
            </w:pPr>
            <w:r w:rsidRPr="00747886">
              <w:rPr>
                <w:rStyle w:val="CommentReference"/>
                <w:sz w:val="20"/>
                <w:szCs w:val="20"/>
              </w:rPr>
              <w:t>2.0</w:t>
            </w:r>
          </w:p>
        </w:tc>
        <w:tc>
          <w:tcPr>
            <w:tcW w:w="1170" w:type="dxa"/>
          </w:tcPr>
          <w:p w14:paraId="306872F0" w14:textId="346A5447" w:rsidR="00747886" w:rsidRDefault="00747886" w:rsidP="00EA0082">
            <w:pPr>
              <w:jc w:val="center"/>
            </w:pPr>
            <w:r>
              <w:t>4/21/2020</w:t>
            </w:r>
          </w:p>
        </w:tc>
        <w:tc>
          <w:tcPr>
            <w:tcW w:w="1800" w:type="dxa"/>
          </w:tcPr>
          <w:p w14:paraId="320E2752" w14:textId="54E37313" w:rsidR="00747886" w:rsidRDefault="00747886" w:rsidP="00747886">
            <w:r>
              <w:t>Julio A Hernandez</w:t>
            </w:r>
          </w:p>
        </w:tc>
        <w:tc>
          <w:tcPr>
            <w:tcW w:w="3978" w:type="dxa"/>
          </w:tcPr>
          <w:p w14:paraId="64074F3A" w14:textId="7C86EA68" w:rsidR="00747886" w:rsidRDefault="00747886" w:rsidP="00747886">
            <w:r>
              <w:t xml:space="preserve">Version 2.0 </w:t>
            </w:r>
            <w:r w:rsidR="00EA0082">
              <w:t>u</w:t>
            </w:r>
            <w:r>
              <w:t>ploaded</w:t>
            </w:r>
          </w:p>
        </w:tc>
      </w:tr>
      <w:tr w:rsidR="00EA0082" w14:paraId="2277093C" w14:textId="77777777">
        <w:tc>
          <w:tcPr>
            <w:tcW w:w="1764" w:type="dxa"/>
          </w:tcPr>
          <w:p w14:paraId="5EBA6713" w14:textId="7DA2FE40" w:rsidR="00EA0082" w:rsidRPr="00747886" w:rsidRDefault="00EA0082" w:rsidP="00EA0082">
            <w:pPr>
              <w:jc w:val="center"/>
              <w:rPr>
                <w:rStyle w:val="CommentReference"/>
                <w:sz w:val="20"/>
                <w:szCs w:val="20"/>
              </w:rPr>
            </w:pPr>
            <w:r w:rsidRPr="00747886">
              <w:rPr>
                <w:rStyle w:val="CommentReference"/>
                <w:sz w:val="20"/>
                <w:szCs w:val="20"/>
              </w:rPr>
              <w:t>2.0</w:t>
            </w:r>
          </w:p>
        </w:tc>
        <w:tc>
          <w:tcPr>
            <w:tcW w:w="1170" w:type="dxa"/>
          </w:tcPr>
          <w:p w14:paraId="3011210A" w14:textId="721BD6DD" w:rsidR="00EA0082" w:rsidRDefault="00EA0082" w:rsidP="00EA0082">
            <w:pPr>
              <w:jc w:val="center"/>
            </w:pPr>
            <w:r>
              <w:t>4/21/2020</w:t>
            </w:r>
          </w:p>
        </w:tc>
        <w:tc>
          <w:tcPr>
            <w:tcW w:w="1800" w:type="dxa"/>
          </w:tcPr>
          <w:p w14:paraId="1C2D4E02" w14:textId="6765DFE7" w:rsidR="00EA0082" w:rsidRDefault="00EA0082" w:rsidP="00EA0082">
            <w:r>
              <w:t>Alejandro Ortiz</w:t>
            </w:r>
          </w:p>
        </w:tc>
        <w:tc>
          <w:tcPr>
            <w:tcW w:w="3978" w:type="dxa"/>
          </w:tcPr>
          <w:p w14:paraId="1116603F" w14:textId="29919A5F" w:rsidR="00EA0082" w:rsidRDefault="00EA0082" w:rsidP="00EA0082">
            <w:r>
              <w:t xml:space="preserve">Reviewed version </w:t>
            </w:r>
            <w:r>
              <w:t>2</w:t>
            </w:r>
            <w:r>
              <w:t>.0</w:t>
            </w:r>
          </w:p>
        </w:tc>
      </w:tr>
      <w:tr w:rsidR="00EA0082" w14:paraId="5AA52DC9" w14:textId="77777777">
        <w:tc>
          <w:tcPr>
            <w:tcW w:w="1764" w:type="dxa"/>
          </w:tcPr>
          <w:p w14:paraId="4A1B3A02" w14:textId="0B19A362" w:rsidR="00EA0082" w:rsidRPr="00747886" w:rsidRDefault="00EA0082" w:rsidP="00EA0082">
            <w:pPr>
              <w:jc w:val="center"/>
              <w:rPr>
                <w:rStyle w:val="CommentReference"/>
                <w:sz w:val="20"/>
                <w:szCs w:val="20"/>
              </w:rPr>
            </w:pPr>
            <w:r w:rsidRPr="00747886">
              <w:rPr>
                <w:rStyle w:val="CommentReference"/>
                <w:sz w:val="20"/>
                <w:szCs w:val="20"/>
              </w:rPr>
              <w:t>2.0</w:t>
            </w:r>
          </w:p>
        </w:tc>
        <w:tc>
          <w:tcPr>
            <w:tcW w:w="1170" w:type="dxa"/>
          </w:tcPr>
          <w:p w14:paraId="118D2C81" w14:textId="234CEC3A" w:rsidR="00EA0082" w:rsidRDefault="00EA0082" w:rsidP="00EA0082">
            <w:pPr>
              <w:jc w:val="center"/>
            </w:pPr>
            <w:r>
              <w:t>4/23/2020</w:t>
            </w:r>
          </w:p>
        </w:tc>
        <w:tc>
          <w:tcPr>
            <w:tcW w:w="1800" w:type="dxa"/>
          </w:tcPr>
          <w:p w14:paraId="6FF1192B" w14:textId="4A4B809A" w:rsidR="00EA0082" w:rsidRDefault="00EA0082" w:rsidP="00EA0082">
            <w:r>
              <w:t>Gerardo Cervantes</w:t>
            </w:r>
          </w:p>
        </w:tc>
        <w:tc>
          <w:tcPr>
            <w:tcW w:w="3978" w:type="dxa"/>
          </w:tcPr>
          <w:p w14:paraId="0F5F6B54" w14:textId="7EFA503B" w:rsidR="00EA0082" w:rsidRDefault="00EA0082" w:rsidP="00EA0082">
            <w:r>
              <w:t xml:space="preserve">Reviewed version </w:t>
            </w:r>
            <w:r>
              <w:t>2</w:t>
            </w:r>
            <w:r>
              <w:t>.0</w:t>
            </w:r>
          </w:p>
        </w:tc>
      </w:tr>
      <w:tr w:rsidR="00EA0082" w14:paraId="3CAAC27C" w14:textId="77777777">
        <w:tc>
          <w:tcPr>
            <w:tcW w:w="1764" w:type="dxa"/>
          </w:tcPr>
          <w:p w14:paraId="5467754F" w14:textId="6B924282" w:rsidR="00EA0082" w:rsidRPr="00747886" w:rsidRDefault="00EA0082" w:rsidP="00EA0082">
            <w:pPr>
              <w:jc w:val="center"/>
              <w:rPr>
                <w:rStyle w:val="CommentReference"/>
                <w:sz w:val="20"/>
                <w:szCs w:val="20"/>
              </w:rPr>
            </w:pPr>
            <w:r w:rsidRPr="00747886">
              <w:rPr>
                <w:rStyle w:val="CommentReference"/>
                <w:sz w:val="20"/>
                <w:szCs w:val="20"/>
              </w:rPr>
              <w:t>3.0</w:t>
            </w:r>
          </w:p>
        </w:tc>
        <w:tc>
          <w:tcPr>
            <w:tcW w:w="1170" w:type="dxa"/>
          </w:tcPr>
          <w:p w14:paraId="200C313E" w14:textId="36D5F036" w:rsidR="00EA0082" w:rsidRDefault="00EA0082" w:rsidP="00EA0082">
            <w:pPr>
              <w:jc w:val="center"/>
            </w:pPr>
            <w:r>
              <w:t>4/24/2020</w:t>
            </w:r>
          </w:p>
        </w:tc>
        <w:tc>
          <w:tcPr>
            <w:tcW w:w="1800" w:type="dxa"/>
          </w:tcPr>
          <w:p w14:paraId="0EC9CD53" w14:textId="4DE32505" w:rsidR="00EA0082" w:rsidRDefault="00EA0082" w:rsidP="00EA0082">
            <w:r>
              <w:t>Julio A Hernandez</w:t>
            </w:r>
          </w:p>
        </w:tc>
        <w:tc>
          <w:tcPr>
            <w:tcW w:w="3978" w:type="dxa"/>
          </w:tcPr>
          <w:p w14:paraId="6ED6ACA9" w14:textId="02C3F41F" w:rsidR="00EA0082" w:rsidRDefault="00EA0082" w:rsidP="00EA0082">
            <w:r>
              <w:t>Version 3 uploaded</w:t>
            </w:r>
          </w:p>
        </w:tc>
      </w:tr>
    </w:tbl>
    <w:p w14:paraId="0F101478" w14:textId="77777777" w:rsidR="00941D93" w:rsidRDefault="00941D93">
      <w:pPr>
        <w:ind w:left="144"/>
      </w:pPr>
    </w:p>
    <w:p w14:paraId="76EDEAD3" w14:textId="77777777" w:rsidR="00941D93" w:rsidRDefault="00941D93">
      <w:pPr>
        <w:ind w:left="144"/>
      </w:pPr>
    </w:p>
    <w:p w14:paraId="20569970" w14:textId="77777777" w:rsidR="00941D93" w:rsidRDefault="00941D93">
      <w:pPr>
        <w:ind w:left="144"/>
      </w:pPr>
    </w:p>
    <w:p w14:paraId="35493009" w14:textId="77777777" w:rsidR="00941D93" w:rsidRDefault="00941D93">
      <w:pPr>
        <w:ind w:left="144"/>
      </w:pPr>
    </w:p>
    <w:p w14:paraId="53C494A6" w14:textId="77777777" w:rsidR="00941D93" w:rsidRDefault="00941D93">
      <w:pPr>
        <w:pStyle w:val="Paragraph"/>
      </w:pPr>
      <w:r>
        <w:t>Note: The template presented in this document was taken from:</w:t>
      </w:r>
    </w:p>
    <w:p w14:paraId="378773CE" w14:textId="77777777" w:rsidR="00941D93" w:rsidRDefault="00941D93">
      <w:pPr>
        <w:pStyle w:val="Paragraph"/>
      </w:pPr>
      <w:r>
        <w:t xml:space="preserve">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321-323.</w:t>
      </w:r>
    </w:p>
    <w:p w14:paraId="627274F5" w14:textId="77777777" w:rsidR="00E47986" w:rsidRDefault="00E47986">
      <w:pPr>
        <w:pStyle w:val="Paragraph"/>
      </w:pPr>
    </w:p>
    <w:p w14:paraId="5BFDD403" w14:textId="77777777" w:rsidR="00E47986" w:rsidRDefault="00E47986" w:rsidP="00E47986">
      <w:pPr>
        <w:pStyle w:val="Paragraph"/>
      </w:pPr>
      <w:r>
        <w:t xml:space="preserve">Note: The template presented in this document was taken from: Donaldson, S., and S. Siegel, </w:t>
      </w:r>
      <w:r>
        <w:rPr>
          <w:i/>
          <w:iCs/>
        </w:rPr>
        <w:t>Successful Software Development</w:t>
      </w:r>
      <w:r>
        <w:t xml:space="preserve">.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>: Prentice Hall, 2001, pp. 321-323 and modified by Humberto Mendoza and Steve Roach.</w:t>
      </w:r>
    </w:p>
    <w:p w14:paraId="33BB5E58" w14:textId="77777777" w:rsidR="00941D93" w:rsidRDefault="00941D93">
      <w:pPr>
        <w:pStyle w:val="Paragraph"/>
      </w:pPr>
    </w:p>
    <w:p w14:paraId="361F14FC" w14:textId="77777777" w:rsidR="00941D93" w:rsidRDefault="00941D93">
      <w:pPr>
        <w:pStyle w:val="Paragraph"/>
      </w:pPr>
      <w:r>
        <w:t>Supplementary information is from:</w:t>
      </w:r>
    </w:p>
    <w:p w14:paraId="6174D82B" w14:textId="77777777" w:rsidR="00941D93" w:rsidRDefault="00941D93">
      <w:pPr>
        <w:pStyle w:val="Paragraph"/>
      </w:pPr>
      <w:r>
        <w:t xml:space="preserve">Pfleeger, S.  </w:t>
      </w:r>
      <w:r>
        <w:rPr>
          <w:i/>
          <w:iCs/>
        </w:rPr>
        <w:t>Software Engineering, Theory and Practice</w:t>
      </w:r>
      <w:r>
        <w:t xml:space="preserve">.  </w:t>
      </w:r>
      <w:smartTag w:uri="urn:schemas-microsoft-com:office:smarttags" w:element="place">
        <w:smartTag w:uri="urn:schemas-microsoft-com:office:smarttags" w:element="City">
          <w:r>
            <w:t>Upper Saddle River</w:t>
          </w:r>
        </w:smartTag>
        <w:r>
          <w:t xml:space="preserve">, </w:t>
        </w:r>
        <w:smartTag w:uri="urn:schemas-microsoft-com:office:smarttags" w:element="State">
          <w:r>
            <w:t>NJ</w:t>
          </w:r>
        </w:smartTag>
      </w:smartTag>
      <w:r>
        <w:t xml:space="preserve">: Prentice Hall, 1998, p. 365.  </w:t>
      </w:r>
    </w:p>
    <w:p w14:paraId="5A95D48B" w14:textId="77777777" w:rsidR="00941D93" w:rsidRDefault="00941D93">
      <w:pPr>
        <w:pStyle w:val="Paragraph"/>
      </w:pPr>
      <w:r>
        <w:br w:type="column"/>
      </w:r>
    </w:p>
    <w:p w14:paraId="4107BA0E" w14:textId="77777777" w:rsidR="00941D93" w:rsidRDefault="00941D93">
      <w:pPr>
        <w:ind w:left="144"/>
      </w:pPr>
    </w:p>
    <w:p w14:paraId="60797198" w14:textId="77777777" w:rsidR="00941D93" w:rsidRDefault="00941D93">
      <w:pPr>
        <w:pStyle w:val="TOC2"/>
        <w:rPr>
          <w:sz w:val="28"/>
        </w:rPr>
      </w:pPr>
      <w:r>
        <w:rPr>
          <w:sz w:val="28"/>
        </w:rPr>
        <w:t>Table of Contents</w:t>
      </w:r>
    </w:p>
    <w:p w14:paraId="2E07AB23" w14:textId="77777777" w:rsidR="000927B9" w:rsidRPr="003D58CD" w:rsidRDefault="00941D93">
      <w:pPr>
        <w:pStyle w:val="TOC1"/>
        <w:rPr>
          <w:rFonts w:ascii="Calibri" w:hAnsi="Calibri"/>
          <w:b w:val="0"/>
          <w:caps w:val="0"/>
          <w:noProof/>
          <w:sz w:val="22"/>
          <w:szCs w:val="22"/>
        </w:rPr>
      </w:pPr>
      <w:r>
        <w:rPr>
          <w:sz w:val="28"/>
        </w:rPr>
        <w:fldChar w:fldCharType="begin"/>
      </w:r>
      <w:r>
        <w:rPr>
          <w:sz w:val="28"/>
        </w:rPr>
        <w:instrText xml:space="preserve"> TOC \o "1-3" \h \z </w:instrText>
      </w:r>
      <w:r>
        <w:rPr>
          <w:sz w:val="28"/>
        </w:rPr>
        <w:fldChar w:fldCharType="separate"/>
      </w:r>
      <w:hyperlink w:anchor="_Toc22915465" w:history="1">
        <w:r w:rsidR="000927B9" w:rsidRPr="004E4475">
          <w:rPr>
            <w:rStyle w:val="Hyperlink"/>
            <w:noProof/>
          </w:rPr>
          <w:t>Document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73D2C29" w14:textId="77777777" w:rsidR="000927B9" w:rsidRPr="003D58CD" w:rsidRDefault="00747886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6" w:history="1">
        <w:r w:rsidR="000927B9" w:rsidRPr="004E4475">
          <w:rPr>
            <w:rStyle w:val="Hyperlink"/>
            <w:noProof/>
          </w:rPr>
          <w:t>Approval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00D427EB" w14:textId="77777777" w:rsidR="000927B9" w:rsidRPr="003D58CD" w:rsidRDefault="00747886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7" w:history="1">
        <w:r w:rsidR="000927B9" w:rsidRPr="004E4475">
          <w:rPr>
            <w:rStyle w:val="Hyperlink"/>
            <w:noProof/>
          </w:rPr>
          <w:t>Document Change Control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660C2222" w14:textId="77777777" w:rsidR="000927B9" w:rsidRPr="003D58CD" w:rsidRDefault="00747886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8" w:history="1">
        <w:r w:rsidR="000927B9" w:rsidRPr="004E4475">
          <w:rPr>
            <w:rStyle w:val="Hyperlink"/>
            <w:noProof/>
          </w:rPr>
          <w:t>Distribution List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7A86624B" w14:textId="77777777" w:rsidR="000927B9" w:rsidRPr="003D58CD" w:rsidRDefault="00747886">
      <w:pPr>
        <w:pStyle w:val="TOC2"/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69" w:history="1">
        <w:r w:rsidR="000927B9" w:rsidRPr="004E4475">
          <w:rPr>
            <w:rStyle w:val="Hyperlink"/>
            <w:noProof/>
          </w:rPr>
          <w:t>Change Summary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_Toc22915469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ii</w:t>
        </w:r>
        <w:r w:rsidR="000927B9">
          <w:rPr>
            <w:noProof/>
            <w:webHidden/>
          </w:rPr>
          <w:fldChar w:fldCharType="end"/>
        </w:r>
      </w:hyperlink>
    </w:p>
    <w:p w14:paraId="1075CACA" w14:textId="77777777" w:rsidR="000927B9" w:rsidRPr="003D58CD" w:rsidRDefault="0074788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0" w:history="1">
        <w:r w:rsidR="000927B9" w:rsidRPr="004E4475">
          <w:rPr>
            <w:rStyle w:val="Hyperlink"/>
            <w:noProof/>
          </w:rPr>
          <w:t>1.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Introduction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_Toc22915470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1F15E75" w14:textId="77777777" w:rsidR="000927B9" w:rsidRPr="003D58CD" w:rsidRDefault="0074788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1" w:history="1">
        <w:r w:rsidR="000927B9" w:rsidRPr="004E4475">
          <w:rPr>
            <w:rStyle w:val="Hyperlink"/>
            <w:noProof/>
          </w:rPr>
          <w:t>1.1.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Purpose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73C17562" w14:textId="77777777" w:rsidR="000927B9" w:rsidRPr="003D58CD" w:rsidRDefault="0074788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2" w:history="1">
        <w:r w:rsidR="000927B9" w:rsidRPr="004E4475">
          <w:rPr>
            <w:rStyle w:val="Hyperlink"/>
            <w:noProof/>
          </w:rPr>
          <w:t>1.2.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Scope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FC12A5C" w14:textId="77777777" w:rsidR="000927B9" w:rsidRPr="003D58CD" w:rsidRDefault="0074788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3" w:history="1">
        <w:r w:rsidR="000927B9" w:rsidRPr="004E4475">
          <w:rPr>
            <w:rStyle w:val="Hyperlink"/>
            <w:noProof/>
          </w:rPr>
          <w:t>1.3.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System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_Toc22915473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1082EBB5" w14:textId="77777777" w:rsidR="000927B9" w:rsidRPr="003D58CD" w:rsidRDefault="0074788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4" w:history="1">
        <w:r w:rsidR="000927B9" w:rsidRPr="004E4475">
          <w:rPr>
            <w:rStyle w:val="Hyperlink"/>
            <w:noProof/>
          </w:rPr>
          <w:t>1.4.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Suspension and Exit Criteria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_Toc22915474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099941E5" w14:textId="77777777" w:rsidR="000927B9" w:rsidRPr="003D58CD" w:rsidRDefault="0074788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5" w:history="1">
        <w:r w:rsidR="000927B9" w:rsidRPr="004E4475">
          <w:rPr>
            <w:rStyle w:val="Hyperlink"/>
            <w:noProof/>
          </w:rPr>
          <w:t>1.5.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Document Overview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_Toc22915475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57819813" w14:textId="77777777" w:rsidR="000927B9" w:rsidRPr="003D58CD" w:rsidRDefault="00747886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22915476" w:history="1">
        <w:r w:rsidR="000927B9" w:rsidRPr="004E4475">
          <w:rPr>
            <w:rStyle w:val="Hyperlink"/>
            <w:noProof/>
          </w:rPr>
          <w:t>1.6.</w:t>
        </w:r>
        <w:r w:rsidR="000927B9" w:rsidRPr="003D58CD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References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_Toc22915476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1</w:t>
        </w:r>
        <w:r w:rsidR="000927B9">
          <w:rPr>
            <w:noProof/>
            <w:webHidden/>
          </w:rPr>
          <w:fldChar w:fldCharType="end"/>
        </w:r>
      </w:hyperlink>
    </w:p>
    <w:p w14:paraId="21B3FF59" w14:textId="77777777" w:rsidR="000927B9" w:rsidRPr="003D58CD" w:rsidRDefault="0074788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7" w:history="1">
        <w:r w:rsidR="000927B9" w:rsidRPr="004E4475">
          <w:rPr>
            <w:rStyle w:val="Hyperlink"/>
            <w:noProof/>
          </w:rPr>
          <w:t>2.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Items and Features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_Toc22915477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2</w:t>
        </w:r>
        <w:r w:rsidR="000927B9">
          <w:rPr>
            <w:noProof/>
            <w:webHidden/>
          </w:rPr>
          <w:fldChar w:fldCharType="end"/>
        </w:r>
      </w:hyperlink>
    </w:p>
    <w:p w14:paraId="1157C922" w14:textId="77777777" w:rsidR="000927B9" w:rsidRPr="003D58CD" w:rsidRDefault="0074788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8" w:history="1">
        <w:r w:rsidR="000927B9" w:rsidRPr="004E4475">
          <w:rPr>
            <w:rStyle w:val="Hyperlink"/>
            <w:noProof/>
          </w:rPr>
          <w:t>3.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Testing Approach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_Toc22915478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3</w:t>
        </w:r>
        <w:r w:rsidR="000927B9">
          <w:rPr>
            <w:noProof/>
            <w:webHidden/>
          </w:rPr>
          <w:fldChar w:fldCharType="end"/>
        </w:r>
      </w:hyperlink>
    </w:p>
    <w:p w14:paraId="6FCBE1FC" w14:textId="77777777" w:rsidR="000927B9" w:rsidRPr="003D58CD" w:rsidRDefault="0074788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79" w:history="1">
        <w:r w:rsidR="000927B9" w:rsidRPr="004E4475">
          <w:rPr>
            <w:rStyle w:val="Hyperlink"/>
            <w:noProof/>
          </w:rPr>
          <w:t>4.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XX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_Toc22915479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4</w:t>
        </w:r>
        <w:r w:rsidR="000927B9">
          <w:rPr>
            <w:noProof/>
            <w:webHidden/>
          </w:rPr>
          <w:fldChar w:fldCharType="end"/>
        </w:r>
      </w:hyperlink>
    </w:p>
    <w:p w14:paraId="05AF5420" w14:textId="77777777" w:rsidR="00E028A5" w:rsidRPr="00586C68" w:rsidRDefault="0074788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3" w:history="1">
        <w:r w:rsidR="00E028A5" w:rsidRPr="00B4711F">
          <w:rPr>
            <w:rStyle w:val="Hyperlink"/>
            <w:noProof/>
          </w:rPr>
          <w:t>4.1.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1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_Toc36991193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323AF4CA" w14:textId="77777777" w:rsidR="00E028A5" w:rsidRPr="00586C68" w:rsidRDefault="0074788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4" w:history="1">
        <w:r w:rsidR="00E028A5" w:rsidRPr="00B4711F">
          <w:rPr>
            <w:rStyle w:val="Hyperlink"/>
            <w:noProof/>
          </w:rPr>
          <w:t>4.2.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2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_Toc36991194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9</w:t>
        </w:r>
        <w:r w:rsidR="00E028A5">
          <w:rPr>
            <w:noProof/>
            <w:webHidden/>
          </w:rPr>
          <w:fldChar w:fldCharType="end"/>
        </w:r>
      </w:hyperlink>
    </w:p>
    <w:p w14:paraId="1ACDC6D2" w14:textId="77777777" w:rsidR="00E028A5" w:rsidRPr="00586C68" w:rsidRDefault="0074788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5" w:history="1">
        <w:r w:rsidR="00E028A5" w:rsidRPr="00B4711F">
          <w:rPr>
            <w:rStyle w:val="Hyperlink"/>
            <w:noProof/>
          </w:rPr>
          <w:t>4.3.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3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_Toc36991195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10</w:t>
        </w:r>
        <w:r w:rsidR="00E028A5">
          <w:rPr>
            <w:noProof/>
            <w:webHidden/>
          </w:rPr>
          <w:fldChar w:fldCharType="end"/>
        </w:r>
      </w:hyperlink>
    </w:p>
    <w:p w14:paraId="63512D2B" w14:textId="77777777" w:rsidR="00E028A5" w:rsidRPr="00586C68" w:rsidRDefault="0074788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6" w:history="1">
        <w:r w:rsidR="00E028A5" w:rsidRPr="00B4711F">
          <w:rPr>
            <w:rStyle w:val="Hyperlink"/>
            <w:noProof/>
          </w:rPr>
          <w:t>4.4.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4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_Toc36991196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3C3EC461" w14:textId="77777777" w:rsidR="00E028A5" w:rsidRPr="00586C68" w:rsidRDefault="00747886" w:rsidP="00E028A5">
      <w:pPr>
        <w:pStyle w:val="TOC2"/>
        <w:tabs>
          <w:tab w:val="left" w:pos="1200"/>
        </w:tabs>
        <w:rPr>
          <w:rFonts w:ascii="Calibri" w:hAnsi="Calibri"/>
          <w:b w:val="0"/>
          <w:bCs w:val="0"/>
          <w:smallCaps w:val="0"/>
          <w:noProof/>
          <w:sz w:val="22"/>
          <w:szCs w:val="22"/>
        </w:rPr>
      </w:pPr>
      <w:hyperlink w:anchor="_Toc36991197" w:history="1">
        <w:r w:rsidR="00E028A5" w:rsidRPr="00B4711F">
          <w:rPr>
            <w:rStyle w:val="Hyperlink"/>
            <w:noProof/>
          </w:rPr>
          <w:t>4.5.</w:t>
        </w:r>
        <w:r w:rsidR="00E028A5" w:rsidRPr="00586C68">
          <w:rPr>
            <w:rFonts w:ascii="Calibri" w:hAnsi="Calibri"/>
            <w:b w:val="0"/>
            <w:bCs w:val="0"/>
            <w:smallCaps w:val="0"/>
            <w:noProof/>
            <w:sz w:val="22"/>
            <w:szCs w:val="22"/>
          </w:rPr>
          <w:tab/>
        </w:r>
        <w:r w:rsidR="00E028A5" w:rsidRPr="00B4711F">
          <w:rPr>
            <w:rStyle w:val="Hyperlink"/>
            <w:noProof/>
          </w:rPr>
          <w:t>Test 5</w:t>
        </w:r>
        <w:r w:rsidR="00E028A5">
          <w:rPr>
            <w:noProof/>
            <w:webHidden/>
          </w:rPr>
          <w:tab/>
        </w:r>
        <w:r w:rsidR="00E028A5">
          <w:rPr>
            <w:noProof/>
            <w:webHidden/>
          </w:rPr>
          <w:fldChar w:fldCharType="begin"/>
        </w:r>
        <w:r w:rsidR="00E028A5">
          <w:rPr>
            <w:noProof/>
            <w:webHidden/>
          </w:rPr>
          <w:instrText xml:space="preserve"> PAGEREF _Toc36991197 \h </w:instrText>
        </w:r>
        <w:r w:rsidR="00E028A5">
          <w:rPr>
            <w:noProof/>
            <w:webHidden/>
          </w:rPr>
        </w:r>
        <w:r w:rsidR="00E028A5">
          <w:rPr>
            <w:noProof/>
            <w:webHidden/>
          </w:rPr>
          <w:fldChar w:fldCharType="separate"/>
        </w:r>
        <w:r w:rsidR="00E028A5">
          <w:rPr>
            <w:noProof/>
            <w:webHidden/>
          </w:rPr>
          <w:t>11</w:t>
        </w:r>
        <w:r w:rsidR="00E028A5">
          <w:rPr>
            <w:noProof/>
            <w:webHidden/>
          </w:rPr>
          <w:fldChar w:fldCharType="end"/>
        </w:r>
      </w:hyperlink>
    </w:p>
    <w:p w14:paraId="2D30C05D" w14:textId="77777777" w:rsidR="000927B9" w:rsidRPr="003D58CD" w:rsidRDefault="0074788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1" w:history="1">
        <w:r w:rsidR="000927B9" w:rsidRPr="004E4475">
          <w:rPr>
            <w:rStyle w:val="Hyperlink"/>
            <w:noProof/>
          </w:rPr>
          <w:t>5.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User Interface Testing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_Toc22915481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5</w:t>
        </w:r>
        <w:r w:rsidR="000927B9">
          <w:rPr>
            <w:noProof/>
            <w:webHidden/>
          </w:rPr>
          <w:fldChar w:fldCharType="end"/>
        </w:r>
      </w:hyperlink>
    </w:p>
    <w:p w14:paraId="42508E1F" w14:textId="77777777" w:rsidR="000927B9" w:rsidRPr="003D58CD" w:rsidRDefault="00747886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hyperlink w:anchor="_Toc22915482" w:history="1">
        <w:r w:rsidR="000927B9" w:rsidRPr="004E4475">
          <w:rPr>
            <w:rStyle w:val="Hyperlink"/>
            <w:noProof/>
          </w:rPr>
          <w:t>6.</w:t>
        </w:r>
        <w:r w:rsidR="000927B9" w:rsidRPr="003D58CD">
          <w:rPr>
            <w:rFonts w:ascii="Calibri" w:hAnsi="Calibri"/>
            <w:b w:val="0"/>
            <w:caps w:val="0"/>
            <w:noProof/>
            <w:sz w:val="22"/>
            <w:szCs w:val="22"/>
          </w:rPr>
          <w:tab/>
        </w:r>
        <w:r w:rsidR="000927B9" w:rsidRPr="004E4475">
          <w:rPr>
            <w:rStyle w:val="Hyperlink"/>
            <w:noProof/>
          </w:rPr>
          <w:t>Test Schedule</w:t>
        </w:r>
        <w:r w:rsidR="000927B9">
          <w:rPr>
            <w:noProof/>
            <w:webHidden/>
          </w:rPr>
          <w:tab/>
        </w:r>
        <w:r w:rsidR="000927B9">
          <w:rPr>
            <w:noProof/>
            <w:webHidden/>
          </w:rPr>
          <w:fldChar w:fldCharType="begin"/>
        </w:r>
        <w:r w:rsidR="000927B9">
          <w:rPr>
            <w:noProof/>
            <w:webHidden/>
          </w:rPr>
          <w:instrText xml:space="preserve"> PAGEREF _Toc22915482 \h </w:instrText>
        </w:r>
        <w:r w:rsidR="000927B9">
          <w:rPr>
            <w:noProof/>
            <w:webHidden/>
          </w:rPr>
        </w:r>
        <w:r w:rsidR="000927B9">
          <w:rPr>
            <w:noProof/>
            <w:webHidden/>
          </w:rPr>
          <w:fldChar w:fldCharType="separate"/>
        </w:r>
        <w:r w:rsidR="000927B9">
          <w:rPr>
            <w:noProof/>
            <w:webHidden/>
          </w:rPr>
          <w:t>6</w:t>
        </w:r>
        <w:r w:rsidR="000927B9">
          <w:rPr>
            <w:noProof/>
            <w:webHidden/>
          </w:rPr>
          <w:fldChar w:fldCharType="end"/>
        </w:r>
      </w:hyperlink>
    </w:p>
    <w:p w14:paraId="038C8CF1" w14:textId="1EB3D496" w:rsidR="000927B9" w:rsidRPr="003D58CD" w:rsidRDefault="000927B9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</w:p>
    <w:p w14:paraId="4207B7E4" w14:textId="77777777" w:rsidR="00941D93" w:rsidRDefault="00941D93">
      <w:pPr>
        <w:pStyle w:val="TOC2"/>
      </w:pPr>
      <w:r>
        <w:fldChar w:fldCharType="end"/>
      </w:r>
    </w:p>
    <w:p w14:paraId="3D268477" w14:textId="77777777" w:rsidR="00941D93" w:rsidRDefault="00941D93">
      <w:pPr>
        <w:sectPr w:rsidR="00941D93">
          <w:headerReference w:type="default" r:id="rId11"/>
          <w:footerReference w:type="default" r:id="rId12"/>
          <w:pgSz w:w="12240" w:h="15840" w:code="1"/>
          <w:pgMar w:top="1440" w:right="1440" w:bottom="1440" w:left="1800" w:header="720" w:footer="720" w:gutter="0"/>
          <w:pgNumType w:fmt="lowerRoman"/>
          <w:cols w:space="720"/>
        </w:sectPr>
      </w:pPr>
      <w:r>
        <w:t xml:space="preserve"> </w:t>
      </w:r>
    </w:p>
    <w:p w14:paraId="09B48C85" w14:textId="77777777" w:rsidR="00941D93" w:rsidRDefault="00941D93">
      <w:pPr>
        <w:pStyle w:val="Heading1"/>
      </w:pPr>
      <w:bookmarkStart w:id="26" w:name="_Toc22915470"/>
      <w:r>
        <w:lastRenderedPageBreak/>
        <w:t>Introduction</w:t>
      </w:r>
      <w:bookmarkEnd w:id="26"/>
    </w:p>
    <w:p w14:paraId="6E7F8223" w14:textId="77777777" w:rsidR="00941D93" w:rsidRDefault="00941D93"/>
    <w:p w14:paraId="2CB05EEB" w14:textId="77777777" w:rsidR="00941D93" w:rsidRDefault="00941D93">
      <w:pPr>
        <w:pStyle w:val="Paragraph"/>
      </w:pPr>
    </w:p>
    <w:p w14:paraId="05362DEC" w14:textId="3797B1AB" w:rsidR="00941D93" w:rsidRDefault="00B127AC">
      <w:pPr>
        <w:pStyle w:val="Paragraph"/>
      </w:pPr>
      <w:r>
        <w:t xml:space="preserve">This test plan is based on the Jar file created by Dr. Roach. The intention </w:t>
      </w:r>
      <w:r w:rsidR="00E55FB2">
        <w:t>is to fully test the functionality of the filter and search function. The strategy followed will be unit testing.</w:t>
      </w:r>
    </w:p>
    <w:p w14:paraId="0A8C7454" w14:textId="77777777" w:rsidR="00941D93" w:rsidRDefault="00941D93">
      <w:pPr>
        <w:pStyle w:val="Paragraph"/>
      </w:pPr>
    </w:p>
    <w:p w14:paraId="495779D4" w14:textId="77777777" w:rsidR="00941D93" w:rsidRDefault="00941D93">
      <w:pPr>
        <w:pStyle w:val="Heading2"/>
      </w:pPr>
      <w:bookmarkStart w:id="27" w:name="_Toc22915471"/>
      <w:r>
        <w:t>Pur</w:t>
      </w:r>
      <w:commentRangeStart w:id="28"/>
      <w:commentRangeStart w:id="29"/>
      <w:r>
        <w:t>po</w:t>
      </w:r>
      <w:commentRangeEnd w:id="28"/>
      <w:r w:rsidR="00B41FB5">
        <w:rPr>
          <w:rStyle w:val="CommentReference"/>
          <w:b w:val="0"/>
        </w:rPr>
        <w:commentReference w:id="28"/>
      </w:r>
      <w:commentRangeEnd w:id="29"/>
      <w:r w:rsidR="00E55FB2">
        <w:rPr>
          <w:rStyle w:val="CommentReference"/>
          <w:b w:val="0"/>
        </w:rPr>
        <w:commentReference w:id="29"/>
      </w:r>
      <w:r>
        <w:t>se</w:t>
      </w:r>
      <w:bookmarkEnd w:id="27"/>
    </w:p>
    <w:p w14:paraId="3BE9A683" w14:textId="77777777" w:rsidR="00941D93" w:rsidRDefault="00941D93"/>
    <w:p w14:paraId="0DA5CA08" w14:textId="24568EB1" w:rsidR="007A4335" w:rsidRDefault="00B127AC" w:rsidP="007A4335">
      <w:r>
        <w:t xml:space="preserve">The purpose of </w:t>
      </w:r>
      <w:commentRangeStart w:id="30"/>
      <w:commentRangeStart w:id="31"/>
      <w:r>
        <w:t>this</w:t>
      </w:r>
      <w:r w:rsidR="00EA0082">
        <w:t xml:space="preserve"> is to</w:t>
      </w:r>
      <w:r>
        <w:t xml:space="preserve"> </w:t>
      </w:r>
      <w:r w:rsidR="00E55FB2">
        <w:t>create</w:t>
      </w:r>
      <w:commentRangeEnd w:id="30"/>
      <w:r w:rsidR="00D15343">
        <w:rPr>
          <w:rStyle w:val="CommentReference"/>
        </w:rPr>
        <w:commentReference w:id="30"/>
      </w:r>
      <w:commentRangeEnd w:id="31"/>
      <w:r w:rsidR="00EA0082">
        <w:rPr>
          <w:rStyle w:val="CommentReference"/>
        </w:rPr>
        <w:commentReference w:id="31"/>
      </w:r>
      <w:r w:rsidR="00E55FB2">
        <w:t xml:space="preserve"> adequate tests that will make sure the edit function works.</w:t>
      </w:r>
    </w:p>
    <w:p w14:paraId="2C44519A" w14:textId="77777777" w:rsidR="00941D93" w:rsidRDefault="00941D93"/>
    <w:p w14:paraId="53FB395E" w14:textId="77777777" w:rsidR="00941D93" w:rsidRDefault="00941D93"/>
    <w:p w14:paraId="67D49C5E" w14:textId="77777777" w:rsidR="00941D93" w:rsidRDefault="00941D93">
      <w:pPr>
        <w:pStyle w:val="Heading2"/>
      </w:pPr>
      <w:bookmarkStart w:id="32" w:name="_Toc22915472"/>
      <w:r>
        <w:t>Scope</w:t>
      </w:r>
      <w:bookmarkEnd w:id="32"/>
    </w:p>
    <w:p w14:paraId="627FBE74" w14:textId="67E60C22" w:rsidR="00941D93" w:rsidRDefault="00B127AC">
      <w:r>
        <w:t xml:space="preserve">The scope is the </w:t>
      </w:r>
      <w:r w:rsidR="003B76EF">
        <w:t xml:space="preserve">JAR file created by Dr. </w:t>
      </w:r>
      <w:commentRangeStart w:id="33"/>
      <w:commentRangeStart w:id="34"/>
      <w:r w:rsidR="003B76EF">
        <w:t>Roach</w:t>
      </w:r>
      <w:commentRangeEnd w:id="33"/>
      <w:r w:rsidR="00DB7834">
        <w:rPr>
          <w:rStyle w:val="CommentReference"/>
        </w:rPr>
        <w:commentReference w:id="33"/>
      </w:r>
      <w:commentRangeEnd w:id="34"/>
      <w:r w:rsidR="00E55FB2">
        <w:rPr>
          <w:rStyle w:val="CommentReference"/>
        </w:rPr>
        <w:commentReference w:id="34"/>
      </w:r>
      <w:r w:rsidR="003B76EF">
        <w:t>.</w:t>
      </w:r>
      <w:r w:rsidR="00E55FB2">
        <w:t xml:space="preserve"> No further versions will be provided. Only this version will be tested.</w:t>
      </w:r>
    </w:p>
    <w:p w14:paraId="59BA4F17" w14:textId="77777777" w:rsidR="00941D93" w:rsidRDefault="00941D93"/>
    <w:p w14:paraId="5B791539" w14:textId="77777777" w:rsidR="00941D93" w:rsidRDefault="00941D93">
      <w:pPr>
        <w:pStyle w:val="Heading2"/>
      </w:pPr>
      <w:bookmarkStart w:id="35" w:name="_Toc22915473"/>
      <w:r>
        <w:t>System Overview</w:t>
      </w:r>
      <w:bookmarkEnd w:id="35"/>
    </w:p>
    <w:p w14:paraId="4F300CD0" w14:textId="7350AD8C" w:rsidR="00941D93" w:rsidRDefault="003B76EF">
      <w:r>
        <w:t xml:space="preserve">The system analyzed is the </w:t>
      </w:r>
      <w:r w:rsidR="00E55FB2">
        <w:t xml:space="preserve">Jar file provided by </w:t>
      </w:r>
      <w:commentRangeStart w:id="36"/>
      <w:commentRangeStart w:id="37"/>
      <w:r w:rsidR="00E55FB2">
        <w:t>D</w:t>
      </w:r>
      <w:r w:rsidR="00EA0082">
        <w:t>r</w:t>
      </w:r>
      <w:r w:rsidR="00E55FB2">
        <w:t>. roach</w:t>
      </w:r>
      <w:commentRangeEnd w:id="36"/>
      <w:r w:rsidR="00D15343">
        <w:rPr>
          <w:rStyle w:val="CommentReference"/>
        </w:rPr>
        <w:commentReference w:id="36"/>
      </w:r>
      <w:commentRangeEnd w:id="37"/>
      <w:r w:rsidR="00EA0082">
        <w:rPr>
          <w:rStyle w:val="CommentReference"/>
        </w:rPr>
        <w:commentReference w:id="37"/>
      </w:r>
      <w:r w:rsidR="00E55FB2">
        <w:t xml:space="preserve">. This JAR file implements functions </w:t>
      </w:r>
      <w:commentRangeStart w:id="38"/>
      <w:commentRangeStart w:id="39"/>
      <w:r w:rsidR="00E55FB2">
        <w:t>that alter the contents of a database.</w:t>
      </w:r>
      <w:commentRangeEnd w:id="38"/>
      <w:r w:rsidR="00D15343">
        <w:rPr>
          <w:rStyle w:val="CommentReference"/>
        </w:rPr>
        <w:commentReference w:id="38"/>
      </w:r>
      <w:commentRangeEnd w:id="39"/>
      <w:r w:rsidR="00BF0C92">
        <w:rPr>
          <w:rStyle w:val="CommentReference"/>
        </w:rPr>
        <w:commentReference w:id="39"/>
      </w:r>
      <w:r w:rsidR="00EA0082">
        <w:t xml:space="preserve"> In addition, it lets you manipulate the display structure of the database by filters,</w:t>
      </w:r>
      <w:r w:rsidR="00BF0C92">
        <w:t xml:space="preserve"> Boolean statements, search, and other functions.</w:t>
      </w:r>
    </w:p>
    <w:p w14:paraId="016870FE" w14:textId="77777777" w:rsidR="00150787" w:rsidRDefault="00150787" w:rsidP="00150787">
      <w:pPr>
        <w:pStyle w:val="Heading2"/>
      </w:pPr>
      <w:bookmarkStart w:id="40" w:name="_Toc22915474"/>
      <w:r>
        <w:t>Suspension and Exit Criteria</w:t>
      </w:r>
      <w:bookmarkEnd w:id="40"/>
    </w:p>
    <w:p w14:paraId="1EC36331" w14:textId="0D67A0A1" w:rsidR="00150787" w:rsidRPr="00013402" w:rsidRDefault="003B76EF" w:rsidP="00150787">
      <w:r>
        <w:t>The termination of testing will be done when all test cases are run successfully</w:t>
      </w:r>
      <w:r w:rsidR="00BF0C92">
        <w:t xml:space="preserve"> and no further tests are created due to attained results.</w:t>
      </w:r>
    </w:p>
    <w:p w14:paraId="48C11B01" w14:textId="77777777" w:rsidR="00941D93" w:rsidRDefault="00941D93">
      <w:pPr>
        <w:pStyle w:val="Heading2"/>
      </w:pPr>
      <w:bookmarkStart w:id="41" w:name="_Toc22915475"/>
      <w:commentRangeStart w:id="42"/>
      <w:commentRangeStart w:id="43"/>
      <w:commentRangeStart w:id="44"/>
      <w:r>
        <w:t>Document Overview</w:t>
      </w:r>
      <w:bookmarkEnd w:id="41"/>
      <w:commentRangeEnd w:id="42"/>
      <w:r w:rsidR="00B41FB5">
        <w:rPr>
          <w:rStyle w:val="CommentReference"/>
          <w:b w:val="0"/>
        </w:rPr>
        <w:commentReference w:id="42"/>
      </w:r>
      <w:commentRangeEnd w:id="43"/>
      <w:r w:rsidR="00E55FB2">
        <w:rPr>
          <w:rStyle w:val="CommentReference"/>
          <w:b w:val="0"/>
        </w:rPr>
        <w:commentReference w:id="43"/>
      </w:r>
      <w:commentRangeEnd w:id="44"/>
      <w:r w:rsidR="004377F6">
        <w:rPr>
          <w:rStyle w:val="CommentReference"/>
          <w:b w:val="0"/>
        </w:rPr>
        <w:commentReference w:id="44"/>
      </w:r>
    </w:p>
    <w:p w14:paraId="3335D04A" w14:textId="3DD059C2" w:rsidR="00941D93" w:rsidRDefault="003B76EF">
      <w:r>
        <w:t>Test plan to test filter and search function in edit menu.</w:t>
      </w:r>
      <w:r w:rsidR="00BF0C92">
        <w:t xml:space="preserve"> This Test plan will explain the test plan in detail from the functions being tested to how each test is going to be conduicted. </w:t>
      </w:r>
    </w:p>
    <w:p w14:paraId="32847DA7" w14:textId="77777777" w:rsidR="00941D93" w:rsidRDefault="007E0AF8">
      <w:pPr>
        <w:pStyle w:val="Heading2"/>
      </w:pPr>
      <w:bookmarkStart w:id="45" w:name="_Toc22915476"/>
      <w:r>
        <w:t>Re</w:t>
      </w:r>
      <w:commentRangeStart w:id="46"/>
      <w:commentRangeStart w:id="47"/>
      <w:r>
        <w:t>feren</w:t>
      </w:r>
      <w:commentRangeEnd w:id="46"/>
      <w:r w:rsidR="00B41FB5">
        <w:rPr>
          <w:rStyle w:val="CommentReference"/>
          <w:b w:val="0"/>
        </w:rPr>
        <w:commentReference w:id="46"/>
      </w:r>
      <w:commentRangeEnd w:id="47"/>
      <w:r w:rsidR="00E55FB2">
        <w:rPr>
          <w:rStyle w:val="CommentReference"/>
          <w:b w:val="0"/>
        </w:rPr>
        <w:commentReference w:id="47"/>
      </w:r>
      <w:r>
        <w:t>ces</w:t>
      </w:r>
      <w:bookmarkEnd w:id="45"/>
    </w:p>
    <w:p w14:paraId="50A63D9C" w14:textId="7135A784" w:rsidR="00941D93" w:rsidRDefault="00747886">
      <w:hyperlink r:id="rId13" w:history="1">
        <w:r w:rsidR="00E55FB2" w:rsidRPr="003618A7">
          <w:rPr>
            <w:rStyle w:val="Hyperlink"/>
          </w:rPr>
          <w:t>https://piazza.com/class_profile/get_resource/k55rbh37ri6be/k8hjj7sn7hu7n0</w:t>
        </w:r>
      </w:hyperlink>
    </w:p>
    <w:p w14:paraId="1DEA2919" w14:textId="326853FD" w:rsidR="00E55FB2" w:rsidRDefault="00E55FB2"/>
    <w:p w14:paraId="676ACD13" w14:textId="00AFA3E6" w:rsidR="00E55FB2" w:rsidRDefault="00E55FB2">
      <w:r w:rsidRPr="00E55FB2">
        <w:t>https://github.com/CS5387/testplangroup2-team_8</w:t>
      </w:r>
    </w:p>
    <w:p w14:paraId="14966EE7" w14:textId="77777777" w:rsidR="007A4335" w:rsidRDefault="007A4335" w:rsidP="007A4335">
      <w:pPr>
        <w:pStyle w:val="Heading1"/>
        <w:pageBreakBefore w:val="0"/>
      </w:pPr>
      <w:bookmarkStart w:id="48" w:name="_Toc227033591"/>
      <w:r>
        <w:br w:type="page"/>
      </w:r>
      <w:bookmarkStart w:id="49" w:name="_Toc22915477"/>
      <w:r>
        <w:lastRenderedPageBreak/>
        <w:t>Test Items and Features</w:t>
      </w:r>
      <w:bookmarkEnd w:id="48"/>
      <w:bookmarkEnd w:id="49"/>
    </w:p>
    <w:p w14:paraId="6A29569A" w14:textId="6D2F6061" w:rsidR="007A4335" w:rsidRDefault="003B76EF" w:rsidP="007A4335">
      <w:r>
        <w:t xml:space="preserve">The test encapsulates </w:t>
      </w:r>
      <w:commentRangeStart w:id="50"/>
      <w:commentRangeStart w:id="51"/>
      <w:r>
        <w:t xml:space="preserve">the search and filter option </w:t>
      </w:r>
      <w:commentRangeEnd w:id="50"/>
      <w:r w:rsidR="00DB7834">
        <w:rPr>
          <w:rStyle w:val="CommentReference"/>
        </w:rPr>
        <w:commentReference w:id="50"/>
      </w:r>
      <w:commentRangeEnd w:id="51"/>
      <w:r w:rsidR="00E55FB2">
        <w:rPr>
          <w:rStyle w:val="CommentReference"/>
        </w:rPr>
        <w:commentReference w:id="51"/>
      </w:r>
      <w:r>
        <w:t>of dbEdit jar file.</w:t>
      </w:r>
    </w:p>
    <w:p w14:paraId="4D91616D" w14:textId="1DFDC047" w:rsidR="00E55FB2" w:rsidRDefault="00E55FB2" w:rsidP="007A4335"/>
    <w:p w14:paraId="2AC615B2" w14:textId="514A3BDD" w:rsidR="00E55FB2" w:rsidRDefault="00E55FB2" w:rsidP="007A4335">
      <w:r>
        <w:t>This function can search the selected database by a keyword that resides anywhere in the database.</w:t>
      </w:r>
    </w:p>
    <w:p w14:paraId="315D0461" w14:textId="5EF5244F" w:rsidR="00E55FB2" w:rsidRDefault="00E55FB2" w:rsidP="007A4335">
      <w:r>
        <w:t>In addition, the search can be focused even more so by checking the following criteria:</w:t>
      </w:r>
    </w:p>
    <w:p w14:paraId="6C6F25EE" w14:textId="77777777" w:rsidR="00E55FB2" w:rsidRDefault="00E55FB2" w:rsidP="007A4335"/>
    <w:p w14:paraId="316214E5" w14:textId="77777777" w:rsidR="00E55FB2" w:rsidRPr="00E55FB2" w:rsidRDefault="00E55FB2" w:rsidP="00E55FB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E55FB2">
        <w:rPr>
          <w:rFonts w:ascii="Times New Roman" w:hAnsi="Times New Roman"/>
          <w:sz w:val="20"/>
          <w:szCs w:val="20"/>
        </w:rPr>
        <w:t>Match case</w:t>
      </w:r>
    </w:p>
    <w:p w14:paraId="27847FAB" w14:textId="6319284F" w:rsidR="00E55FB2" w:rsidRPr="00E55FB2" w:rsidRDefault="00E55FB2" w:rsidP="00E55FB2">
      <w:pPr>
        <w:pStyle w:val="ListParagraph"/>
        <w:numPr>
          <w:ilvl w:val="0"/>
          <w:numId w:val="18"/>
        </w:numPr>
        <w:rPr>
          <w:rFonts w:ascii="Times New Roman" w:hAnsi="Times New Roman"/>
          <w:sz w:val="20"/>
          <w:szCs w:val="20"/>
        </w:rPr>
      </w:pPr>
      <w:r w:rsidRPr="00E55FB2">
        <w:rPr>
          <w:rFonts w:ascii="Times New Roman" w:hAnsi="Times New Roman"/>
          <w:sz w:val="20"/>
          <w:szCs w:val="20"/>
        </w:rPr>
        <w:t>This column only</w:t>
      </w:r>
    </w:p>
    <w:p w14:paraId="27E76674" w14:textId="62DF5E04" w:rsidR="00E55FB2" w:rsidRDefault="00E55FB2" w:rsidP="00E55FB2">
      <w:pPr>
        <w:pStyle w:val="ListParagraph"/>
        <w:numPr>
          <w:ilvl w:val="0"/>
          <w:numId w:val="18"/>
        </w:numPr>
      </w:pPr>
      <w:r w:rsidRPr="00E55FB2">
        <w:rPr>
          <w:rFonts w:ascii="Times New Roman" w:hAnsi="Times New Roman"/>
          <w:sz w:val="20"/>
          <w:szCs w:val="20"/>
        </w:rPr>
        <w:t>Match whole words</w:t>
      </w:r>
      <w:r>
        <w:br/>
      </w:r>
    </w:p>
    <w:p w14:paraId="315FD93D" w14:textId="451DC776" w:rsidR="00115411" w:rsidRDefault="00115411" w:rsidP="007A4335"/>
    <w:p w14:paraId="2279CC97" w14:textId="0AB87AC8" w:rsidR="00115411" w:rsidRDefault="00115411" w:rsidP="007A4335">
      <w:r>
        <w:t>Search: search database by certain keyword</w:t>
      </w:r>
    </w:p>
    <w:p w14:paraId="624B09D2" w14:textId="38E4B06D" w:rsidR="00115411" w:rsidRDefault="00115411" w:rsidP="007A4335">
      <w:r>
        <w:t>Filter: search and filter results by distinct criteria.</w:t>
      </w:r>
    </w:p>
    <w:p w14:paraId="0CA15524" w14:textId="244C01B9" w:rsidR="003B76EF" w:rsidRDefault="003B76EF" w:rsidP="007A4335"/>
    <w:p w14:paraId="12EAE02A" w14:textId="55F2730A" w:rsidR="003B76EF" w:rsidRDefault="003B6AFB" w:rsidP="007A4335">
      <w:pPr>
        <w:rPr>
          <w:noProof/>
        </w:rPr>
      </w:pPr>
      <w:r>
        <w:rPr>
          <w:noProof/>
        </w:rPr>
        <w:t>Search Function:</w:t>
      </w:r>
    </w:p>
    <w:p w14:paraId="51342E68" w14:textId="4FD99FF4" w:rsidR="003B6AFB" w:rsidRDefault="003B6AFB" w:rsidP="007A4335">
      <w:pPr>
        <w:rPr>
          <w:noProof/>
        </w:rPr>
      </w:pPr>
      <w:commentRangeStart w:id="52"/>
      <w:commentRangeStart w:id="53"/>
      <w:r>
        <w:rPr>
          <w:noProof/>
        </w:rPr>
        <w:drawing>
          <wp:inline distT="0" distB="0" distL="0" distR="0" wp14:anchorId="0D206F8E" wp14:editId="6FA421FA">
            <wp:extent cx="5118100" cy="322895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011" cy="323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2"/>
      <w:r w:rsidR="00D15343">
        <w:rPr>
          <w:rStyle w:val="CommentReference"/>
        </w:rPr>
        <w:commentReference w:id="52"/>
      </w:r>
      <w:commentRangeEnd w:id="53"/>
      <w:r w:rsidR="005B4CB7">
        <w:rPr>
          <w:rStyle w:val="CommentReference"/>
        </w:rPr>
        <w:commentReference w:id="53"/>
      </w:r>
    </w:p>
    <w:p w14:paraId="6ADA3E1D" w14:textId="20543F68" w:rsidR="005B4CB7" w:rsidRPr="005B4CB7" w:rsidRDefault="005B4CB7" w:rsidP="007A4335">
      <w:pPr>
        <w:rPr>
          <w:b/>
          <w:bCs/>
          <w:noProof/>
        </w:rPr>
      </w:pPr>
      <w:r>
        <w:rPr>
          <w:b/>
          <w:bCs/>
          <w:noProof/>
        </w:rPr>
        <w:t>Figure 2.1 Search window</w:t>
      </w:r>
    </w:p>
    <w:p w14:paraId="6D6D3A2B" w14:textId="28ED02A3" w:rsidR="003B6AFB" w:rsidRDefault="003B6AFB" w:rsidP="007A4335">
      <w:pPr>
        <w:rPr>
          <w:noProof/>
        </w:rPr>
      </w:pPr>
    </w:p>
    <w:p w14:paraId="278AFD62" w14:textId="3C761BCA" w:rsidR="003B6AFB" w:rsidRDefault="003B6AFB" w:rsidP="007A4335">
      <w:pPr>
        <w:rPr>
          <w:noProof/>
        </w:rPr>
      </w:pPr>
      <w:r>
        <w:rPr>
          <w:noProof/>
        </w:rPr>
        <w:t>Filter Function:</w:t>
      </w:r>
    </w:p>
    <w:p w14:paraId="1A14DCD7" w14:textId="2D68F062" w:rsidR="00EE3216" w:rsidRDefault="00EE3216" w:rsidP="007A4335">
      <w:pPr>
        <w:rPr>
          <w:noProof/>
        </w:rPr>
      </w:pPr>
    </w:p>
    <w:p w14:paraId="2DDAB5FF" w14:textId="12EDD55B" w:rsidR="00EE3216" w:rsidRDefault="00EE3216" w:rsidP="007A4335">
      <w:pPr>
        <w:rPr>
          <w:noProof/>
        </w:rPr>
      </w:pPr>
      <w:r>
        <w:rPr>
          <w:noProof/>
        </w:rPr>
        <w:t>This function uses boolean logic to filter currently displayed results by either an OR</w:t>
      </w:r>
      <w:r w:rsidR="005B4CB7">
        <w:rPr>
          <w:noProof/>
        </w:rPr>
        <w:t xml:space="preserve"> operation</w:t>
      </w:r>
      <w:r>
        <w:rPr>
          <w:noProof/>
        </w:rPr>
        <w:t xml:space="preserve"> or an </w:t>
      </w:r>
      <w:commentRangeStart w:id="54"/>
      <w:commentRangeStart w:id="55"/>
      <w:r>
        <w:rPr>
          <w:noProof/>
        </w:rPr>
        <w:t>AND</w:t>
      </w:r>
      <w:commentRangeEnd w:id="54"/>
      <w:r w:rsidR="00D15343">
        <w:rPr>
          <w:rStyle w:val="CommentReference"/>
        </w:rPr>
        <w:commentReference w:id="54"/>
      </w:r>
      <w:commentRangeEnd w:id="55"/>
      <w:r w:rsidR="005B4CB7">
        <w:rPr>
          <w:rStyle w:val="CommentReference"/>
        </w:rPr>
        <w:commentReference w:id="55"/>
      </w:r>
      <w:r w:rsidR="005B4CB7">
        <w:rPr>
          <w:noProof/>
        </w:rPr>
        <w:t xml:space="preserve"> operation</w:t>
      </w:r>
      <w:r>
        <w:rPr>
          <w:noProof/>
        </w:rPr>
        <w:t xml:space="preserve">. By selecting </w:t>
      </w:r>
      <w:commentRangeStart w:id="56"/>
      <w:commentRangeStart w:id="57"/>
      <w:r>
        <w:rPr>
          <w:noProof/>
        </w:rPr>
        <w:t>th</w:t>
      </w:r>
      <w:r w:rsidR="005B4CB7">
        <w:rPr>
          <w:noProof/>
        </w:rPr>
        <w:t>e Boolean</w:t>
      </w:r>
      <w:r>
        <w:rPr>
          <w:noProof/>
        </w:rPr>
        <w:t xml:space="preserve"> op</w:t>
      </w:r>
      <w:commentRangeEnd w:id="56"/>
      <w:commentRangeEnd w:id="57"/>
      <w:r w:rsidR="005B4CB7">
        <w:rPr>
          <w:noProof/>
        </w:rPr>
        <w:t>eration</w:t>
      </w:r>
      <w:r w:rsidR="00C90708">
        <w:rPr>
          <w:rStyle w:val="CommentReference"/>
        </w:rPr>
        <w:commentReference w:id="56"/>
      </w:r>
      <w:r w:rsidR="005B4CB7">
        <w:rPr>
          <w:rStyle w:val="CommentReference"/>
        </w:rPr>
        <w:commentReference w:id="57"/>
      </w:r>
      <w:r>
        <w:rPr>
          <w:noProof/>
        </w:rPr>
        <w:t xml:space="preserve"> and adding a word on a colum</w:t>
      </w:r>
      <w:r w:rsidR="005B4CB7">
        <w:rPr>
          <w:noProof/>
        </w:rPr>
        <w:t>,</w:t>
      </w:r>
      <w:r>
        <w:rPr>
          <w:noProof/>
        </w:rPr>
        <w:t xml:space="preserve"> </w:t>
      </w:r>
      <w:commentRangeStart w:id="58"/>
      <w:commentRangeStart w:id="59"/>
      <w:r>
        <w:rPr>
          <w:noProof/>
        </w:rPr>
        <w:t>the</w:t>
      </w:r>
      <w:commentRangeEnd w:id="58"/>
      <w:r w:rsidR="00C90708">
        <w:rPr>
          <w:rStyle w:val="CommentReference"/>
        </w:rPr>
        <w:commentReference w:id="58"/>
      </w:r>
      <w:commentRangeEnd w:id="59"/>
      <w:r w:rsidR="005B4CB7">
        <w:rPr>
          <w:rStyle w:val="CommentReference"/>
        </w:rPr>
        <w:commentReference w:id="59"/>
      </w:r>
      <w:r>
        <w:rPr>
          <w:noProof/>
        </w:rPr>
        <w:t xml:space="preserve"> view alters to match all </w:t>
      </w:r>
      <w:commentRangeStart w:id="60"/>
      <w:commentRangeStart w:id="61"/>
      <w:r>
        <w:rPr>
          <w:noProof/>
        </w:rPr>
        <w:t>the ent</w:t>
      </w:r>
      <w:r w:rsidR="005B4CB7">
        <w:rPr>
          <w:noProof/>
        </w:rPr>
        <w:t>ry</w:t>
      </w:r>
      <w:r>
        <w:rPr>
          <w:noProof/>
        </w:rPr>
        <w:t xml:space="preserve"> field</w:t>
      </w:r>
      <w:commentRangeEnd w:id="60"/>
      <w:r w:rsidR="00C90708">
        <w:rPr>
          <w:rStyle w:val="CommentReference"/>
        </w:rPr>
        <w:commentReference w:id="60"/>
      </w:r>
      <w:commentRangeEnd w:id="61"/>
      <w:r w:rsidR="005B4CB7">
        <w:rPr>
          <w:rStyle w:val="CommentReference"/>
        </w:rPr>
        <w:commentReference w:id="61"/>
      </w:r>
      <w:r>
        <w:rPr>
          <w:noProof/>
        </w:rPr>
        <w:t>.</w:t>
      </w:r>
    </w:p>
    <w:p w14:paraId="38BCB35F" w14:textId="35360FB7" w:rsidR="003B6AFB" w:rsidRDefault="003B6AFB" w:rsidP="007A4335">
      <w:pPr>
        <w:rPr>
          <w:noProof/>
        </w:rPr>
      </w:pPr>
      <w:commentRangeStart w:id="62"/>
      <w:commentRangeStart w:id="63"/>
      <w:r>
        <w:rPr>
          <w:noProof/>
        </w:rPr>
        <w:lastRenderedPageBreak/>
        <w:drawing>
          <wp:inline distT="0" distB="0" distL="0" distR="0" wp14:anchorId="5859893B" wp14:editId="43CFEAEC">
            <wp:extent cx="2184400" cy="2628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44" t="17435" r="39633" b="57661"/>
                    <a:stretch/>
                  </pic:blipFill>
                  <pic:spPr bwMode="auto">
                    <a:xfrm>
                      <a:off x="0" y="0"/>
                      <a:ext cx="2184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62"/>
      <w:r w:rsidR="00D15343">
        <w:rPr>
          <w:rStyle w:val="CommentReference"/>
        </w:rPr>
        <w:commentReference w:id="62"/>
      </w:r>
      <w:commentRangeEnd w:id="63"/>
      <w:r w:rsidR="005B4CB7">
        <w:rPr>
          <w:rStyle w:val="CommentReference"/>
        </w:rPr>
        <w:commentReference w:id="63"/>
      </w:r>
    </w:p>
    <w:p w14:paraId="7605B066" w14:textId="4A3B814A" w:rsidR="005B4CB7" w:rsidRPr="005B4CB7" w:rsidRDefault="005B4CB7" w:rsidP="007A4335">
      <w:pPr>
        <w:rPr>
          <w:b/>
          <w:bCs/>
          <w:noProof/>
        </w:rPr>
      </w:pPr>
      <w:r>
        <w:rPr>
          <w:b/>
          <w:bCs/>
          <w:noProof/>
        </w:rPr>
        <w:t>Figure 2.2 File window with the location of the AND and OR operator.</w:t>
      </w:r>
    </w:p>
    <w:p w14:paraId="4ABECFC5" w14:textId="1535A5AA" w:rsidR="00433112" w:rsidRDefault="00433112" w:rsidP="007A4335">
      <w:pPr>
        <w:rPr>
          <w:noProof/>
        </w:rPr>
      </w:pPr>
    </w:p>
    <w:p w14:paraId="46213037" w14:textId="77777777" w:rsidR="00433112" w:rsidRPr="00123BB7" w:rsidRDefault="00433112" w:rsidP="007A4335"/>
    <w:p w14:paraId="4EEC451C" w14:textId="77777777" w:rsidR="00941D93" w:rsidRDefault="00941D93"/>
    <w:p w14:paraId="592423FA" w14:textId="77777777" w:rsidR="00941D93" w:rsidRDefault="00941D93">
      <w:pPr>
        <w:pStyle w:val="Heading1"/>
      </w:pPr>
      <w:bookmarkStart w:id="65" w:name="_Toc22915478"/>
      <w:r>
        <w:lastRenderedPageBreak/>
        <w:t>Testing Approach</w:t>
      </w:r>
      <w:bookmarkEnd w:id="65"/>
    </w:p>
    <w:p w14:paraId="5A8521BC" w14:textId="77777777" w:rsidR="00941D93" w:rsidRDefault="00941D93"/>
    <w:p w14:paraId="406C0310" w14:textId="1FD6A068" w:rsidR="00941D93" w:rsidRDefault="00115411" w:rsidP="00B34944">
      <w:r>
        <w:t xml:space="preserve">The following test </w:t>
      </w:r>
      <w:r w:rsidR="00033838">
        <w:t>will</w:t>
      </w:r>
      <w:r>
        <w:t xml:space="preserve"> test the </w:t>
      </w:r>
      <w:r w:rsidR="00033838">
        <w:t>functionality of the search and filter function</w:t>
      </w:r>
      <w:r w:rsidR="003B6AFB">
        <w:t xml:space="preserve"> using black box testing.</w:t>
      </w:r>
    </w:p>
    <w:p w14:paraId="0ABE4785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40CA7077" w14:textId="77777777" w:rsidR="009069AE" w:rsidRDefault="009069AE" w:rsidP="009069AE">
      <w:pPr>
        <w:pStyle w:val="Caption"/>
        <w:keepNext/>
      </w:pPr>
      <w:bookmarkStart w:id="66" w:name="_Ref234215049"/>
      <w:r>
        <w:t>Table 1: Test Plan</w:t>
      </w:r>
      <w:bookmarkEnd w:id="66"/>
    </w:p>
    <w:tbl>
      <w:tblPr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3938"/>
        <w:gridCol w:w="3467"/>
      </w:tblGrid>
      <w:tr w:rsidR="007A4335" w14:paraId="100C4D81" w14:textId="77777777" w:rsidTr="009162F5">
        <w:trPr>
          <w:trHeight w:val="360"/>
        </w:trPr>
        <w:tc>
          <w:tcPr>
            <w:tcW w:w="9306" w:type="dxa"/>
            <w:gridSpan w:val="3"/>
            <w:shd w:val="clear" w:color="auto" w:fill="E0E0E0"/>
          </w:tcPr>
          <w:p w14:paraId="31495315" w14:textId="77777777" w:rsidR="007A4335" w:rsidRDefault="007A4335" w:rsidP="009162F5">
            <w:pPr>
              <w:jc w:val="center"/>
              <w:rPr>
                <w:b/>
              </w:rPr>
            </w:pPr>
          </w:p>
          <w:p w14:paraId="65051BE7" w14:textId="700BF8C3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TEST SUITE </w:t>
            </w:r>
            <w:r w:rsidR="003B6AFB">
              <w:rPr>
                <w:b/>
              </w:rPr>
              <w:t>1</w:t>
            </w:r>
          </w:p>
        </w:tc>
      </w:tr>
      <w:tr w:rsidR="007A4335" w14:paraId="506C5FA3" w14:textId="77777777" w:rsidTr="009162F5">
        <w:trPr>
          <w:trHeight w:val="360"/>
        </w:trPr>
        <w:tc>
          <w:tcPr>
            <w:tcW w:w="2290" w:type="dxa"/>
            <w:shd w:val="clear" w:color="auto" w:fill="auto"/>
          </w:tcPr>
          <w:p w14:paraId="43060682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Description of Test Suite</w:t>
            </w:r>
          </w:p>
        </w:tc>
        <w:tc>
          <w:tcPr>
            <w:tcW w:w="7016" w:type="dxa"/>
            <w:gridSpan w:val="2"/>
            <w:shd w:val="clear" w:color="auto" w:fill="auto"/>
          </w:tcPr>
          <w:p w14:paraId="59348F5A" w14:textId="72899EDB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Test</w:t>
            </w:r>
            <w:r w:rsidR="003B6AFB">
              <w:rPr>
                <w:b/>
              </w:rPr>
              <w:t xml:space="preserve"> functionality of edit and search function.</w:t>
            </w:r>
          </w:p>
        </w:tc>
      </w:tr>
      <w:tr w:rsidR="007A4335" w14:paraId="4B4AA466" w14:textId="77777777" w:rsidTr="00013402">
        <w:trPr>
          <w:trHeight w:val="360"/>
        </w:trPr>
        <w:tc>
          <w:tcPr>
            <w:tcW w:w="2290" w:type="dxa"/>
            <w:shd w:val="clear" w:color="auto" w:fill="E0E0E0"/>
          </w:tcPr>
          <w:p w14:paraId="689DD84A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Test Case Identifier</w:t>
            </w:r>
          </w:p>
        </w:tc>
        <w:tc>
          <w:tcPr>
            <w:tcW w:w="5378" w:type="dxa"/>
            <w:shd w:val="clear" w:color="auto" w:fill="E0E0E0"/>
          </w:tcPr>
          <w:p w14:paraId="0A7F7431" w14:textId="77777777" w:rsidR="007A4335" w:rsidRDefault="007A4335" w:rsidP="009162F5">
            <w:pPr>
              <w:jc w:val="center"/>
              <w:rPr>
                <w:b/>
              </w:rPr>
            </w:pPr>
            <w:r>
              <w:rPr>
                <w:b/>
              </w:rPr>
              <w:t>Objective</w:t>
            </w:r>
          </w:p>
        </w:tc>
        <w:tc>
          <w:tcPr>
            <w:tcW w:w="1638" w:type="dxa"/>
            <w:shd w:val="clear" w:color="auto" w:fill="E0E0E0"/>
          </w:tcPr>
          <w:p w14:paraId="56991F17" w14:textId="77777777" w:rsidR="007A4335" w:rsidRDefault="00013402" w:rsidP="009162F5">
            <w:pPr>
              <w:jc w:val="center"/>
              <w:rPr>
                <w:b/>
              </w:rPr>
            </w:pPr>
            <w:r>
              <w:rPr>
                <w:b/>
              </w:rPr>
              <w:t>Crit</w:t>
            </w:r>
            <w:commentRangeStart w:id="67"/>
            <w:commentRangeStart w:id="68"/>
            <w:commentRangeStart w:id="69"/>
            <w:commentRangeStart w:id="70"/>
            <w:commentRangeStart w:id="71"/>
            <w:r>
              <w:rPr>
                <w:b/>
              </w:rPr>
              <w:t>ical</w:t>
            </w:r>
            <w:commentRangeEnd w:id="67"/>
            <w:r w:rsidR="00B41FB5">
              <w:rPr>
                <w:rStyle w:val="CommentReference"/>
              </w:rPr>
              <w:commentReference w:id="67"/>
            </w:r>
            <w:commentRangeEnd w:id="68"/>
            <w:r w:rsidR="00E55FB2">
              <w:rPr>
                <w:rStyle w:val="CommentReference"/>
              </w:rPr>
              <w:commentReference w:id="68"/>
            </w:r>
            <w:commentRangeEnd w:id="69"/>
            <w:r w:rsidR="004377F6">
              <w:rPr>
                <w:rStyle w:val="CommentReference"/>
              </w:rPr>
              <w:commentReference w:id="69"/>
            </w:r>
            <w:commentRangeEnd w:id="70"/>
            <w:r w:rsidR="00C90708">
              <w:rPr>
                <w:rStyle w:val="CommentReference"/>
              </w:rPr>
              <w:commentReference w:id="70"/>
            </w:r>
            <w:commentRangeEnd w:id="71"/>
            <w:r w:rsidR="00BF0C92">
              <w:rPr>
                <w:rStyle w:val="CommentReference"/>
              </w:rPr>
              <w:commentReference w:id="71"/>
            </w:r>
            <w:r>
              <w:rPr>
                <w:b/>
              </w:rPr>
              <w:t>ity</w:t>
            </w:r>
          </w:p>
        </w:tc>
      </w:tr>
      <w:tr w:rsidR="007A4335" w14:paraId="1ADE69F2" w14:textId="77777777" w:rsidTr="00013402">
        <w:trPr>
          <w:trHeight w:val="378"/>
        </w:trPr>
        <w:tc>
          <w:tcPr>
            <w:tcW w:w="2290" w:type="dxa"/>
          </w:tcPr>
          <w:p w14:paraId="0991BE3E" w14:textId="76DC2634" w:rsidR="007A4335" w:rsidRDefault="00033838" w:rsidP="009162F5">
            <w:pPr>
              <w:jc w:val="center"/>
            </w:pPr>
            <w:r>
              <w:t>1</w:t>
            </w:r>
          </w:p>
        </w:tc>
        <w:tc>
          <w:tcPr>
            <w:tcW w:w="5378" w:type="dxa"/>
            <w:shd w:val="clear" w:color="auto" w:fill="auto"/>
          </w:tcPr>
          <w:p w14:paraId="373BF431" w14:textId="66FE38F0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</w:t>
            </w:r>
            <w:r w:rsidR="00E55FB2">
              <w:rPr>
                <w:b/>
              </w:rPr>
              <w:t>with a valid input</w:t>
            </w:r>
          </w:p>
        </w:tc>
        <w:tc>
          <w:tcPr>
            <w:tcW w:w="1638" w:type="dxa"/>
            <w:shd w:val="clear" w:color="auto" w:fill="auto"/>
          </w:tcPr>
          <w:p w14:paraId="1213C0F6" w14:textId="04C47C13" w:rsidR="007A4335" w:rsidRDefault="00BF0C92" w:rsidP="009162F5">
            <w:pP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3B6AFB" w14:paraId="1EB19611" w14:textId="77777777" w:rsidTr="00013402">
        <w:trPr>
          <w:trHeight w:val="378"/>
        </w:trPr>
        <w:tc>
          <w:tcPr>
            <w:tcW w:w="2290" w:type="dxa"/>
          </w:tcPr>
          <w:p w14:paraId="1EFEC5E5" w14:textId="1E934C7B" w:rsidR="003B6AFB" w:rsidRDefault="003B6AFB" w:rsidP="009162F5">
            <w:pPr>
              <w:jc w:val="center"/>
            </w:pPr>
            <w:r>
              <w:t>2</w:t>
            </w:r>
          </w:p>
        </w:tc>
        <w:tc>
          <w:tcPr>
            <w:tcW w:w="5378" w:type="dxa"/>
            <w:shd w:val="clear" w:color="auto" w:fill="auto"/>
          </w:tcPr>
          <w:p w14:paraId="2EFAA57A" w14:textId="22E3374E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 xml:space="preserve">Search a </w:t>
            </w:r>
            <w:r w:rsidR="00BD43EF">
              <w:rPr>
                <w:b/>
              </w:rPr>
              <w:t>nonexistent</w:t>
            </w:r>
            <w:r>
              <w:rPr>
                <w:b/>
              </w:rPr>
              <w:t xml:space="preserve"> input</w:t>
            </w:r>
          </w:p>
        </w:tc>
        <w:tc>
          <w:tcPr>
            <w:tcW w:w="1638" w:type="dxa"/>
            <w:shd w:val="clear" w:color="auto" w:fill="auto"/>
          </w:tcPr>
          <w:p w14:paraId="60AB1781" w14:textId="2EA32FEE" w:rsidR="003B6AFB" w:rsidRDefault="00BF0C92" w:rsidP="009162F5">
            <w:pP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3B6AFB" w14:paraId="79A08821" w14:textId="77777777" w:rsidTr="00013402">
        <w:trPr>
          <w:trHeight w:val="378"/>
        </w:trPr>
        <w:tc>
          <w:tcPr>
            <w:tcW w:w="2290" w:type="dxa"/>
          </w:tcPr>
          <w:p w14:paraId="55B77FDD" w14:textId="13E9D324" w:rsidR="003B6AFB" w:rsidRDefault="003B6AFB" w:rsidP="009162F5">
            <w:pPr>
              <w:jc w:val="center"/>
            </w:pPr>
            <w:r>
              <w:t>3</w:t>
            </w:r>
          </w:p>
        </w:tc>
        <w:tc>
          <w:tcPr>
            <w:tcW w:w="5378" w:type="dxa"/>
            <w:shd w:val="clear" w:color="auto" w:fill="auto"/>
          </w:tcPr>
          <w:p w14:paraId="7BB13053" w14:textId="6CE621B0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Search and input with duplicate entries</w:t>
            </w:r>
          </w:p>
        </w:tc>
        <w:tc>
          <w:tcPr>
            <w:tcW w:w="1638" w:type="dxa"/>
            <w:shd w:val="clear" w:color="auto" w:fill="auto"/>
          </w:tcPr>
          <w:p w14:paraId="5797E7B2" w14:textId="54A0EF0F" w:rsidR="003B6AFB" w:rsidRDefault="00BF0C92" w:rsidP="009162F5">
            <w:pPr>
              <w:jc w:val="center"/>
              <w:rPr>
                <w:b/>
              </w:rPr>
            </w:pPr>
            <w:r>
              <w:rPr>
                <w:b/>
              </w:rPr>
              <w:t>High</w:t>
            </w:r>
          </w:p>
        </w:tc>
      </w:tr>
      <w:tr w:rsidR="003B6AFB" w14:paraId="3719797C" w14:textId="77777777" w:rsidTr="00013402">
        <w:trPr>
          <w:trHeight w:val="378"/>
        </w:trPr>
        <w:tc>
          <w:tcPr>
            <w:tcW w:w="2290" w:type="dxa"/>
          </w:tcPr>
          <w:p w14:paraId="53D7F689" w14:textId="0C55D85C" w:rsidR="003B6AFB" w:rsidRDefault="003B6AFB" w:rsidP="009162F5">
            <w:pPr>
              <w:jc w:val="center"/>
            </w:pPr>
            <w:r>
              <w:t>4</w:t>
            </w:r>
          </w:p>
        </w:tc>
        <w:tc>
          <w:tcPr>
            <w:tcW w:w="5378" w:type="dxa"/>
            <w:shd w:val="clear" w:color="auto" w:fill="auto"/>
          </w:tcPr>
          <w:p w14:paraId="1F19C036" w14:textId="0CE885ED" w:rsidR="003B6AFB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AND filter</w:t>
            </w:r>
          </w:p>
        </w:tc>
        <w:tc>
          <w:tcPr>
            <w:tcW w:w="1638" w:type="dxa"/>
            <w:shd w:val="clear" w:color="auto" w:fill="auto"/>
          </w:tcPr>
          <w:p w14:paraId="39EF944F" w14:textId="4057846A" w:rsidR="003B6AFB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  <w:tr w:rsidR="007A4335" w14:paraId="75D50BA7" w14:textId="77777777" w:rsidTr="00013402">
        <w:trPr>
          <w:trHeight w:val="378"/>
        </w:trPr>
        <w:tc>
          <w:tcPr>
            <w:tcW w:w="2290" w:type="dxa"/>
          </w:tcPr>
          <w:p w14:paraId="619334D1" w14:textId="1990B32E" w:rsidR="007A4335" w:rsidRDefault="003B6AFB" w:rsidP="009162F5">
            <w:pPr>
              <w:jc w:val="center"/>
            </w:pPr>
            <w:r>
              <w:t>5</w:t>
            </w:r>
          </w:p>
        </w:tc>
        <w:tc>
          <w:tcPr>
            <w:tcW w:w="5378" w:type="dxa"/>
            <w:shd w:val="clear" w:color="auto" w:fill="auto"/>
          </w:tcPr>
          <w:p w14:paraId="675E0FD6" w14:textId="0AF2D224" w:rsidR="007A4335" w:rsidRDefault="003B6AFB" w:rsidP="009162F5">
            <w:pPr>
              <w:jc w:val="center"/>
              <w:rPr>
                <w:b/>
              </w:rPr>
            </w:pPr>
            <w:r>
              <w:rPr>
                <w:b/>
              </w:rPr>
              <w:t>Functionality of OR filter</w:t>
            </w:r>
          </w:p>
        </w:tc>
        <w:tc>
          <w:tcPr>
            <w:tcW w:w="1638" w:type="dxa"/>
            <w:shd w:val="clear" w:color="auto" w:fill="auto"/>
          </w:tcPr>
          <w:p w14:paraId="1E9283BF" w14:textId="787F9DC3" w:rsidR="007A4335" w:rsidRDefault="00E55FB2" w:rsidP="009162F5">
            <w:pPr>
              <w:jc w:val="center"/>
              <w:rPr>
                <w:b/>
              </w:rPr>
            </w:pPr>
            <w:r>
              <w:rPr>
                <w:b/>
              </w:rPr>
              <w:t>Medium</w:t>
            </w:r>
          </w:p>
        </w:tc>
      </w:tr>
    </w:tbl>
    <w:p w14:paraId="092CFAA2" w14:textId="77777777" w:rsidR="009069AE" w:rsidRDefault="009069AE" w:rsidP="009069AE"/>
    <w:p w14:paraId="1D97E129" w14:textId="77777777" w:rsidR="009069AE" w:rsidRDefault="009069AE" w:rsidP="009069AE"/>
    <w:p w14:paraId="66A5A03C" w14:textId="77777777" w:rsidR="009069AE" w:rsidRDefault="009069AE" w:rsidP="009069AE"/>
    <w:p w14:paraId="7B00FC6E" w14:textId="77777777" w:rsidR="009069AE" w:rsidRPr="00130598" w:rsidRDefault="009069AE" w:rsidP="009069AE">
      <w:pPr>
        <w:pStyle w:val="ListBullet"/>
        <w:numPr>
          <w:ilvl w:val="0"/>
          <w:numId w:val="0"/>
        </w:numPr>
        <w:ind w:left="576" w:hanging="360"/>
      </w:pPr>
    </w:p>
    <w:p w14:paraId="6FE0F19B" w14:textId="77777777" w:rsidR="009069AE" w:rsidRDefault="009069AE">
      <w:pPr>
        <w:pStyle w:val="ListBullet"/>
        <w:numPr>
          <w:ilvl w:val="0"/>
          <w:numId w:val="0"/>
        </w:numPr>
        <w:ind w:left="576" w:hanging="360"/>
      </w:pPr>
    </w:p>
    <w:p w14:paraId="23A1CC02" w14:textId="04970C47" w:rsidR="00941D93" w:rsidRDefault="00941D93">
      <w:pPr>
        <w:pStyle w:val="Heading1"/>
      </w:pPr>
      <w:bookmarkStart w:id="72" w:name="_Toc22915479"/>
      <w:r>
        <w:lastRenderedPageBreak/>
        <w:t xml:space="preserve">Test </w:t>
      </w:r>
      <w:bookmarkEnd w:id="72"/>
      <w:r w:rsidR="003B6AFB">
        <w:t>Suite 1</w:t>
      </w:r>
    </w:p>
    <w:p w14:paraId="32B97B4F" w14:textId="68BA2C69" w:rsidR="003B6AFB" w:rsidRDefault="003B6AFB" w:rsidP="00B34944">
      <w:pPr>
        <w:pStyle w:val="Paragraph"/>
      </w:pPr>
      <w:r>
        <w:t>Procedure to set up test environment.</w:t>
      </w:r>
    </w:p>
    <w:p w14:paraId="19227787" w14:textId="1A5E5CC7" w:rsidR="003B6AFB" w:rsidRDefault="003B6AFB" w:rsidP="003B6AFB">
      <w:pPr>
        <w:pStyle w:val="Paragraph"/>
        <w:numPr>
          <w:ilvl w:val="0"/>
          <w:numId w:val="17"/>
        </w:numPr>
      </w:pPr>
      <w:r>
        <w:t>Run Jar file called dbEdir.jar</w:t>
      </w:r>
    </w:p>
    <w:p w14:paraId="3119F6B7" w14:textId="5100B029" w:rsidR="003B6AFB" w:rsidRDefault="003B6AFB" w:rsidP="003B6AFB">
      <w:pPr>
        <w:pStyle w:val="Paragraph"/>
        <w:numPr>
          <w:ilvl w:val="0"/>
          <w:numId w:val="17"/>
        </w:numPr>
      </w:pPr>
      <w:r>
        <w:t>Click on open, browse and select</w:t>
      </w:r>
      <w:r w:rsidR="00E44496">
        <w:t xml:space="preserve"> TEST_DB.xml</w:t>
      </w:r>
    </w:p>
    <w:p w14:paraId="22730417" w14:textId="3A6DBD07" w:rsidR="00E44496" w:rsidRDefault="00E44496" w:rsidP="003B6AFB">
      <w:pPr>
        <w:pStyle w:val="Paragraph"/>
        <w:numPr>
          <w:ilvl w:val="0"/>
          <w:numId w:val="17"/>
        </w:numPr>
      </w:pPr>
      <w:r>
        <w:t>Double click on CONSTRAINT_TABLE</w:t>
      </w:r>
    </w:p>
    <w:p w14:paraId="1EF98A24" w14:textId="6390837B" w:rsidR="00E44496" w:rsidRDefault="00E44496" w:rsidP="003B6AFB">
      <w:pPr>
        <w:pStyle w:val="Paragraph"/>
        <w:numPr>
          <w:ilvl w:val="0"/>
          <w:numId w:val="17"/>
        </w:numPr>
      </w:pPr>
      <w:r>
        <w:t>Testing environment has been successfully set up and you should see the following</w:t>
      </w:r>
    </w:p>
    <w:p w14:paraId="066BD5DF" w14:textId="4A81BD24" w:rsidR="00E44496" w:rsidRDefault="00E44496" w:rsidP="00E44496">
      <w:pPr>
        <w:pStyle w:val="Paragraph"/>
        <w:ind w:left="720"/>
      </w:pPr>
      <w:r>
        <w:rPr>
          <w:noProof/>
        </w:rPr>
        <w:drawing>
          <wp:inline distT="0" distB="0" distL="0" distR="0" wp14:anchorId="6E41E91D" wp14:editId="289F7C4D">
            <wp:extent cx="4521244" cy="46609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7703" cy="466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75641" w14:textId="6214F18C" w:rsidR="003B6AFB" w:rsidRDefault="003B6AFB" w:rsidP="00B34944">
      <w:pPr>
        <w:pStyle w:val="Paragraph"/>
      </w:pPr>
    </w:p>
    <w:p w14:paraId="58838477" w14:textId="27ECD2BE" w:rsidR="003B6AFB" w:rsidRDefault="003B6AFB" w:rsidP="00B34944">
      <w:pPr>
        <w:pStyle w:val="Paragraph"/>
      </w:pPr>
      <w:r>
        <w:t xml:space="preserve">Prerequisites: </w:t>
      </w:r>
    </w:p>
    <w:p w14:paraId="435D7A19" w14:textId="23449BEE" w:rsidR="003B6AFB" w:rsidRDefault="003B6AFB" w:rsidP="003B6AFB">
      <w:pPr>
        <w:pStyle w:val="Paragraph"/>
        <w:numPr>
          <w:ilvl w:val="0"/>
          <w:numId w:val="16"/>
        </w:numPr>
      </w:pPr>
      <w:r>
        <w:t>Test environment must be set up</w:t>
      </w:r>
    </w:p>
    <w:p w14:paraId="1A1ECF55" w14:textId="1E82E487" w:rsidR="003B6AFB" w:rsidRDefault="003B6AFB" w:rsidP="003B6AFB">
      <w:pPr>
        <w:pStyle w:val="Paragraph"/>
        <w:numPr>
          <w:ilvl w:val="0"/>
          <w:numId w:val="16"/>
        </w:numPr>
      </w:pPr>
      <w:r>
        <w:t>The Test_DB.XML must be used</w:t>
      </w:r>
    </w:p>
    <w:p w14:paraId="450F2D29" w14:textId="455A6009" w:rsidR="00357848" w:rsidRDefault="003B6AFB" w:rsidP="00357848">
      <w:pPr>
        <w:pStyle w:val="Paragraph"/>
        <w:numPr>
          <w:ilvl w:val="0"/>
          <w:numId w:val="16"/>
        </w:numPr>
      </w:pPr>
      <w:r>
        <w:t xml:space="preserve">Java must be installed in testing </w:t>
      </w:r>
      <w:commentRangeStart w:id="73"/>
      <w:r>
        <w:t>computer</w:t>
      </w:r>
      <w:commentRangeEnd w:id="73"/>
      <w:r w:rsidR="00DF7A79">
        <w:rPr>
          <w:rStyle w:val="CommentReference"/>
        </w:rPr>
        <w:commentReference w:id="73"/>
      </w:r>
    </w:p>
    <w:p w14:paraId="59C31245" w14:textId="441686F4" w:rsidR="00357848" w:rsidRDefault="00357848" w:rsidP="00357848">
      <w:pPr>
        <w:pStyle w:val="Heading2"/>
      </w:pPr>
      <w:r>
        <w:t>Test 1</w:t>
      </w:r>
    </w:p>
    <w:p w14:paraId="2BA0D116" w14:textId="77777777" w:rsidR="00357848" w:rsidRDefault="00357848" w:rsidP="00357848"/>
    <w:p w14:paraId="538201AC" w14:textId="74A4C34E" w:rsidR="00357848" w:rsidRPr="00B34944" w:rsidRDefault="00357848" w:rsidP="00357848">
      <w:r w:rsidRPr="00B34944">
        <w:rPr>
          <w:b/>
          <w:bCs/>
        </w:rPr>
        <w:t xml:space="preserve">Objective: </w:t>
      </w:r>
      <w:r w:rsidR="0074387D" w:rsidRPr="0074387D">
        <w:t>Search</w:t>
      </w:r>
      <w:r w:rsidR="0074387D">
        <w:rPr>
          <w:b/>
          <w:bCs/>
        </w:rPr>
        <w:t xml:space="preserve"> </w:t>
      </w:r>
      <w:r w:rsidR="0074387D">
        <w:t>a given input</w:t>
      </w:r>
      <w:r w:rsidR="0074387D">
        <w:rPr>
          <w:b/>
          <w:bCs/>
        </w:rPr>
        <w:t xml:space="preserve"> </w:t>
      </w:r>
    </w:p>
    <w:p w14:paraId="3D8704AB" w14:textId="6B47D84F" w:rsidR="00357848" w:rsidRDefault="00357848" w:rsidP="00357848">
      <w:r w:rsidRPr="00B34944">
        <w:rPr>
          <w:b/>
          <w:bCs/>
        </w:rPr>
        <w:t>Notes:</w:t>
      </w:r>
      <w:r w:rsidRPr="00B34944">
        <w:t xml:space="preserve"> </w:t>
      </w:r>
      <w:r w:rsidR="0074387D">
        <w:t xml:space="preserve">Meet the </w:t>
      </w:r>
      <w:commentRangeStart w:id="74"/>
      <w:commentRangeStart w:id="75"/>
      <w:r w:rsidR="0074387D">
        <w:t>p</w:t>
      </w:r>
      <w:r w:rsidR="000035DF">
        <w:t>re</w:t>
      </w:r>
      <w:r w:rsidR="0074387D">
        <w:t>r</w:t>
      </w:r>
      <w:r w:rsidR="000035DF">
        <w:t>eq</w:t>
      </w:r>
      <w:r w:rsidR="0074387D">
        <w:t xml:space="preserve">uisites </w:t>
      </w:r>
      <w:commentRangeEnd w:id="74"/>
      <w:r w:rsidR="00391F9B">
        <w:rPr>
          <w:rStyle w:val="CommentReference"/>
        </w:rPr>
        <w:commentReference w:id="74"/>
      </w:r>
      <w:commentRangeEnd w:id="75"/>
      <w:r w:rsidR="000035DF">
        <w:rPr>
          <w:rStyle w:val="CommentReference"/>
        </w:rPr>
        <w:commentReference w:id="75"/>
      </w:r>
      <w:r w:rsidR="0074387D">
        <w:t>stated to be able to run the test.</w:t>
      </w:r>
    </w:p>
    <w:p w14:paraId="42EF73DB" w14:textId="7F312D6E" w:rsidR="0074387D" w:rsidRPr="00B34944" w:rsidRDefault="0074387D" w:rsidP="00357848">
      <w:r>
        <w:t>Be sure to use the TEST_DB.xml and the CONSTRAINTS_TABLE</w:t>
      </w:r>
    </w:p>
    <w:p w14:paraId="7FCADE26" w14:textId="77777777" w:rsidR="00357848" w:rsidRDefault="00357848" w:rsidP="00357848">
      <w:pPr>
        <w:sectPr w:rsidR="00357848">
          <w:headerReference w:type="default" r:id="rId17"/>
          <w:footerReference w:type="default" r:id="rId18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24B9435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7258BA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3D37D46F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50EAD67E" w14:textId="64716113" w:rsidR="00357848" w:rsidRDefault="00357848" w:rsidP="004F09B5">
            <w:r>
              <w:t>Test No.: 1</w:t>
            </w:r>
          </w:p>
        </w:tc>
        <w:tc>
          <w:tcPr>
            <w:tcW w:w="4479" w:type="dxa"/>
            <w:gridSpan w:val="3"/>
          </w:tcPr>
          <w:p w14:paraId="5C3375B7" w14:textId="3D5C8E5C" w:rsidR="00357848" w:rsidRDefault="00357848" w:rsidP="004F09B5">
            <w:r>
              <w:t xml:space="preserve">Current Status: </w:t>
            </w:r>
            <w:r w:rsidR="0074387D">
              <w:t>Pending</w:t>
            </w:r>
          </w:p>
        </w:tc>
      </w:tr>
      <w:tr w:rsidR="00357848" w14:paraId="7DBD03AF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1DD6FD5" w14:textId="4B2580A7" w:rsidR="00357848" w:rsidRPr="00E47986" w:rsidRDefault="00357848" w:rsidP="004F09B5">
            <w:r w:rsidRPr="00E47986">
              <w:t xml:space="preserve">Test title:  </w:t>
            </w:r>
            <w:r w:rsidR="00832367">
              <w:t>Test a input that is expected in a normal basis. An input that exists and will be found</w:t>
            </w:r>
          </w:p>
          <w:p w14:paraId="4717F91F" w14:textId="77777777" w:rsidR="00357848" w:rsidRPr="00E47986" w:rsidRDefault="00357848" w:rsidP="004F09B5"/>
        </w:tc>
      </w:tr>
      <w:tr w:rsidR="00832367" w14:paraId="01073A07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4A0370B2" w14:textId="0E91BB36" w:rsidR="00832367" w:rsidRPr="00E47986" w:rsidRDefault="00832367" w:rsidP="00832367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search function. The test is intended to test the search function when there is duplicate results.</w:t>
            </w:r>
          </w:p>
        </w:tc>
      </w:tr>
      <w:tr w:rsidR="00832367" w14:paraId="45273039" w14:textId="77777777" w:rsidTr="00832367">
        <w:trPr>
          <w:cantSplit/>
          <w:trHeight w:val="1682"/>
        </w:trPr>
        <w:tc>
          <w:tcPr>
            <w:tcW w:w="996" w:type="dxa"/>
          </w:tcPr>
          <w:p w14:paraId="41BAFEBC" w14:textId="77777777" w:rsidR="00832367" w:rsidRDefault="00832367" w:rsidP="00832367">
            <w:r>
              <w:t>STEP</w:t>
            </w:r>
          </w:p>
          <w:p w14:paraId="3DCB5C19" w14:textId="77777777" w:rsidR="00832367" w:rsidRDefault="00832367" w:rsidP="00832367"/>
          <w:p w14:paraId="113BD928" w14:textId="3D98F0D7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01F8CB7A" w14:textId="77777777" w:rsidR="00832367" w:rsidRDefault="00832367" w:rsidP="00832367">
            <w:r>
              <w:t>OPERATOR ACTION</w:t>
            </w:r>
          </w:p>
          <w:p w14:paraId="40A2BDDE" w14:textId="77777777" w:rsidR="00832367" w:rsidRDefault="00832367" w:rsidP="00832367"/>
          <w:p w14:paraId="4909BE2C" w14:textId="3E5AD07B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4C199232" w14:textId="77777777" w:rsidR="00832367" w:rsidRDefault="00832367" w:rsidP="00832367">
            <w:r>
              <w:t>PURPOSE</w:t>
            </w:r>
          </w:p>
          <w:p w14:paraId="0C0A5DD0" w14:textId="77777777" w:rsidR="00832367" w:rsidRDefault="00832367" w:rsidP="00832367"/>
          <w:p w14:paraId="6ECA6D2B" w14:textId="04BD9948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49136244" w14:textId="77777777" w:rsidR="00832367" w:rsidRDefault="00832367" w:rsidP="00832367">
            <w:r>
              <w:t>EXEPCTED RESULTS</w:t>
            </w:r>
          </w:p>
          <w:p w14:paraId="07AD9BDB" w14:textId="77777777" w:rsidR="00832367" w:rsidRDefault="00832367" w:rsidP="00832367"/>
          <w:p w14:paraId="523C059D" w14:textId="2A40C92C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491AB2CB" w14:textId="77777777" w:rsidR="00832367" w:rsidRDefault="00832367" w:rsidP="00832367">
            <w:r>
              <w:t>COMMENTS</w:t>
            </w:r>
          </w:p>
          <w:p w14:paraId="2049FA61" w14:textId="77777777" w:rsidR="00832367" w:rsidRDefault="00832367" w:rsidP="00832367"/>
          <w:p w14:paraId="7EF98318" w14:textId="127261B2" w:rsidR="00832367" w:rsidRDefault="00832367" w:rsidP="00832367"/>
        </w:tc>
      </w:tr>
      <w:tr w:rsidR="00832367" w14:paraId="1EE6F3B8" w14:textId="77777777" w:rsidTr="00832367">
        <w:trPr>
          <w:cantSplit/>
          <w:trHeight w:val="1340"/>
        </w:trPr>
        <w:tc>
          <w:tcPr>
            <w:tcW w:w="996" w:type="dxa"/>
          </w:tcPr>
          <w:p w14:paraId="224F6423" w14:textId="78C56A0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5AC163A3" w14:textId="6957FCB5" w:rsidR="00832367" w:rsidRDefault="00832367" w:rsidP="00832367">
            <w:r>
              <w:t>Input “OPT02” in the search dialog box and press find.</w:t>
            </w:r>
          </w:p>
        </w:tc>
        <w:tc>
          <w:tcPr>
            <w:tcW w:w="1753" w:type="dxa"/>
            <w:gridSpan w:val="3"/>
          </w:tcPr>
          <w:p w14:paraId="481844A6" w14:textId="604E2FE8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660E6560" w14:textId="1ADFE5C2" w:rsidR="00832367" w:rsidRDefault="00832367" w:rsidP="00832367">
            <w:r>
              <w:t>The search will conclude</w:t>
            </w:r>
            <w:r w:rsidR="001D48B7">
              <w:t xml:space="preserve"> and display the location of the given input. (9,1)</w:t>
            </w:r>
            <w:r>
              <w:t xml:space="preserve"> </w:t>
            </w:r>
          </w:p>
        </w:tc>
        <w:tc>
          <w:tcPr>
            <w:tcW w:w="1811" w:type="dxa"/>
          </w:tcPr>
          <w:p w14:paraId="5154023E" w14:textId="77777777" w:rsidR="00832367" w:rsidRDefault="00832367" w:rsidP="00832367"/>
        </w:tc>
      </w:tr>
      <w:tr w:rsidR="00832367" w14:paraId="262AF09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12FABE1A" w14:textId="77777777" w:rsidR="00832367" w:rsidRDefault="001D48B7" w:rsidP="001D48B7">
            <w:pPr>
              <w:jc w:val="center"/>
            </w:pPr>
            <w:commentRangeStart w:id="76"/>
            <w:commentRangeStart w:id="77"/>
            <w:r>
              <w:rPr>
                <w:noProof/>
              </w:rPr>
              <w:drawing>
                <wp:inline distT="0" distB="0" distL="0" distR="0" wp14:anchorId="58172986" wp14:editId="0BA0E222">
                  <wp:extent cx="4743450" cy="2181225"/>
                  <wp:effectExtent l="0" t="0" r="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81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commentRangeEnd w:id="76"/>
            <w:r w:rsidR="00C201A8">
              <w:rPr>
                <w:rStyle w:val="CommentReference"/>
              </w:rPr>
              <w:commentReference w:id="76"/>
            </w:r>
            <w:commentRangeEnd w:id="77"/>
            <w:r w:rsidR="00E55FB2">
              <w:rPr>
                <w:rStyle w:val="CommentReference"/>
              </w:rPr>
              <w:commentReference w:id="77"/>
            </w:r>
          </w:p>
          <w:p w14:paraId="0B71C1F8" w14:textId="7483E823" w:rsidR="00E55FB2" w:rsidRPr="00E55FB2" w:rsidRDefault="00E55FB2" w:rsidP="001D48B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Figure </w:t>
            </w:r>
            <w:r w:rsidR="00BF0C92">
              <w:rPr>
                <w:b/>
                <w:bCs/>
              </w:rPr>
              <w:t>4.</w:t>
            </w:r>
            <w:r>
              <w:rPr>
                <w:b/>
                <w:bCs/>
              </w:rPr>
              <w:t>1: Expected output Test No. 1</w:t>
            </w:r>
          </w:p>
        </w:tc>
      </w:tr>
      <w:tr w:rsidR="00832367" w14:paraId="6DEBB9D0" w14:textId="77777777" w:rsidTr="00BD43EF">
        <w:trPr>
          <w:trHeight w:val="890"/>
        </w:trPr>
        <w:tc>
          <w:tcPr>
            <w:tcW w:w="4499" w:type="dxa"/>
            <w:gridSpan w:val="3"/>
          </w:tcPr>
          <w:p w14:paraId="127CF07E" w14:textId="77777777" w:rsidR="00832367" w:rsidRDefault="00832367" w:rsidP="00832367">
            <w:r>
              <w:t xml:space="preserve">Testing Team: </w:t>
            </w:r>
          </w:p>
          <w:p w14:paraId="0AEA100D" w14:textId="58AC7DE3" w:rsidR="00832367" w:rsidRDefault="00E55FB2" w:rsidP="00832367">
            <w:r>
              <w:t>TBA</w:t>
            </w:r>
          </w:p>
        </w:tc>
        <w:tc>
          <w:tcPr>
            <w:tcW w:w="4491" w:type="dxa"/>
            <w:gridSpan w:val="4"/>
          </w:tcPr>
          <w:p w14:paraId="1C680490" w14:textId="77777777" w:rsidR="00832367" w:rsidRDefault="00832367" w:rsidP="00832367">
            <w:r>
              <w:t>Date Completed:</w:t>
            </w:r>
          </w:p>
          <w:p w14:paraId="5076857C" w14:textId="3B0685F3" w:rsidR="00832367" w:rsidRDefault="00E55FB2" w:rsidP="00832367">
            <w:r>
              <w:t>TBA</w:t>
            </w:r>
          </w:p>
        </w:tc>
      </w:tr>
    </w:tbl>
    <w:p w14:paraId="37232159" w14:textId="77777777" w:rsidR="00357848" w:rsidRDefault="00357848" w:rsidP="00357848">
      <w:pPr>
        <w:pStyle w:val="Paragraph"/>
      </w:pPr>
    </w:p>
    <w:p w14:paraId="5AB9FF21" w14:textId="6E1F2061" w:rsidR="00357848" w:rsidRDefault="00357848" w:rsidP="00357848">
      <w:pPr>
        <w:pStyle w:val="Heading2"/>
      </w:pPr>
      <w:r>
        <w:t xml:space="preserve">Test </w:t>
      </w:r>
      <w:r w:rsidR="00BD43EF">
        <w:t>2</w:t>
      </w:r>
    </w:p>
    <w:p w14:paraId="2C7D8B87" w14:textId="77777777" w:rsidR="00357848" w:rsidRDefault="00357848" w:rsidP="00357848"/>
    <w:p w14:paraId="675E7B27" w14:textId="3ED48C9A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</w:t>
      </w:r>
      <w:r w:rsidR="00BD43EF">
        <w:t>ch a nonexistent input</w:t>
      </w:r>
    </w:p>
    <w:p w14:paraId="7B22B6E6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7DCF9647" w14:textId="77777777" w:rsidR="00BD43EF" w:rsidRPr="00B34944" w:rsidRDefault="00BD43EF" w:rsidP="00BD43EF">
      <w:r>
        <w:t>Be sure to use the TEST_DB.xml and the CONSTRAINTS_TABLE</w:t>
      </w:r>
    </w:p>
    <w:p w14:paraId="6B1E0366" w14:textId="77777777" w:rsidR="00357848" w:rsidRDefault="00357848" w:rsidP="00357848">
      <w:pPr>
        <w:sectPr w:rsidR="00357848">
          <w:headerReference w:type="default" r:id="rId20"/>
          <w:footerReference w:type="default" r:id="rId21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9754C19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3F55897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59FF2E9E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65455ED" w14:textId="6912013E" w:rsidR="00357848" w:rsidRDefault="00357848" w:rsidP="004F09B5">
            <w:r>
              <w:t xml:space="preserve">Test No.: </w:t>
            </w:r>
            <w:r w:rsidR="00BD43EF">
              <w:t>2</w:t>
            </w:r>
          </w:p>
        </w:tc>
        <w:tc>
          <w:tcPr>
            <w:tcW w:w="4479" w:type="dxa"/>
            <w:gridSpan w:val="3"/>
          </w:tcPr>
          <w:p w14:paraId="3C7119FF" w14:textId="444777FF" w:rsidR="00357848" w:rsidRDefault="00357848" w:rsidP="004F09B5">
            <w:r>
              <w:t xml:space="preserve">Current Status: </w:t>
            </w:r>
            <w:r w:rsidR="00BD43EF">
              <w:t>Pending</w:t>
            </w:r>
          </w:p>
        </w:tc>
      </w:tr>
      <w:tr w:rsidR="00357848" w14:paraId="1B5C7FB9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2DAC3B37" w14:textId="55E6C7C7" w:rsidR="00357848" w:rsidRPr="00E47986" w:rsidRDefault="00357848" w:rsidP="004F09B5">
            <w:r w:rsidRPr="00E47986">
              <w:t xml:space="preserve">Test title:  </w:t>
            </w:r>
            <w:r w:rsidR="00BD43EF">
              <w:t>Search for a non-existent value</w:t>
            </w:r>
          </w:p>
          <w:p w14:paraId="43688253" w14:textId="77777777" w:rsidR="00357848" w:rsidRPr="00E47986" w:rsidRDefault="00357848" w:rsidP="004F09B5"/>
        </w:tc>
      </w:tr>
      <w:tr w:rsidR="00357848" w14:paraId="1C766402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01BF218A" w14:textId="13AE22BB" w:rsidR="00357848" w:rsidRPr="00E47986" w:rsidRDefault="00832367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search function. The test is intended to test the search function when there is duplicate results.</w:t>
            </w:r>
          </w:p>
        </w:tc>
      </w:tr>
      <w:tr w:rsidR="00832367" w14:paraId="3B3AFA9D" w14:textId="77777777" w:rsidTr="00832367">
        <w:trPr>
          <w:cantSplit/>
          <w:trHeight w:val="1502"/>
        </w:trPr>
        <w:tc>
          <w:tcPr>
            <w:tcW w:w="996" w:type="dxa"/>
          </w:tcPr>
          <w:p w14:paraId="73078423" w14:textId="77777777" w:rsidR="00832367" w:rsidRDefault="00832367" w:rsidP="00832367">
            <w:r>
              <w:t>STEP</w:t>
            </w:r>
          </w:p>
          <w:p w14:paraId="02653A6A" w14:textId="77777777" w:rsidR="00832367" w:rsidRDefault="00832367" w:rsidP="00832367"/>
          <w:p w14:paraId="19E3FB8C" w14:textId="007EA631" w:rsidR="00832367" w:rsidRDefault="00832367" w:rsidP="00832367">
            <w:r>
              <w:t>1</w:t>
            </w:r>
          </w:p>
        </w:tc>
        <w:tc>
          <w:tcPr>
            <w:tcW w:w="2269" w:type="dxa"/>
          </w:tcPr>
          <w:p w14:paraId="25B5A75B" w14:textId="77777777" w:rsidR="00832367" w:rsidRDefault="00832367" w:rsidP="00832367">
            <w:r>
              <w:t>OPERATOR ACTION</w:t>
            </w:r>
          </w:p>
          <w:p w14:paraId="44E21D77" w14:textId="77777777" w:rsidR="00832367" w:rsidRDefault="00832367" w:rsidP="00832367"/>
          <w:p w14:paraId="280556E2" w14:textId="31912E41" w:rsidR="00832367" w:rsidRDefault="00832367" w:rsidP="00832367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38A4AD55" w14:textId="77777777" w:rsidR="00832367" w:rsidRDefault="00832367" w:rsidP="00832367">
            <w:r>
              <w:t>PURPOSE</w:t>
            </w:r>
          </w:p>
          <w:p w14:paraId="209A5964" w14:textId="77777777" w:rsidR="00832367" w:rsidRDefault="00832367" w:rsidP="00832367"/>
          <w:p w14:paraId="3769089F" w14:textId="5C641E0E" w:rsidR="00832367" w:rsidRDefault="00832367" w:rsidP="00832367">
            <w:r>
              <w:t>Set up test environment and open the search screen.</w:t>
            </w:r>
          </w:p>
        </w:tc>
        <w:tc>
          <w:tcPr>
            <w:tcW w:w="2161" w:type="dxa"/>
          </w:tcPr>
          <w:p w14:paraId="7E4BCDC4" w14:textId="77777777" w:rsidR="00832367" w:rsidRDefault="00832367" w:rsidP="00832367">
            <w:r>
              <w:t>EXEPCTED RESULTS</w:t>
            </w:r>
          </w:p>
          <w:p w14:paraId="3D21D7F5" w14:textId="77777777" w:rsidR="00832367" w:rsidRDefault="00832367" w:rsidP="00832367"/>
          <w:p w14:paraId="1EC93729" w14:textId="5666A04E" w:rsidR="00832367" w:rsidRDefault="00832367" w:rsidP="00832367">
            <w:r>
              <w:t>The search window will launch.</w:t>
            </w:r>
          </w:p>
        </w:tc>
        <w:tc>
          <w:tcPr>
            <w:tcW w:w="1811" w:type="dxa"/>
          </w:tcPr>
          <w:p w14:paraId="3A20A30F" w14:textId="77777777" w:rsidR="00832367" w:rsidRDefault="00832367" w:rsidP="00832367">
            <w:r>
              <w:t>COMMENTS</w:t>
            </w:r>
          </w:p>
          <w:p w14:paraId="111C3E4F" w14:textId="77777777" w:rsidR="00832367" w:rsidRDefault="00832367" w:rsidP="00832367"/>
          <w:p w14:paraId="59660E2F" w14:textId="77777777" w:rsidR="00832367" w:rsidRDefault="00832367" w:rsidP="00832367"/>
        </w:tc>
      </w:tr>
      <w:tr w:rsidR="00832367" w14:paraId="2FC0D44B" w14:textId="77777777" w:rsidTr="00832367">
        <w:trPr>
          <w:cantSplit/>
          <w:trHeight w:val="1610"/>
        </w:trPr>
        <w:tc>
          <w:tcPr>
            <w:tcW w:w="996" w:type="dxa"/>
          </w:tcPr>
          <w:p w14:paraId="30251634" w14:textId="540A8565" w:rsidR="00832367" w:rsidRDefault="00832367" w:rsidP="00832367">
            <w:r>
              <w:t>2</w:t>
            </w:r>
          </w:p>
        </w:tc>
        <w:tc>
          <w:tcPr>
            <w:tcW w:w="2269" w:type="dxa"/>
          </w:tcPr>
          <w:p w14:paraId="19D1A6C7" w14:textId="4FB3864A" w:rsidR="00832367" w:rsidRDefault="00832367" w:rsidP="00832367">
            <w:r>
              <w:t>Input “123” in the search dialog box and press find.</w:t>
            </w:r>
          </w:p>
        </w:tc>
        <w:tc>
          <w:tcPr>
            <w:tcW w:w="1753" w:type="dxa"/>
            <w:gridSpan w:val="3"/>
          </w:tcPr>
          <w:p w14:paraId="1AF7EAA0" w14:textId="3533998E" w:rsidR="00832367" w:rsidRDefault="00832367" w:rsidP="00832367">
            <w:r>
              <w:t>Test the behavior of the find function.</w:t>
            </w:r>
          </w:p>
        </w:tc>
        <w:tc>
          <w:tcPr>
            <w:tcW w:w="2161" w:type="dxa"/>
          </w:tcPr>
          <w:p w14:paraId="33F0B6CB" w14:textId="00433B13" w:rsidR="00832367" w:rsidRDefault="00832367" w:rsidP="00832367">
            <w:r>
              <w:t>The search will conclude. Return no results and present the user with a message dictating “Search wrapped”</w:t>
            </w:r>
          </w:p>
        </w:tc>
        <w:tc>
          <w:tcPr>
            <w:tcW w:w="1811" w:type="dxa"/>
          </w:tcPr>
          <w:p w14:paraId="34A16C34" w14:textId="77777777" w:rsidR="00832367" w:rsidRDefault="00832367" w:rsidP="00832367"/>
        </w:tc>
      </w:tr>
      <w:tr w:rsidR="00832367" w14:paraId="6FDEA909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3ABEA94" w14:textId="7777777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28C479" wp14:editId="01063CB0">
                  <wp:extent cx="4781550" cy="21336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213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AD3532" w14:textId="1A3FC9BE" w:rsidR="00E55FB2" w:rsidRDefault="00E55FB2" w:rsidP="00832367">
            <w:pPr>
              <w:jc w:val="center"/>
            </w:pPr>
            <w:r>
              <w:rPr>
                <w:b/>
                <w:bCs/>
              </w:rPr>
              <w:t xml:space="preserve">Figure </w:t>
            </w:r>
            <w:r w:rsidR="00BF0C92">
              <w:rPr>
                <w:b/>
                <w:bCs/>
              </w:rPr>
              <w:t>4.</w:t>
            </w:r>
            <w:r>
              <w:rPr>
                <w:b/>
                <w:bCs/>
              </w:rPr>
              <w:t>2: Expected output Test No. 2</w:t>
            </w:r>
          </w:p>
        </w:tc>
      </w:tr>
      <w:tr w:rsidR="00832367" w14:paraId="47B2A87B" w14:textId="77777777" w:rsidTr="00BD43EF">
        <w:trPr>
          <w:trHeight w:val="890"/>
        </w:trPr>
        <w:tc>
          <w:tcPr>
            <w:tcW w:w="4499" w:type="dxa"/>
            <w:gridSpan w:val="3"/>
          </w:tcPr>
          <w:p w14:paraId="675C8286" w14:textId="77777777" w:rsidR="00832367" w:rsidRDefault="00832367" w:rsidP="00832367">
            <w:r>
              <w:t xml:space="preserve">Testing Team: </w:t>
            </w:r>
          </w:p>
          <w:p w14:paraId="5E2BF042" w14:textId="74DE70B7" w:rsidR="00832367" w:rsidRDefault="00E55FB2" w:rsidP="00832367">
            <w:r>
              <w:t>TBA</w:t>
            </w:r>
          </w:p>
        </w:tc>
        <w:tc>
          <w:tcPr>
            <w:tcW w:w="4491" w:type="dxa"/>
            <w:gridSpan w:val="4"/>
          </w:tcPr>
          <w:p w14:paraId="5CC82B45" w14:textId="77777777" w:rsidR="00832367" w:rsidRDefault="00832367" w:rsidP="00832367">
            <w:r>
              <w:t>Date Completed:</w:t>
            </w:r>
          </w:p>
          <w:p w14:paraId="56AD0C03" w14:textId="5D47E9AA" w:rsidR="00832367" w:rsidRDefault="00E55FB2" w:rsidP="00832367">
            <w:r>
              <w:t>TBA</w:t>
            </w:r>
          </w:p>
        </w:tc>
      </w:tr>
    </w:tbl>
    <w:p w14:paraId="428A9D1B" w14:textId="77777777" w:rsidR="00357848" w:rsidRDefault="00357848" w:rsidP="00357848">
      <w:pPr>
        <w:pStyle w:val="Paragraph"/>
      </w:pPr>
    </w:p>
    <w:p w14:paraId="342062CA" w14:textId="1B31E549" w:rsidR="00357848" w:rsidRDefault="00357848" w:rsidP="00357848">
      <w:pPr>
        <w:pStyle w:val="Heading2"/>
      </w:pPr>
      <w:r>
        <w:t xml:space="preserve">Test </w:t>
      </w:r>
      <w:r w:rsidR="00BD43EF">
        <w:t>3</w:t>
      </w:r>
    </w:p>
    <w:p w14:paraId="597ABDB7" w14:textId="77777777" w:rsidR="00357848" w:rsidRDefault="00357848" w:rsidP="00357848"/>
    <w:p w14:paraId="54CD099E" w14:textId="2C2AE0E0" w:rsidR="00357848" w:rsidRPr="00B34944" w:rsidRDefault="00357848" w:rsidP="00357848">
      <w:r w:rsidRPr="00B34944">
        <w:rPr>
          <w:b/>
          <w:bCs/>
        </w:rPr>
        <w:t xml:space="preserve">Objective: </w:t>
      </w:r>
      <w:r w:rsidR="00BD43EF" w:rsidRPr="00BD43EF">
        <w:t>Search</w:t>
      </w:r>
      <w:r w:rsidR="00BD43EF">
        <w:t xml:space="preserve"> a input with multiple duplicate values</w:t>
      </w:r>
    </w:p>
    <w:p w14:paraId="0401CA78" w14:textId="77777777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3C11B72" w14:textId="77777777" w:rsidR="00BD43EF" w:rsidRPr="00B34944" w:rsidRDefault="00BD43EF" w:rsidP="00BD43EF">
      <w:r>
        <w:t>Be sure to use the TEST_DB.xml and the CONSTRAINTS_TABLE</w:t>
      </w:r>
    </w:p>
    <w:p w14:paraId="12252DE2" w14:textId="77777777" w:rsidR="00357848" w:rsidRDefault="00357848" w:rsidP="00357848">
      <w:pPr>
        <w:sectPr w:rsidR="00357848">
          <w:headerReference w:type="default" r:id="rId23"/>
          <w:footerReference w:type="default" r:id="rId24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375DEF60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29B4F92A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357848" w14:paraId="42183524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1EC77815" w14:textId="40E974F8" w:rsidR="00357848" w:rsidRDefault="00357848" w:rsidP="004F09B5">
            <w:r>
              <w:t xml:space="preserve">Test No.: </w:t>
            </w:r>
            <w:r w:rsidR="00BD43EF">
              <w:t>3</w:t>
            </w:r>
          </w:p>
        </w:tc>
        <w:tc>
          <w:tcPr>
            <w:tcW w:w="4479" w:type="dxa"/>
            <w:gridSpan w:val="3"/>
          </w:tcPr>
          <w:p w14:paraId="65567D77" w14:textId="16C057F9" w:rsidR="00357848" w:rsidRDefault="00357848" w:rsidP="004F09B5">
            <w:r>
              <w:t xml:space="preserve">Current Status: Pending </w:t>
            </w:r>
          </w:p>
        </w:tc>
      </w:tr>
      <w:tr w:rsidR="00357848" w14:paraId="21F352A1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35BB8A09" w14:textId="69CF4807" w:rsidR="00357848" w:rsidRPr="00E47986" w:rsidRDefault="00357848" w:rsidP="004F09B5">
            <w:r w:rsidRPr="00E47986">
              <w:t xml:space="preserve">Test title:  </w:t>
            </w:r>
            <w:r w:rsidR="00BD43EF">
              <w:t xml:space="preserve">Search </w:t>
            </w:r>
            <w:r w:rsidR="00832367">
              <w:t>an</w:t>
            </w:r>
            <w:r w:rsidR="00BD43EF">
              <w:t xml:space="preserve"> input with duplicate results</w:t>
            </w:r>
          </w:p>
          <w:p w14:paraId="76AB3A95" w14:textId="77777777" w:rsidR="00357848" w:rsidRPr="00E47986" w:rsidRDefault="00357848" w:rsidP="004F09B5"/>
        </w:tc>
      </w:tr>
      <w:tr w:rsidR="00357848" w14:paraId="18893DEF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6890DD5E" w14:textId="54838FC1" w:rsidR="00357848" w:rsidRPr="00E47986" w:rsidRDefault="002218A5" w:rsidP="004F09B5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commentRangeStart w:id="78"/>
            <w:commentRangeStart w:id="79"/>
            <w:r>
              <w:t xml:space="preserve">se </w:t>
            </w:r>
            <w:commentRangeEnd w:id="78"/>
            <w:r w:rsidR="00C201A8">
              <w:rPr>
                <w:rStyle w:val="CommentReference"/>
              </w:rPr>
              <w:commentReference w:id="78"/>
            </w:r>
            <w:commentRangeEnd w:id="79"/>
            <w:r w:rsidR="00E55FB2">
              <w:rPr>
                <w:rStyle w:val="CommentReference"/>
              </w:rPr>
              <w:commentReference w:id="79"/>
            </w:r>
            <w:r>
              <w:t>case in question is the functionality of the</w:t>
            </w:r>
            <w:r w:rsidR="00832367">
              <w:t xml:space="preserve"> search function. The test is intended to test the search function when there is duplicate results.</w:t>
            </w:r>
          </w:p>
        </w:tc>
      </w:tr>
      <w:tr w:rsidR="00357848" w14:paraId="55DD7D24" w14:textId="77777777" w:rsidTr="00832367">
        <w:trPr>
          <w:cantSplit/>
          <w:trHeight w:val="422"/>
        </w:trPr>
        <w:tc>
          <w:tcPr>
            <w:tcW w:w="996" w:type="dxa"/>
          </w:tcPr>
          <w:p w14:paraId="6419CB0B" w14:textId="77777777" w:rsidR="00357848" w:rsidRDefault="00357848" w:rsidP="004F09B5">
            <w:r>
              <w:t>STEP</w:t>
            </w:r>
          </w:p>
          <w:p w14:paraId="4C8F614D" w14:textId="77777777" w:rsidR="00357848" w:rsidRDefault="00357848" w:rsidP="004F09B5"/>
          <w:p w14:paraId="3394ADED" w14:textId="78BDBC33" w:rsidR="00357848" w:rsidRDefault="00832367" w:rsidP="004F09B5">
            <w:r>
              <w:t>1</w:t>
            </w:r>
          </w:p>
        </w:tc>
        <w:tc>
          <w:tcPr>
            <w:tcW w:w="2269" w:type="dxa"/>
          </w:tcPr>
          <w:p w14:paraId="69E1269A" w14:textId="77777777" w:rsidR="00357848" w:rsidRDefault="00357848" w:rsidP="004F09B5">
            <w:r>
              <w:t>OPERATOR ACTION</w:t>
            </w:r>
          </w:p>
          <w:p w14:paraId="7D92C30D" w14:textId="77777777" w:rsidR="00357848" w:rsidRDefault="00357848" w:rsidP="004F09B5"/>
          <w:p w14:paraId="0251B327" w14:textId="61E1DD08" w:rsidR="00357848" w:rsidRDefault="00832367" w:rsidP="004F09B5">
            <w:r>
              <w:t>Click on Edit followed by the option labeled search.</w:t>
            </w:r>
          </w:p>
        </w:tc>
        <w:tc>
          <w:tcPr>
            <w:tcW w:w="1753" w:type="dxa"/>
            <w:gridSpan w:val="3"/>
          </w:tcPr>
          <w:p w14:paraId="1352822A" w14:textId="77777777" w:rsidR="00357848" w:rsidRDefault="00357848" w:rsidP="004F09B5">
            <w:r>
              <w:t>PURPOSE</w:t>
            </w:r>
          </w:p>
          <w:p w14:paraId="5F583211" w14:textId="77777777" w:rsidR="00357848" w:rsidRDefault="00357848" w:rsidP="004F09B5"/>
          <w:p w14:paraId="5585987B" w14:textId="00F550D8" w:rsidR="00357848" w:rsidRDefault="00832367" w:rsidP="004F09B5">
            <w:r>
              <w:t>Set up test environment and open the search screen.</w:t>
            </w:r>
          </w:p>
        </w:tc>
        <w:tc>
          <w:tcPr>
            <w:tcW w:w="2161" w:type="dxa"/>
          </w:tcPr>
          <w:p w14:paraId="01378C84" w14:textId="77777777" w:rsidR="00357848" w:rsidRDefault="00357848" w:rsidP="004F09B5">
            <w:r>
              <w:t>EXEPCTED RESULTS</w:t>
            </w:r>
          </w:p>
          <w:p w14:paraId="4B1651A9" w14:textId="77777777" w:rsidR="00357848" w:rsidRDefault="00357848" w:rsidP="004F09B5"/>
          <w:p w14:paraId="32479298" w14:textId="5CB7E0E2" w:rsidR="00357848" w:rsidRDefault="00832367" w:rsidP="004F09B5">
            <w:r>
              <w:t>The search window will launch.</w:t>
            </w:r>
          </w:p>
        </w:tc>
        <w:tc>
          <w:tcPr>
            <w:tcW w:w="1811" w:type="dxa"/>
          </w:tcPr>
          <w:p w14:paraId="7ECF9A1F" w14:textId="77777777" w:rsidR="00357848" w:rsidRDefault="00357848" w:rsidP="004F09B5">
            <w:r>
              <w:t>COMMENTS</w:t>
            </w:r>
          </w:p>
          <w:p w14:paraId="7D588D58" w14:textId="77777777" w:rsidR="00357848" w:rsidRDefault="00357848" w:rsidP="004F09B5"/>
          <w:p w14:paraId="4933735C" w14:textId="77777777" w:rsidR="00357848" w:rsidRDefault="00357848" w:rsidP="004F09B5"/>
        </w:tc>
      </w:tr>
      <w:tr w:rsidR="00832367" w14:paraId="0FD18037" w14:textId="77777777" w:rsidTr="00832367">
        <w:trPr>
          <w:cantSplit/>
          <w:trHeight w:val="917"/>
        </w:trPr>
        <w:tc>
          <w:tcPr>
            <w:tcW w:w="996" w:type="dxa"/>
          </w:tcPr>
          <w:p w14:paraId="6F401D08" w14:textId="21D9838D" w:rsidR="00832367" w:rsidRDefault="00832367" w:rsidP="004F09B5">
            <w:r>
              <w:t>2</w:t>
            </w:r>
          </w:p>
        </w:tc>
        <w:tc>
          <w:tcPr>
            <w:tcW w:w="2269" w:type="dxa"/>
          </w:tcPr>
          <w:p w14:paraId="09A6A8B5" w14:textId="25018433" w:rsidR="00832367" w:rsidRDefault="00832367" w:rsidP="004F09B5">
            <w:r>
              <w:t>Input “1” in the search dialog box and press find</w:t>
            </w:r>
          </w:p>
        </w:tc>
        <w:tc>
          <w:tcPr>
            <w:tcW w:w="1753" w:type="dxa"/>
            <w:gridSpan w:val="3"/>
          </w:tcPr>
          <w:p w14:paraId="59A2DCE0" w14:textId="73C7C389" w:rsidR="00832367" w:rsidRDefault="00832367" w:rsidP="004F09B5">
            <w:r>
              <w:t>Test the behavior of the find function</w:t>
            </w:r>
          </w:p>
        </w:tc>
        <w:tc>
          <w:tcPr>
            <w:tcW w:w="2161" w:type="dxa"/>
          </w:tcPr>
          <w:p w14:paraId="58007542" w14:textId="36F29AB1" w:rsidR="00832367" w:rsidRDefault="00832367" w:rsidP="004F09B5">
            <w:r>
              <w:t>The location of the first occurrence of the given input will be displayed.</w:t>
            </w:r>
          </w:p>
        </w:tc>
        <w:tc>
          <w:tcPr>
            <w:tcW w:w="1811" w:type="dxa"/>
          </w:tcPr>
          <w:p w14:paraId="249F56CB" w14:textId="77777777" w:rsidR="00832367" w:rsidRDefault="00832367" w:rsidP="004F09B5"/>
        </w:tc>
      </w:tr>
      <w:tr w:rsidR="00357848" w14:paraId="5C6DAEED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66A34422" w14:textId="77777777" w:rsidR="00832367" w:rsidRDefault="00832367" w:rsidP="0083236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0EB4E2" wp14:editId="133DF1AF">
                  <wp:extent cx="4752975" cy="215265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6BD6C" w14:textId="43C2C2E2" w:rsidR="00E55FB2" w:rsidRDefault="00E55FB2" w:rsidP="00832367">
            <w:pPr>
              <w:jc w:val="center"/>
            </w:pPr>
            <w:r>
              <w:rPr>
                <w:b/>
                <w:bCs/>
              </w:rPr>
              <w:t xml:space="preserve">Figure </w:t>
            </w:r>
            <w:r w:rsidR="00BF0C92">
              <w:rPr>
                <w:b/>
                <w:bCs/>
              </w:rPr>
              <w:t>4.</w:t>
            </w:r>
            <w:r>
              <w:rPr>
                <w:b/>
                <w:bCs/>
              </w:rPr>
              <w:t>3: Expected output Test No. 3</w:t>
            </w:r>
          </w:p>
        </w:tc>
      </w:tr>
      <w:tr w:rsidR="00BD43EF" w14:paraId="3607DF95" w14:textId="77777777" w:rsidTr="00BD43EF">
        <w:trPr>
          <w:trHeight w:val="890"/>
        </w:trPr>
        <w:tc>
          <w:tcPr>
            <w:tcW w:w="4499" w:type="dxa"/>
            <w:gridSpan w:val="3"/>
          </w:tcPr>
          <w:p w14:paraId="2EFEB33C" w14:textId="77777777" w:rsidR="00BD43EF" w:rsidRDefault="00BD43EF" w:rsidP="00BD43EF">
            <w:r>
              <w:t xml:space="preserve">Testing Team: </w:t>
            </w:r>
          </w:p>
          <w:p w14:paraId="080D0563" w14:textId="18E60381" w:rsidR="00BD43EF" w:rsidRDefault="00E55FB2" w:rsidP="00BD43EF">
            <w:r>
              <w:t>TBA</w:t>
            </w:r>
          </w:p>
        </w:tc>
        <w:tc>
          <w:tcPr>
            <w:tcW w:w="4491" w:type="dxa"/>
            <w:gridSpan w:val="4"/>
          </w:tcPr>
          <w:p w14:paraId="141D8372" w14:textId="77777777" w:rsidR="00BD43EF" w:rsidRDefault="00BD43EF" w:rsidP="00BD43EF">
            <w:r>
              <w:t>Date Completed:</w:t>
            </w:r>
          </w:p>
          <w:p w14:paraId="76946587" w14:textId="4F1523BF" w:rsidR="00BD43EF" w:rsidRDefault="00E55FB2" w:rsidP="00BD43EF">
            <w:r>
              <w:t>TBA</w:t>
            </w:r>
          </w:p>
        </w:tc>
      </w:tr>
    </w:tbl>
    <w:p w14:paraId="73DB0374" w14:textId="77777777" w:rsidR="00357848" w:rsidRDefault="00357848" w:rsidP="00357848">
      <w:pPr>
        <w:pStyle w:val="Paragraph"/>
      </w:pPr>
    </w:p>
    <w:p w14:paraId="6C657975" w14:textId="76E8B9E8" w:rsidR="00357848" w:rsidRDefault="00357848" w:rsidP="00357848">
      <w:pPr>
        <w:pStyle w:val="Heading2"/>
      </w:pPr>
      <w:r>
        <w:t xml:space="preserve">Test </w:t>
      </w:r>
      <w:r w:rsidR="00BD43EF">
        <w:t>4</w:t>
      </w:r>
    </w:p>
    <w:p w14:paraId="0BF180A2" w14:textId="77777777" w:rsidR="00357848" w:rsidRDefault="00357848" w:rsidP="00357848"/>
    <w:p w14:paraId="4AE07588" w14:textId="73A6E753" w:rsidR="00357848" w:rsidRPr="00BD43EF" w:rsidRDefault="00357848" w:rsidP="00357848">
      <w:r w:rsidRPr="00B34944">
        <w:rPr>
          <w:b/>
          <w:bCs/>
        </w:rPr>
        <w:t xml:space="preserve">Objective: </w:t>
      </w:r>
      <w:commentRangeStart w:id="80"/>
      <w:commentRangeStart w:id="81"/>
      <w:commentRangeStart w:id="82"/>
      <w:commentRangeStart w:id="83"/>
      <w:commentRangeStart w:id="84"/>
      <w:commentRangeStart w:id="85"/>
      <w:commentRangeStart w:id="86"/>
      <w:r w:rsidR="00BD43EF">
        <w:t>Test functionality of AND filte</w:t>
      </w:r>
      <w:commentRangeEnd w:id="80"/>
      <w:r w:rsidR="00C201A8">
        <w:rPr>
          <w:rStyle w:val="CommentReference"/>
        </w:rPr>
        <w:commentReference w:id="80"/>
      </w:r>
      <w:commentRangeEnd w:id="81"/>
      <w:r w:rsidR="00EE3216">
        <w:rPr>
          <w:rStyle w:val="CommentReference"/>
        </w:rPr>
        <w:commentReference w:id="81"/>
      </w:r>
      <w:commentRangeEnd w:id="82"/>
      <w:r w:rsidR="00EE3216">
        <w:rPr>
          <w:rStyle w:val="CommentReference"/>
        </w:rPr>
        <w:commentReference w:id="82"/>
      </w:r>
      <w:commentRangeEnd w:id="83"/>
      <w:r w:rsidR="00C105C2">
        <w:rPr>
          <w:rStyle w:val="CommentReference"/>
        </w:rPr>
        <w:commentReference w:id="83"/>
      </w:r>
      <w:commentRangeEnd w:id="84"/>
      <w:r w:rsidR="00867C28">
        <w:rPr>
          <w:rStyle w:val="CommentReference"/>
        </w:rPr>
        <w:commentReference w:id="84"/>
      </w:r>
      <w:commentRangeEnd w:id="85"/>
      <w:r w:rsidR="00867C28">
        <w:rPr>
          <w:rStyle w:val="CommentReference"/>
        </w:rPr>
        <w:commentReference w:id="85"/>
      </w:r>
      <w:commentRangeEnd w:id="86"/>
      <w:r w:rsidR="00BF0C92">
        <w:rPr>
          <w:rStyle w:val="CommentReference"/>
        </w:rPr>
        <w:commentReference w:id="86"/>
      </w:r>
      <w:r w:rsidR="00BD43EF">
        <w:t>r</w:t>
      </w:r>
    </w:p>
    <w:p w14:paraId="65055189" w14:textId="6C499849" w:rsidR="00BD43EF" w:rsidRDefault="00BD43EF" w:rsidP="00BD43EF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E640FD8" w14:textId="2E6069A4" w:rsidR="00EE3216" w:rsidRDefault="00EE3216" w:rsidP="00BD43EF">
      <w:r>
        <w:t>Uses boolean logic to change the displayed information. A filter word will be added and the filter option will AND it.</w:t>
      </w:r>
      <w:r w:rsidR="00BF0C92">
        <w:t xml:space="preserve"> By using these filter the results will be limited by row only.</w:t>
      </w:r>
    </w:p>
    <w:p w14:paraId="1815F4AD" w14:textId="77777777" w:rsidR="00BD43EF" w:rsidRPr="00B34944" w:rsidRDefault="00BD43EF" w:rsidP="00BD43EF">
      <w:r>
        <w:t>Be sure to use the TEST_DB.xml and the CONSTRAINTS_TABLE</w:t>
      </w:r>
    </w:p>
    <w:p w14:paraId="317623D3" w14:textId="77777777" w:rsidR="00357848" w:rsidRDefault="00357848" w:rsidP="00357848">
      <w:pPr>
        <w:sectPr w:rsidR="00357848">
          <w:headerReference w:type="default" r:id="rId26"/>
          <w:footerReference w:type="default" r:id="rId27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1C493244" w14:textId="77777777" w:rsidR="00357848" w:rsidRDefault="00357848" w:rsidP="00357848">
      <w:pPr>
        <w:pStyle w:val="Paragraph"/>
        <w:sectPr w:rsidR="00357848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3F1A21A9" w14:textId="77777777" w:rsidR="00357848" w:rsidRDefault="00357848" w:rsidP="0035784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2218A5" w14:paraId="1E2EE738" w14:textId="77777777" w:rsidTr="00BD43EF">
        <w:trPr>
          <w:cantSplit/>
          <w:trHeight w:val="300"/>
        </w:trPr>
        <w:tc>
          <w:tcPr>
            <w:tcW w:w="4511" w:type="dxa"/>
            <w:gridSpan w:val="4"/>
          </w:tcPr>
          <w:p w14:paraId="688A2AC2" w14:textId="5E9B11D0" w:rsidR="00357848" w:rsidRDefault="00357848" w:rsidP="004F09B5">
            <w:r>
              <w:t xml:space="preserve">Test No.: </w:t>
            </w:r>
            <w:r w:rsidR="00BD43EF">
              <w:t>4</w:t>
            </w:r>
          </w:p>
        </w:tc>
        <w:tc>
          <w:tcPr>
            <w:tcW w:w="4479" w:type="dxa"/>
            <w:gridSpan w:val="3"/>
          </w:tcPr>
          <w:p w14:paraId="17973091" w14:textId="1795047B" w:rsidR="00357848" w:rsidRDefault="00357848" w:rsidP="004F09B5">
            <w:r>
              <w:t>Current Status: Pending</w:t>
            </w:r>
          </w:p>
        </w:tc>
      </w:tr>
      <w:tr w:rsidR="00357848" w14:paraId="07DCF2E6" w14:textId="77777777" w:rsidTr="00BD43EF">
        <w:trPr>
          <w:cantSplit/>
          <w:trHeight w:val="300"/>
        </w:trPr>
        <w:tc>
          <w:tcPr>
            <w:tcW w:w="8990" w:type="dxa"/>
            <w:gridSpan w:val="7"/>
          </w:tcPr>
          <w:p w14:paraId="08692032" w14:textId="049A56DB" w:rsidR="00357848" w:rsidRPr="00E47986" w:rsidRDefault="00357848" w:rsidP="004F09B5">
            <w:r w:rsidRPr="00E47986">
              <w:t xml:space="preserve">Test title:  </w:t>
            </w:r>
            <w:r w:rsidR="00BD43EF">
              <w:t>AND Filter</w:t>
            </w:r>
          </w:p>
          <w:p w14:paraId="4404D144" w14:textId="77777777" w:rsidR="00357848" w:rsidRPr="00E47986" w:rsidRDefault="00357848" w:rsidP="004F09B5"/>
        </w:tc>
      </w:tr>
      <w:tr w:rsidR="00357848" w14:paraId="5DF83CBE" w14:textId="77777777" w:rsidTr="00BD43EF">
        <w:trPr>
          <w:cantSplit/>
          <w:trHeight w:val="1070"/>
        </w:trPr>
        <w:tc>
          <w:tcPr>
            <w:tcW w:w="8990" w:type="dxa"/>
            <w:gridSpan w:val="7"/>
          </w:tcPr>
          <w:p w14:paraId="57BBE2CA" w14:textId="4BA7B8FA" w:rsidR="00357848" w:rsidRPr="00E47986" w:rsidRDefault="00357848" w:rsidP="00A72F6B">
            <w:r w:rsidRPr="00E47986">
              <w:t>Testing approach:</w:t>
            </w:r>
            <w:r w:rsidR="00A72F6B">
              <w:t xml:space="preserve"> Test a use case and make sure a</w:t>
            </w:r>
            <w:r w:rsidR="00E35C9A">
              <w:t>ll</w:t>
            </w:r>
            <w:r w:rsidR="00A72F6B">
              <w:t xml:space="preserve"> pre-requisites have been met. The </w:t>
            </w:r>
            <w:r w:rsidR="00E55FB2">
              <w:t>u</w:t>
            </w:r>
            <w:r w:rsidR="00A72F6B">
              <w:t>se case in question is the functionality of the AND filter.</w:t>
            </w:r>
          </w:p>
        </w:tc>
      </w:tr>
      <w:tr w:rsidR="002218A5" w14:paraId="62F48112" w14:textId="77777777" w:rsidTr="00A72F6B">
        <w:trPr>
          <w:cantSplit/>
          <w:trHeight w:val="1502"/>
        </w:trPr>
        <w:tc>
          <w:tcPr>
            <w:tcW w:w="996" w:type="dxa"/>
          </w:tcPr>
          <w:p w14:paraId="173F2B4E" w14:textId="77777777" w:rsidR="00357848" w:rsidRDefault="00357848" w:rsidP="004F09B5">
            <w:r>
              <w:t>STEP</w:t>
            </w:r>
          </w:p>
          <w:p w14:paraId="6D6D007D" w14:textId="77777777" w:rsidR="00357848" w:rsidRDefault="00357848" w:rsidP="004F09B5"/>
          <w:p w14:paraId="09B89B3F" w14:textId="5EC6B433" w:rsidR="00357848" w:rsidRDefault="00A72F6B" w:rsidP="004F09B5">
            <w:r>
              <w:t>1</w:t>
            </w:r>
          </w:p>
        </w:tc>
        <w:tc>
          <w:tcPr>
            <w:tcW w:w="2269" w:type="dxa"/>
          </w:tcPr>
          <w:p w14:paraId="0A287FA8" w14:textId="77777777" w:rsidR="00357848" w:rsidRDefault="00357848" w:rsidP="004F09B5">
            <w:r>
              <w:t>OPERATOR ACTION</w:t>
            </w:r>
          </w:p>
          <w:p w14:paraId="4EB5F33F" w14:textId="77777777" w:rsidR="00357848" w:rsidRDefault="00357848" w:rsidP="004F09B5"/>
          <w:p w14:paraId="35419FF7" w14:textId="3E353DDA" w:rsidR="00357848" w:rsidRDefault="00A72F6B" w:rsidP="004F09B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31A285AC" w14:textId="77777777" w:rsidR="00357848" w:rsidRDefault="00357848" w:rsidP="004F09B5">
            <w:r>
              <w:t>PURPOSE</w:t>
            </w:r>
          </w:p>
          <w:p w14:paraId="42EEE124" w14:textId="77777777" w:rsidR="00357848" w:rsidRDefault="00357848" w:rsidP="004F09B5"/>
          <w:p w14:paraId="613FEAC2" w14:textId="7E77550D" w:rsidR="00357848" w:rsidRDefault="00A72F6B" w:rsidP="004F09B5">
            <w:r>
              <w:t>Sets up the AND filter test</w:t>
            </w:r>
            <w:r w:rsidR="00357848">
              <w:t>.</w:t>
            </w:r>
          </w:p>
        </w:tc>
        <w:tc>
          <w:tcPr>
            <w:tcW w:w="2161" w:type="dxa"/>
          </w:tcPr>
          <w:p w14:paraId="6C1DF5A8" w14:textId="77777777" w:rsidR="00357848" w:rsidRDefault="00357848" w:rsidP="004F09B5">
            <w:r>
              <w:t>EXEPCTED RESULTS</w:t>
            </w:r>
          </w:p>
          <w:p w14:paraId="54661E6C" w14:textId="77777777" w:rsidR="00357848" w:rsidRDefault="00357848" w:rsidP="004F09B5"/>
          <w:p w14:paraId="6CAA00C1" w14:textId="7C7DA120" w:rsidR="00357848" w:rsidRDefault="00A72F6B" w:rsidP="004F09B5">
            <w:r>
              <w:t>The environment shall remain the same and instead it will display a checkmark next to the AND field.</w:t>
            </w:r>
          </w:p>
        </w:tc>
        <w:tc>
          <w:tcPr>
            <w:tcW w:w="1811" w:type="dxa"/>
          </w:tcPr>
          <w:p w14:paraId="50EBDF0D" w14:textId="77777777" w:rsidR="00357848" w:rsidRDefault="00357848" w:rsidP="004F09B5">
            <w:r>
              <w:t>COMMENTS</w:t>
            </w:r>
          </w:p>
          <w:p w14:paraId="03D8E824" w14:textId="77777777" w:rsidR="00357848" w:rsidRDefault="00357848" w:rsidP="004F09B5"/>
          <w:p w14:paraId="334E6E91" w14:textId="77777777" w:rsidR="00357848" w:rsidRDefault="00357848" w:rsidP="004F09B5"/>
        </w:tc>
      </w:tr>
      <w:tr w:rsidR="002218A5" w14:paraId="2F0F26D1" w14:textId="77777777" w:rsidTr="00E35C9A">
        <w:trPr>
          <w:cantSplit/>
          <w:trHeight w:val="962"/>
        </w:trPr>
        <w:tc>
          <w:tcPr>
            <w:tcW w:w="996" w:type="dxa"/>
          </w:tcPr>
          <w:p w14:paraId="26AA5054" w14:textId="5FF7FAB7" w:rsidR="00A72F6B" w:rsidRDefault="00A72F6B" w:rsidP="004F09B5">
            <w:r>
              <w:t>2</w:t>
            </w:r>
          </w:p>
        </w:tc>
        <w:tc>
          <w:tcPr>
            <w:tcW w:w="2269" w:type="dxa"/>
          </w:tcPr>
          <w:p w14:paraId="6ED872DD" w14:textId="303285BB" w:rsidR="00A72F6B" w:rsidRDefault="00A72F6B" w:rsidP="004F09B5">
            <w:r>
              <w:t>Enter the term “1” in the gray box right below description and</w:t>
            </w:r>
            <w:r w:rsidR="002218A5">
              <w:t xml:space="preserve"> “CORRECT” in the gray box below Attention</w:t>
            </w:r>
            <w:r>
              <w:t xml:space="preserve"> press enter.</w:t>
            </w:r>
          </w:p>
        </w:tc>
        <w:tc>
          <w:tcPr>
            <w:tcW w:w="1753" w:type="dxa"/>
            <w:gridSpan w:val="3"/>
          </w:tcPr>
          <w:p w14:paraId="00BB8C03" w14:textId="3A3205B4" w:rsidR="00A72F6B" w:rsidRDefault="00A72F6B" w:rsidP="004F09B5">
            <w:r>
              <w:t>Activate the AND filter as soon as enter is pressed.</w:t>
            </w:r>
          </w:p>
        </w:tc>
        <w:tc>
          <w:tcPr>
            <w:tcW w:w="2161" w:type="dxa"/>
          </w:tcPr>
          <w:p w14:paraId="578976CB" w14:textId="5FED94EA" w:rsidR="00A72F6B" w:rsidRDefault="00E35C9A" w:rsidP="004F09B5">
            <w:r>
              <w:t>Only</w:t>
            </w:r>
            <w:r w:rsidR="00A72F6B">
              <w:t xml:space="preserve"> the </w:t>
            </w:r>
            <w:r>
              <w:t>r</w:t>
            </w:r>
            <w:r w:rsidR="00A72F6B">
              <w:t xml:space="preserve">ows with the field “1” </w:t>
            </w:r>
            <w:r w:rsidR="002218A5">
              <w:t>AND “correct will be displayed.</w:t>
            </w:r>
          </w:p>
          <w:p w14:paraId="0E015335" w14:textId="77777777" w:rsidR="002218A5" w:rsidRDefault="002218A5" w:rsidP="004F09B5">
            <w:pPr>
              <w:rPr>
                <w:noProof/>
              </w:rPr>
            </w:pPr>
          </w:p>
          <w:p w14:paraId="35F70F28" w14:textId="2C686DA3" w:rsidR="002218A5" w:rsidRDefault="002218A5" w:rsidP="004F09B5">
            <w:r>
              <w:rPr>
                <w:noProof/>
              </w:rPr>
              <w:t>3 Rows for the given table will displayed.</w:t>
            </w:r>
          </w:p>
        </w:tc>
        <w:tc>
          <w:tcPr>
            <w:tcW w:w="1811" w:type="dxa"/>
          </w:tcPr>
          <w:p w14:paraId="620D309F" w14:textId="77777777" w:rsidR="00A72F6B" w:rsidRDefault="00A72F6B" w:rsidP="004F09B5"/>
        </w:tc>
      </w:tr>
      <w:tr w:rsidR="00357848" w14:paraId="37ECA44B" w14:textId="77777777" w:rsidTr="00BD43EF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70F64DF4" w14:textId="77777777" w:rsidR="00A72F6B" w:rsidRDefault="002218A5" w:rsidP="00A72F6B">
            <w:r>
              <w:rPr>
                <w:noProof/>
              </w:rPr>
              <w:drawing>
                <wp:inline distT="0" distB="0" distL="0" distR="0" wp14:anchorId="3FEABC6E" wp14:editId="72BFC911">
                  <wp:extent cx="5540832" cy="915035"/>
                  <wp:effectExtent l="0" t="0" r="317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6404" cy="9341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88BEB" w14:textId="24ABA568" w:rsidR="00E55FB2" w:rsidRPr="00A72F6B" w:rsidRDefault="00E55FB2" w:rsidP="00E55FB2">
            <w:pPr>
              <w:jc w:val="center"/>
            </w:pPr>
            <w:r>
              <w:rPr>
                <w:b/>
                <w:bCs/>
              </w:rPr>
              <w:t xml:space="preserve">Figure </w:t>
            </w:r>
            <w:r w:rsidR="00BF0C92">
              <w:rPr>
                <w:b/>
                <w:bCs/>
              </w:rPr>
              <w:t>4.</w:t>
            </w:r>
            <w:r>
              <w:rPr>
                <w:b/>
                <w:bCs/>
              </w:rPr>
              <w:t>4: Expected output Test No. 4</w:t>
            </w:r>
          </w:p>
        </w:tc>
      </w:tr>
      <w:tr w:rsidR="002218A5" w14:paraId="189D3BAD" w14:textId="77777777" w:rsidTr="00BD43EF">
        <w:trPr>
          <w:trHeight w:val="890"/>
        </w:trPr>
        <w:tc>
          <w:tcPr>
            <w:tcW w:w="4499" w:type="dxa"/>
            <w:gridSpan w:val="3"/>
          </w:tcPr>
          <w:p w14:paraId="7C4CC2B3" w14:textId="77777777" w:rsidR="00BD43EF" w:rsidRDefault="00BD43EF" w:rsidP="00BD43EF">
            <w:r>
              <w:t xml:space="preserve">Testing Team: </w:t>
            </w:r>
          </w:p>
          <w:p w14:paraId="7D0A7FF7" w14:textId="60779092" w:rsidR="00BD43EF" w:rsidRDefault="00E55FB2" w:rsidP="00BD43EF">
            <w:r>
              <w:t>TBA</w:t>
            </w:r>
          </w:p>
        </w:tc>
        <w:tc>
          <w:tcPr>
            <w:tcW w:w="4491" w:type="dxa"/>
            <w:gridSpan w:val="4"/>
          </w:tcPr>
          <w:p w14:paraId="26096BE2" w14:textId="77777777" w:rsidR="00BD43EF" w:rsidRDefault="00BD43EF" w:rsidP="00BD43EF">
            <w:r>
              <w:t>Date Completed:</w:t>
            </w:r>
          </w:p>
          <w:p w14:paraId="16DC3300" w14:textId="4297D5A5" w:rsidR="00BD43EF" w:rsidRDefault="00E55FB2" w:rsidP="00BD43EF">
            <w:r>
              <w:t>TBA</w:t>
            </w:r>
          </w:p>
        </w:tc>
      </w:tr>
    </w:tbl>
    <w:p w14:paraId="496921ED" w14:textId="77777777" w:rsidR="00357848" w:rsidRDefault="00357848" w:rsidP="00357848">
      <w:pPr>
        <w:pStyle w:val="Paragraph"/>
      </w:pPr>
    </w:p>
    <w:p w14:paraId="487EB882" w14:textId="7218836F" w:rsidR="00941D93" w:rsidRDefault="00B34944" w:rsidP="00B34944">
      <w:pPr>
        <w:pStyle w:val="Heading2"/>
      </w:pPr>
      <w:bookmarkStart w:id="87" w:name="_Toc22915480"/>
      <w:r>
        <w:t xml:space="preserve">Test </w:t>
      </w:r>
      <w:bookmarkEnd w:id="87"/>
      <w:r w:rsidR="00BD43EF">
        <w:t>5</w:t>
      </w:r>
    </w:p>
    <w:p w14:paraId="40793C20" w14:textId="77777777" w:rsidR="00B34944" w:rsidRDefault="00B34944"/>
    <w:p w14:paraId="06047CDB" w14:textId="225E7A23" w:rsidR="00941D93" w:rsidRPr="00BD43EF" w:rsidRDefault="00941D93">
      <w:r w:rsidRPr="00B34944">
        <w:rPr>
          <w:b/>
          <w:bCs/>
        </w:rPr>
        <w:t xml:space="preserve">Objective: </w:t>
      </w:r>
      <w:r w:rsidR="00BD43EF">
        <w:t>Test the OR functionality of the filter function</w:t>
      </w:r>
    </w:p>
    <w:p w14:paraId="08ACBCDA" w14:textId="1185BF0B" w:rsidR="00E35C9A" w:rsidRDefault="00E35C9A" w:rsidP="00E35C9A">
      <w:r w:rsidRPr="00B34944">
        <w:rPr>
          <w:b/>
          <w:bCs/>
        </w:rPr>
        <w:t>Notes:</w:t>
      </w:r>
      <w:r w:rsidRPr="00B34944">
        <w:t xml:space="preserve"> </w:t>
      </w:r>
      <w:r>
        <w:t>Meet the perquisites stated to be able to run the test.</w:t>
      </w:r>
    </w:p>
    <w:p w14:paraId="52FEBA99" w14:textId="396E4570" w:rsidR="00EE3216" w:rsidRDefault="00EE3216" w:rsidP="00E35C9A">
      <w:r>
        <w:t xml:space="preserve">Uses </w:t>
      </w:r>
      <w:r w:rsidR="00BF0C92">
        <w:t>Boolean</w:t>
      </w:r>
      <w:r>
        <w:t xml:space="preserve"> logic to change the displayed information. A filter word will be added and the filter option will OR it.</w:t>
      </w:r>
      <w:r w:rsidR="00BF0C92" w:rsidRPr="00BF0C92">
        <w:t xml:space="preserve"> </w:t>
      </w:r>
      <w:r w:rsidR="00BF0C92">
        <w:t>By using these filter the results will be limited by row only.</w:t>
      </w:r>
    </w:p>
    <w:p w14:paraId="65D5BE73" w14:textId="77777777" w:rsidR="00E35C9A" w:rsidRPr="00B34944" w:rsidRDefault="00E35C9A" w:rsidP="00E35C9A">
      <w:r>
        <w:t>Be sure to use the TEST_DB.xml and the CONSTRAINTS_TABLE</w:t>
      </w:r>
    </w:p>
    <w:p w14:paraId="4BAE5DB0" w14:textId="77777777" w:rsidR="00941D93" w:rsidRDefault="00941D93">
      <w:pPr>
        <w:sectPr w:rsidR="00941D93">
          <w:headerReference w:type="default" r:id="rId29"/>
          <w:footerReference w:type="default" r:id="rId30"/>
          <w:pgSz w:w="12240" w:h="15840" w:code="1"/>
          <w:pgMar w:top="1440" w:right="1440" w:bottom="1440" w:left="1800" w:header="720" w:footer="720" w:gutter="0"/>
          <w:pgNumType w:start="1"/>
          <w:cols w:space="720"/>
        </w:sectPr>
      </w:pPr>
    </w:p>
    <w:p w14:paraId="7B4D09D1" w14:textId="77777777" w:rsidR="00941D93" w:rsidRDefault="00941D93">
      <w:pPr>
        <w:pStyle w:val="Paragraph"/>
        <w:sectPr w:rsidR="00941D93">
          <w:type w:val="continuous"/>
          <w:pgSz w:w="12240" w:h="15840" w:code="1"/>
          <w:pgMar w:top="1440" w:right="1440" w:bottom="1440" w:left="1800" w:header="720" w:footer="720" w:gutter="0"/>
          <w:cols w:space="720"/>
        </w:sectPr>
      </w:pPr>
    </w:p>
    <w:p w14:paraId="557E91CF" w14:textId="77777777" w:rsidR="00941D93" w:rsidRDefault="00941D9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6"/>
        <w:gridCol w:w="2269"/>
        <w:gridCol w:w="1234"/>
        <w:gridCol w:w="12"/>
        <w:gridCol w:w="507"/>
        <w:gridCol w:w="2161"/>
        <w:gridCol w:w="1811"/>
      </w:tblGrid>
      <w:tr w:rsidR="00941D93" w14:paraId="19C0B900" w14:textId="77777777" w:rsidTr="00357848">
        <w:trPr>
          <w:cantSplit/>
          <w:trHeight w:val="300"/>
        </w:trPr>
        <w:tc>
          <w:tcPr>
            <w:tcW w:w="4511" w:type="dxa"/>
            <w:gridSpan w:val="4"/>
          </w:tcPr>
          <w:p w14:paraId="73AC87D7" w14:textId="5D09DA5E" w:rsidR="00941D93" w:rsidRDefault="00941D93">
            <w:r>
              <w:t xml:space="preserve">Test No.: </w:t>
            </w:r>
            <w:r w:rsidR="00BD43EF">
              <w:t>5</w:t>
            </w:r>
          </w:p>
        </w:tc>
        <w:tc>
          <w:tcPr>
            <w:tcW w:w="4479" w:type="dxa"/>
            <w:gridSpan w:val="3"/>
          </w:tcPr>
          <w:p w14:paraId="3CE4348C" w14:textId="73135832" w:rsidR="00941D93" w:rsidRDefault="00941D93">
            <w:r>
              <w:t>Current Status: Pending</w:t>
            </w:r>
          </w:p>
        </w:tc>
      </w:tr>
      <w:tr w:rsidR="00941D93" w14:paraId="13F6EFE9" w14:textId="77777777" w:rsidTr="00357848">
        <w:trPr>
          <w:cantSplit/>
          <w:trHeight w:val="300"/>
        </w:trPr>
        <w:tc>
          <w:tcPr>
            <w:tcW w:w="8990" w:type="dxa"/>
            <w:gridSpan w:val="7"/>
          </w:tcPr>
          <w:p w14:paraId="1185FC2F" w14:textId="5F26B913" w:rsidR="00941D93" w:rsidRPr="00E47986" w:rsidRDefault="00941D93">
            <w:r w:rsidRPr="00E47986">
              <w:t xml:space="preserve">Test title:  </w:t>
            </w:r>
            <w:r w:rsidR="00BD43EF">
              <w:t>OR Filter Function</w:t>
            </w:r>
          </w:p>
          <w:p w14:paraId="5C285FFA" w14:textId="77777777" w:rsidR="00941D93" w:rsidRPr="00E47986" w:rsidRDefault="00941D93"/>
        </w:tc>
      </w:tr>
      <w:tr w:rsidR="00941D93" w14:paraId="4B088258" w14:textId="77777777" w:rsidTr="00357848">
        <w:trPr>
          <w:cantSplit/>
          <w:trHeight w:val="1070"/>
        </w:trPr>
        <w:tc>
          <w:tcPr>
            <w:tcW w:w="8990" w:type="dxa"/>
            <w:gridSpan w:val="7"/>
          </w:tcPr>
          <w:p w14:paraId="5AAD7258" w14:textId="75D1E432" w:rsidR="00941D93" w:rsidRPr="00E47986" w:rsidRDefault="00E35C9A">
            <w:r w:rsidRPr="00E47986">
              <w:t>Testing approach:</w:t>
            </w:r>
            <w:r>
              <w:t xml:space="preserve"> Test a use case and make sure all pre-requisites have been met. The </w:t>
            </w:r>
            <w:r w:rsidR="00E55FB2">
              <w:t>u</w:t>
            </w:r>
            <w:r>
              <w:t>se case in question is the functionality of the OR filter.</w:t>
            </w:r>
          </w:p>
        </w:tc>
      </w:tr>
      <w:tr w:rsidR="002218A5" w14:paraId="30951275" w14:textId="77777777" w:rsidTr="002218A5">
        <w:trPr>
          <w:cantSplit/>
          <w:trHeight w:val="710"/>
        </w:trPr>
        <w:tc>
          <w:tcPr>
            <w:tcW w:w="996" w:type="dxa"/>
          </w:tcPr>
          <w:p w14:paraId="1E595FE0" w14:textId="77777777" w:rsidR="002218A5" w:rsidRDefault="002218A5" w:rsidP="002218A5">
            <w:r>
              <w:lastRenderedPageBreak/>
              <w:t>STEP</w:t>
            </w:r>
          </w:p>
          <w:p w14:paraId="65BFCBF8" w14:textId="77777777" w:rsidR="002218A5" w:rsidRDefault="002218A5" w:rsidP="002218A5"/>
          <w:p w14:paraId="0F42FDFC" w14:textId="0A00E0C2" w:rsidR="002218A5" w:rsidRDefault="002218A5" w:rsidP="002218A5">
            <w:r>
              <w:t>1</w:t>
            </w:r>
          </w:p>
        </w:tc>
        <w:tc>
          <w:tcPr>
            <w:tcW w:w="2269" w:type="dxa"/>
          </w:tcPr>
          <w:p w14:paraId="4D21AE02" w14:textId="77777777" w:rsidR="002218A5" w:rsidRDefault="002218A5" w:rsidP="002218A5">
            <w:r>
              <w:t>OPERATOR ACTION</w:t>
            </w:r>
          </w:p>
          <w:p w14:paraId="201D72F9" w14:textId="77777777" w:rsidR="002218A5" w:rsidRDefault="002218A5" w:rsidP="002218A5"/>
          <w:p w14:paraId="43BC6193" w14:textId="24D071AE" w:rsidR="002218A5" w:rsidRDefault="002218A5" w:rsidP="002218A5">
            <w:r>
              <w:t>Click on file and select the and filter.</w:t>
            </w:r>
          </w:p>
        </w:tc>
        <w:tc>
          <w:tcPr>
            <w:tcW w:w="1753" w:type="dxa"/>
            <w:gridSpan w:val="3"/>
          </w:tcPr>
          <w:p w14:paraId="58B5FF0F" w14:textId="77777777" w:rsidR="002218A5" w:rsidRDefault="002218A5" w:rsidP="002218A5">
            <w:r>
              <w:t>PURPOSE</w:t>
            </w:r>
          </w:p>
          <w:p w14:paraId="5906C37B" w14:textId="77777777" w:rsidR="002218A5" w:rsidRDefault="002218A5" w:rsidP="002218A5"/>
          <w:p w14:paraId="6827702F" w14:textId="32FA6502" w:rsidR="002218A5" w:rsidRDefault="002218A5" w:rsidP="002218A5">
            <w:r>
              <w:t>Sets up the OR filter test.</w:t>
            </w:r>
          </w:p>
        </w:tc>
        <w:tc>
          <w:tcPr>
            <w:tcW w:w="2161" w:type="dxa"/>
          </w:tcPr>
          <w:p w14:paraId="3C04CC96" w14:textId="77777777" w:rsidR="002218A5" w:rsidRDefault="002218A5" w:rsidP="002218A5">
            <w:r>
              <w:t>EXEPCTED RESULTS</w:t>
            </w:r>
          </w:p>
          <w:p w14:paraId="1F29707C" w14:textId="77777777" w:rsidR="002218A5" w:rsidRDefault="002218A5" w:rsidP="002218A5"/>
          <w:p w14:paraId="3F253268" w14:textId="7603A2D4" w:rsidR="002218A5" w:rsidRDefault="002218A5" w:rsidP="002218A5">
            <w:r>
              <w:t>The environment shall remain the same and instead it will display a checkmark next to the OR field.</w:t>
            </w:r>
          </w:p>
        </w:tc>
        <w:tc>
          <w:tcPr>
            <w:tcW w:w="1811" w:type="dxa"/>
          </w:tcPr>
          <w:p w14:paraId="3A445465" w14:textId="77777777" w:rsidR="002218A5" w:rsidRDefault="002218A5" w:rsidP="002218A5">
            <w:r>
              <w:t>COMMENTS</w:t>
            </w:r>
          </w:p>
          <w:p w14:paraId="6A6675AA" w14:textId="77777777" w:rsidR="002218A5" w:rsidRDefault="002218A5" w:rsidP="002218A5"/>
          <w:p w14:paraId="5BDFB7A5" w14:textId="77777777" w:rsidR="002218A5" w:rsidRDefault="002218A5" w:rsidP="002218A5"/>
        </w:tc>
      </w:tr>
      <w:tr w:rsidR="002218A5" w14:paraId="7795653F" w14:textId="77777777" w:rsidTr="002218A5">
        <w:trPr>
          <w:cantSplit/>
          <w:trHeight w:val="620"/>
        </w:trPr>
        <w:tc>
          <w:tcPr>
            <w:tcW w:w="996" w:type="dxa"/>
          </w:tcPr>
          <w:p w14:paraId="5C6EFB4D" w14:textId="77BCE5D4" w:rsidR="002218A5" w:rsidRDefault="002218A5" w:rsidP="002218A5">
            <w:r>
              <w:t>2</w:t>
            </w:r>
          </w:p>
        </w:tc>
        <w:tc>
          <w:tcPr>
            <w:tcW w:w="2269" w:type="dxa"/>
          </w:tcPr>
          <w:p w14:paraId="28AB9B0E" w14:textId="24C9E583" w:rsidR="002218A5" w:rsidRDefault="002218A5" w:rsidP="002218A5">
            <w:r>
              <w:t>Enter the term “1” in the gray box right below description and “CORRECT” in the gray box below Attention press enter.</w:t>
            </w:r>
          </w:p>
        </w:tc>
        <w:tc>
          <w:tcPr>
            <w:tcW w:w="1753" w:type="dxa"/>
            <w:gridSpan w:val="3"/>
          </w:tcPr>
          <w:p w14:paraId="5A683902" w14:textId="5A5AA97D" w:rsidR="002218A5" w:rsidRDefault="002218A5" w:rsidP="002218A5">
            <w:r>
              <w:t>Activate the OR filter as soon as enter is pressed.</w:t>
            </w:r>
          </w:p>
        </w:tc>
        <w:tc>
          <w:tcPr>
            <w:tcW w:w="2161" w:type="dxa"/>
          </w:tcPr>
          <w:p w14:paraId="0F9FF93A" w14:textId="51172A1B" w:rsidR="002218A5" w:rsidRDefault="002218A5" w:rsidP="002218A5">
            <w:r>
              <w:t>Only the rows with the field “1” or “correct will be displayed. As long as they have one of the fields they will be included.</w:t>
            </w:r>
          </w:p>
          <w:p w14:paraId="0728EDA1" w14:textId="77777777" w:rsidR="002218A5" w:rsidRDefault="002218A5" w:rsidP="002218A5">
            <w:pPr>
              <w:rPr>
                <w:noProof/>
              </w:rPr>
            </w:pPr>
          </w:p>
          <w:p w14:paraId="497AAC2E" w14:textId="77777777" w:rsidR="002218A5" w:rsidRDefault="002218A5" w:rsidP="002218A5">
            <w:pPr>
              <w:rPr>
                <w:noProof/>
              </w:rPr>
            </w:pPr>
            <w:r>
              <w:rPr>
                <w:noProof/>
              </w:rPr>
              <w:t>8 Rows for the given table will be displayed.</w:t>
            </w:r>
          </w:p>
          <w:p w14:paraId="6B5FE228" w14:textId="3D42DF3B" w:rsidR="002218A5" w:rsidRDefault="002218A5" w:rsidP="002218A5"/>
        </w:tc>
        <w:tc>
          <w:tcPr>
            <w:tcW w:w="1811" w:type="dxa"/>
          </w:tcPr>
          <w:p w14:paraId="58740FF7" w14:textId="77777777" w:rsidR="002218A5" w:rsidRDefault="002218A5" w:rsidP="002218A5"/>
        </w:tc>
      </w:tr>
      <w:tr w:rsidR="00941D93" w14:paraId="14EB8CD9" w14:textId="77777777" w:rsidTr="00357848">
        <w:trPr>
          <w:trHeight w:val="1250"/>
        </w:trPr>
        <w:tc>
          <w:tcPr>
            <w:tcW w:w="8990" w:type="dxa"/>
            <w:gridSpan w:val="7"/>
            <w:tcBorders>
              <w:bottom w:val="single" w:sz="4" w:space="0" w:color="auto"/>
            </w:tcBorders>
          </w:tcPr>
          <w:p w14:paraId="58E96504" w14:textId="77777777" w:rsidR="002218A5" w:rsidRDefault="002218A5">
            <w:r>
              <w:rPr>
                <w:noProof/>
              </w:rPr>
              <w:drawing>
                <wp:inline distT="0" distB="0" distL="0" distR="0" wp14:anchorId="5DBFDEDC" wp14:editId="75E7FBED">
                  <wp:extent cx="5537200" cy="1349846"/>
                  <wp:effectExtent l="0" t="0" r="6350" b="317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390" cy="136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F1D0FE" w14:textId="49523EE9" w:rsidR="00E55FB2" w:rsidRDefault="00E55FB2" w:rsidP="00E55FB2">
            <w:pPr>
              <w:jc w:val="center"/>
            </w:pPr>
            <w:r>
              <w:rPr>
                <w:b/>
                <w:bCs/>
              </w:rPr>
              <w:t xml:space="preserve">Figure </w:t>
            </w:r>
            <w:r w:rsidR="00BF0C92">
              <w:rPr>
                <w:b/>
                <w:bCs/>
              </w:rPr>
              <w:t>4.</w:t>
            </w:r>
            <w:r>
              <w:rPr>
                <w:b/>
                <w:bCs/>
              </w:rPr>
              <w:t>5: Expected output Test No. 5</w:t>
            </w:r>
          </w:p>
        </w:tc>
      </w:tr>
      <w:tr w:rsidR="00941D93" w14:paraId="75E6FDC5" w14:textId="77777777" w:rsidTr="00357848">
        <w:trPr>
          <w:trHeight w:val="890"/>
        </w:trPr>
        <w:tc>
          <w:tcPr>
            <w:tcW w:w="4499" w:type="dxa"/>
            <w:gridSpan w:val="3"/>
          </w:tcPr>
          <w:p w14:paraId="2B871BE1" w14:textId="77777777" w:rsidR="00941D93" w:rsidRDefault="00941D93">
            <w:r>
              <w:t xml:space="preserve">Testing Team: </w:t>
            </w:r>
          </w:p>
          <w:p w14:paraId="79453F4E" w14:textId="672F923A" w:rsidR="00941D93" w:rsidRDefault="00E55FB2">
            <w:r>
              <w:t>TBA</w:t>
            </w:r>
          </w:p>
        </w:tc>
        <w:tc>
          <w:tcPr>
            <w:tcW w:w="4491" w:type="dxa"/>
            <w:gridSpan w:val="4"/>
          </w:tcPr>
          <w:p w14:paraId="50860E92" w14:textId="77777777" w:rsidR="00357848" w:rsidRDefault="00941D93">
            <w:r>
              <w:t>Date Completed:</w:t>
            </w:r>
          </w:p>
          <w:p w14:paraId="709A98DB" w14:textId="0457F4BE" w:rsidR="00BD43EF" w:rsidRDefault="00E55FB2">
            <w:r>
              <w:t>TBA</w:t>
            </w:r>
          </w:p>
        </w:tc>
      </w:tr>
    </w:tbl>
    <w:p w14:paraId="7B26D840" w14:textId="77777777" w:rsidR="00013402" w:rsidRDefault="00013402" w:rsidP="00E55FB2">
      <w:pPr>
        <w:pStyle w:val="Heading1"/>
        <w:numPr>
          <w:ilvl w:val="0"/>
          <w:numId w:val="0"/>
        </w:numPr>
        <w:ind w:left="720"/>
      </w:pPr>
      <w:bookmarkStart w:id="88" w:name="_Toc22915482"/>
      <w:r>
        <w:lastRenderedPageBreak/>
        <w:t>Test Sch</w:t>
      </w:r>
      <w:commentRangeStart w:id="89"/>
      <w:commentRangeStart w:id="90"/>
      <w:r>
        <w:t>edul</w:t>
      </w:r>
      <w:commentRangeEnd w:id="89"/>
      <w:r w:rsidR="00B57B96">
        <w:rPr>
          <w:rStyle w:val="CommentReference"/>
          <w:b w:val="0"/>
          <w:kern w:val="0"/>
        </w:rPr>
        <w:commentReference w:id="89"/>
      </w:r>
      <w:commentRangeEnd w:id="90"/>
      <w:r w:rsidR="00E55FB2">
        <w:rPr>
          <w:rStyle w:val="CommentReference"/>
          <w:b w:val="0"/>
          <w:kern w:val="0"/>
        </w:rPr>
        <w:commentReference w:id="90"/>
      </w:r>
      <w:r>
        <w:t>e</w:t>
      </w:r>
      <w:bookmarkEnd w:id="88"/>
    </w:p>
    <w:p w14:paraId="523937F5" w14:textId="77777777" w:rsidR="004706B7" w:rsidRDefault="004706B7" w:rsidP="00013402"/>
    <w:p w14:paraId="78249941" w14:textId="77777777" w:rsidR="00E47986" w:rsidRDefault="00E47986" w:rsidP="00E4798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548"/>
        <w:gridCol w:w="2700"/>
        <w:gridCol w:w="4608"/>
      </w:tblGrid>
      <w:tr w:rsidR="00E47986" w:rsidRPr="004F31AD" w14:paraId="222B62FC" w14:textId="77777777" w:rsidTr="003D58CD">
        <w:tc>
          <w:tcPr>
            <w:tcW w:w="1548" w:type="dxa"/>
          </w:tcPr>
          <w:p w14:paraId="2F1837FE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Task</w:t>
            </w:r>
            <w:r>
              <w:rPr>
                <w:b/>
              </w:rPr>
              <w:t xml:space="preserve"> and date</w:t>
            </w:r>
          </w:p>
        </w:tc>
        <w:tc>
          <w:tcPr>
            <w:tcW w:w="2700" w:type="dxa"/>
          </w:tcPr>
          <w:p w14:paraId="4F28DBF8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People</w:t>
            </w:r>
          </w:p>
        </w:tc>
        <w:tc>
          <w:tcPr>
            <w:tcW w:w="4608" w:type="dxa"/>
          </w:tcPr>
          <w:p w14:paraId="6D8BAAFB" w14:textId="77777777" w:rsidR="00E47986" w:rsidRPr="004F31AD" w:rsidRDefault="00E47986" w:rsidP="003D58CD">
            <w:pPr>
              <w:spacing w:line="360" w:lineRule="auto"/>
              <w:rPr>
                <w:b/>
              </w:rPr>
            </w:pPr>
            <w:r w:rsidRPr="004F31AD">
              <w:rPr>
                <w:b/>
              </w:rPr>
              <w:t>Description</w:t>
            </w:r>
          </w:p>
        </w:tc>
      </w:tr>
      <w:tr w:rsidR="00E47986" w:rsidRPr="004F31AD" w14:paraId="20787541" w14:textId="77777777" w:rsidTr="003D58CD">
        <w:tc>
          <w:tcPr>
            <w:tcW w:w="1548" w:type="dxa"/>
          </w:tcPr>
          <w:p w14:paraId="75812480" w14:textId="74151C8F" w:rsidR="00E47986" w:rsidRDefault="00E55FB2" w:rsidP="003D58CD">
            <w:pPr>
              <w:spacing w:line="360" w:lineRule="auto"/>
            </w:pPr>
            <w:r>
              <w:t>TBD</w:t>
            </w:r>
          </w:p>
        </w:tc>
        <w:tc>
          <w:tcPr>
            <w:tcW w:w="2700" w:type="dxa"/>
          </w:tcPr>
          <w:p w14:paraId="76624339" w14:textId="03207145" w:rsidR="00E47986" w:rsidRDefault="00E55FB2" w:rsidP="003D58CD">
            <w:pPr>
              <w:spacing w:line="360" w:lineRule="auto"/>
            </w:pPr>
            <w:r>
              <w:t>TBD</w:t>
            </w:r>
          </w:p>
        </w:tc>
        <w:tc>
          <w:tcPr>
            <w:tcW w:w="4608" w:type="dxa"/>
          </w:tcPr>
          <w:p w14:paraId="32B9E44F" w14:textId="0EA62854" w:rsidR="00E47986" w:rsidRDefault="00E55FB2" w:rsidP="003D58CD">
            <w:pPr>
              <w:spacing w:line="360" w:lineRule="auto"/>
            </w:pPr>
            <w:r>
              <w:t>TBD</w:t>
            </w:r>
          </w:p>
        </w:tc>
      </w:tr>
      <w:tr w:rsidR="00E47986" w:rsidRPr="004F31AD" w14:paraId="1E206A17" w14:textId="77777777" w:rsidTr="003D58CD">
        <w:tc>
          <w:tcPr>
            <w:tcW w:w="1548" w:type="dxa"/>
          </w:tcPr>
          <w:p w14:paraId="48370E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3281D8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3501B8EF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E219EB4" w14:textId="77777777" w:rsidTr="003D58CD">
        <w:tc>
          <w:tcPr>
            <w:tcW w:w="1548" w:type="dxa"/>
          </w:tcPr>
          <w:p w14:paraId="5C92C6DA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5E3728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01ACD2D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5D0D4F7A" w14:textId="77777777" w:rsidTr="003D58CD">
        <w:tc>
          <w:tcPr>
            <w:tcW w:w="1548" w:type="dxa"/>
          </w:tcPr>
          <w:p w14:paraId="4AD2515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01880B78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5B2CB44A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698DF3ED" w14:textId="77777777" w:rsidTr="003D58CD">
        <w:tc>
          <w:tcPr>
            <w:tcW w:w="1548" w:type="dxa"/>
          </w:tcPr>
          <w:p w14:paraId="62AEE36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6A567EFE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352C64B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131A829" w14:textId="77777777" w:rsidTr="003D58CD">
        <w:tc>
          <w:tcPr>
            <w:tcW w:w="1548" w:type="dxa"/>
          </w:tcPr>
          <w:p w14:paraId="05D3AC4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24851030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1FCAC699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832F7A2" w14:textId="77777777" w:rsidTr="003D58CD">
        <w:tc>
          <w:tcPr>
            <w:tcW w:w="1548" w:type="dxa"/>
          </w:tcPr>
          <w:p w14:paraId="290CF8CC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71B18405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222B2D2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3452F280" w14:textId="77777777" w:rsidTr="003D58CD">
        <w:tc>
          <w:tcPr>
            <w:tcW w:w="1548" w:type="dxa"/>
          </w:tcPr>
          <w:p w14:paraId="6652D76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31F0E59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29762415" w14:textId="77777777" w:rsidR="00E47986" w:rsidRDefault="00E47986" w:rsidP="003D58CD">
            <w:pPr>
              <w:spacing w:line="360" w:lineRule="auto"/>
            </w:pPr>
          </w:p>
        </w:tc>
      </w:tr>
      <w:tr w:rsidR="00E47986" w:rsidRPr="004F31AD" w14:paraId="4B8D312E" w14:textId="77777777" w:rsidTr="003D58CD">
        <w:tc>
          <w:tcPr>
            <w:tcW w:w="1548" w:type="dxa"/>
          </w:tcPr>
          <w:p w14:paraId="6D2DED2B" w14:textId="77777777" w:rsidR="00E47986" w:rsidRDefault="00E47986" w:rsidP="003D58CD">
            <w:pPr>
              <w:spacing w:line="360" w:lineRule="auto"/>
            </w:pPr>
          </w:p>
        </w:tc>
        <w:tc>
          <w:tcPr>
            <w:tcW w:w="2700" w:type="dxa"/>
          </w:tcPr>
          <w:p w14:paraId="15F06E34" w14:textId="77777777" w:rsidR="00E47986" w:rsidRDefault="00E47986" w:rsidP="003D58CD">
            <w:pPr>
              <w:spacing w:line="360" w:lineRule="auto"/>
            </w:pPr>
          </w:p>
        </w:tc>
        <w:tc>
          <w:tcPr>
            <w:tcW w:w="4608" w:type="dxa"/>
          </w:tcPr>
          <w:p w14:paraId="43C083CD" w14:textId="77777777" w:rsidR="00E47986" w:rsidRDefault="00E47986" w:rsidP="003D58CD">
            <w:pPr>
              <w:spacing w:line="360" w:lineRule="auto"/>
            </w:pPr>
          </w:p>
        </w:tc>
      </w:tr>
    </w:tbl>
    <w:p w14:paraId="24BD14BE" w14:textId="72FA66E9" w:rsidR="00E028A5" w:rsidRDefault="004377F6" w:rsidP="007A4335">
      <w:commentRangeStart w:id="91"/>
      <w:commentRangeStart w:id="92"/>
      <w:commentRangeEnd w:id="91"/>
      <w:r>
        <w:rPr>
          <w:rStyle w:val="CommentReference"/>
        </w:rPr>
        <w:commentReference w:id="91"/>
      </w:r>
      <w:commentRangeEnd w:id="92"/>
      <w:r w:rsidR="000035DF">
        <w:rPr>
          <w:rStyle w:val="CommentReference"/>
        </w:rPr>
        <w:commentReference w:id="92"/>
      </w:r>
    </w:p>
    <w:p w14:paraId="0B4AE392" w14:textId="5309134E" w:rsidR="000035DF" w:rsidRDefault="000035DF" w:rsidP="007A4335"/>
    <w:p w14:paraId="1E368B2D" w14:textId="2D861025" w:rsidR="000035DF" w:rsidRDefault="000035DF" w:rsidP="007A4335"/>
    <w:p w14:paraId="0B262A45" w14:textId="52304FD7" w:rsidR="000035DF" w:rsidRDefault="000035DF" w:rsidP="007A4335"/>
    <w:p w14:paraId="2273BC7B" w14:textId="4D127833" w:rsidR="000035DF" w:rsidRDefault="000035DF" w:rsidP="007A4335">
      <w:r>
        <w:t>^</w:t>
      </w:r>
    </w:p>
    <w:sectPr w:rsidR="000035DF">
      <w:type w:val="continuous"/>
      <w:pgSz w:w="12240" w:h="15840" w:code="1"/>
      <w:pgMar w:top="1440" w:right="144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lejandro" w:date="2020-04-21T17:24:00Z" w:initials="A">
    <w:p w14:paraId="766C6DA3" w14:textId="2207116E" w:rsidR="00747886" w:rsidRDefault="00747886">
      <w:pPr>
        <w:pStyle w:val="CommentText"/>
      </w:pPr>
      <w:r>
        <w:rPr>
          <w:rStyle w:val="CommentReference"/>
        </w:rPr>
        <w:annotationRef/>
      </w:r>
      <w:r>
        <w:t>We got the same mistake, it should be version 2.0 and the date</w:t>
      </w:r>
    </w:p>
  </w:comment>
  <w:comment w:id="1" w:author="Hernandez, Julio A" w:date="2020-04-24T12:17:00Z" w:initials="HJA">
    <w:p w14:paraId="0FE24CF6" w14:textId="7DDDF15E" w:rsidR="00747886" w:rsidRDefault="00747886">
      <w:pPr>
        <w:pStyle w:val="CommentText"/>
      </w:pPr>
      <w:r>
        <w:rPr>
          <w:rStyle w:val="CommentReference"/>
        </w:rPr>
        <w:annotationRef/>
      </w:r>
      <w:r>
        <w:t>Fixed</w:t>
      </w:r>
    </w:p>
  </w:comment>
  <w:comment w:id="18" w:author="Cervantes, Gerardo" w:date="2020-04-22T19:23:00Z" w:initials="CG">
    <w:p w14:paraId="1A1B0875" w14:textId="6943CC2B" w:rsidR="00747886" w:rsidRDefault="00747886">
      <w:pPr>
        <w:pStyle w:val="CommentText"/>
      </w:pPr>
      <w:r>
        <w:rPr>
          <w:rStyle w:val="CommentReference"/>
        </w:rPr>
        <w:annotationRef/>
      </w:r>
      <w:r>
        <w:t>I would add Dr. Roach as a customer, since his name is mentioned in section 1 of the document</w:t>
      </w:r>
    </w:p>
  </w:comment>
  <w:comment w:id="19" w:author="Hernandez, Julio A" w:date="2020-04-24T12:19:00Z" w:initials="HJA">
    <w:p w14:paraId="10F52433" w14:textId="0BF15402" w:rsidR="00747886" w:rsidRDefault="00747886">
      <w:pPr>
        <w:pStyle w:val="CommentText"/>
      </w:pPr>
      <w:r>
        <w:rPr>
          <w:rStyle w:val="CommentReference"/>
        </w:rPr>
        <w:annotationRef/>
      </w:r>
      <w:r>
        <w:t>Fixed</w:t>
      </w:r>
    </w:p>
  </w:comment>
  <w:comment w:id="24" w:author="Alejandro" w:date="2020-04-21T17:25:00Z" w:initials="A">
    <w:p w14:paraId="54381ACD" w14:textId="780C2456" w:rsidR="00747886" w:rsidRDefault="00747886">
      <w:pPr>
        <w:pStyle w:val="CommentText"/>
      </w:pPr>
      <w:r>
        <w:rPr>
          <w:rStyle w:val="CommentReference"/>
        </w:rPr>
        <w:annotationRef/>
      </w:r>
      <w:r>
        <w:t>You should add version 2 and fill the rest of the columns.</w:t>
      </w:r>
    </w:p>
  </w:comment>
  <w:comment w:id="25" w:author="Hernandez, Julio A" w:date="2020-04-24T12:24:00Z" w:initials="HJA">
    <w:p w14:paraId="63E4D367" w14:textId="7A987D43" w:rsidR="00EA0082" w:rsidRDefault="00EA0082">
      <w:pPr>
        <w:pStyle w:val="CommentText"/>
      </w:pPr>
      <w:r>
        <w:rPr>
          <w:rStyle w:val="CommentReference"/>
        </w:rPr>
        <w:annotationRef/>
      </w:r>
      <w:r>
        <w:t>Thank you, Fixed.</w:t>
      </w:r>
    </w:p>
  </w:comment>
  <w:comment w:id="28" w:author="Alejandro" w:date="2020-04-15T14:57:00Z" w:initials="A">
    <w:p w14:paraId="31C4E9FC" w14:textId="15128C7A" w:rsidR="00747886" w:rsidRDefault="00747886">
      <w:pPr>
        <w:pStyle w:val="CommentText"/>
      </w:pPr>
      <w:r>
        <w:rPr>
          <w:rStyle w:val="CommentReference"/>
        </w:rPr>
        <w:annotationRef/>
      </w:r>
      <w:r>
        <w:t>Indicate that we are using Unit testing to test the functionality of these components</w:t>
      </w:r>
    </w:p>
  </w:comment>
  <w:comment w:id="29" w:author="Hernandez, Julio A" w:date="2020-04-21T15:20:00Z" w:initials="HJA">
    <w:p w14:paraId="5187BBCC" w14:textId="250EACFE" w:rsidR="00747886" w:rsidRDefault="00747886">
      <w:pPr>
        <w:pStyle w:val="CommentText"/>
      </w:pPr>
      <w:r>
        <w:rPr>
          <w:rStyle w:val="CommentReference"/>
        </w:rPr>
        <w:annotationRef/>
      </w:r>
      <w:r>
        <w:t>Thank you. I have reworded it.</w:t>
      </w:r>
    </w:p>
  </w:comment>
  <w:comment w:id="30" w:author="Cervantes, Gerardo" w:date="2020-04-22T19:24:00Z" w:initials="CG">
    <w:p w14:paraId="68FC85D7" w14:textId="58AF653C" w:rsidR="00747886" w:rsidRDefault="00747886">
      <w:pPr>
        <w:pStyle w:val="CommentText"/>
      </w:pPr>
      <w:r>
        <w:rPr>
          <w:rStyle w:val="CommentReference"/>
        </w:rPr>
        <w:annotationRef/>
      </w:r>
      <w:r>
        <w:t>Missing the words “is to” (or reword)</w:t>
      </w:r>
    </w:p>
  </w:comment>
  <w:comment w:id="31" w:author="Hernandez, Julio A" w:date="2020-04-24T12:25:00Z" w:initials="HJA">
    <w:p w14:paraId="27ACD805" w14:textId="329E85F9" w:rsidR="00EA0082" w:rsidRDefault="00EA0082">
      <w:pPr>
        <w:pStyle w:val="CommentText"/>
      </w:pPr>
      <w:r>
        <w:rPr>
          <w:rStyle w:val="CommentReference"/>
        </w:rPr>
        <w:annotationRef/>
      </w:r>
      <w:r>
        <w:t>Fixed.</w:t>
      </w:r>
    </w:p>
  </w:comment>
  <w:comment w:id="33" w:author="Gerardo Cervantes" w:date="2020-04-15T15:49:00Z" w:initials="GC">
    <w:p w14:paraId="4F62D88C" w14:textId="35E02037" w:rsidR="00747886" w:rsidRDefault="00747886">
      <w:pPr>
        <w:pStyle w:val="CommentText"/>
      </w:pPr>
      <w:r>
        <w:rPr>
          <w:rStyle w:val="CommentReference"/>
        </w:rPr>
        <w:annotationRef/>
      </w:r>
      <w:r>
        <w:t>Specify we’re only dealing with this version</w:t>
      </w:r>
    </w:p>
  </w:comment>
  <w:comment w:id="34" w:author="Hernandez, Julio A" w:date="2020-04-21T15:22:00Z" w:initials="HJA">
    <w:p w14:paraId="7F6C6B1C" w14:textId="22D283B3" w:rsidR="00747886" w:rsidRDefault="00747886">
      <w:pPr>
        <w:pStyle w:val="CommentText"/>
      </w:pPr>
      <w:r>
        <w:rPr>
          <w:rStyle w:val="CommentReference"/>
        </w:rPr>
        <w:annotationRef/>
      </w:r>
      <w:r>
        <w:t>Thank you.</w:t>
      </w:r>
    </w:p>
  </w:comment>
  <w:comment w:id="36" w:author="Cervantes, Gerardo" w:date="2020-04-22T19:25:00Z" w:initials="CG">
    <w:p w14:paraId="5BCB93F3" w14:textId="28F85286" w:rsidR="00747886" w:rsidRDefault="00747886">
      <w:pPr>
        <w:pStyle w:val="CommentText"/>
      </w:pPr>
      <w:r>
        <w:rPr>
          <w:rStyle w:val="CommentReference"/>
        </w:rPr>
        <w:annotationRef/>
      </w:r>
      <w:r>
        <w:t>Dr. Roach</w:t>
      </w:r>
    </w:p>
  </w:comment>
  <w:comment w:id="37" w:author="Hernandez, Julio A" w:date="2020-04-24T12:25:00Z" w:initials="HJA">
    <w:p w14:paraId="018F4596" w14:textId="4818CF29" w:rsidR="00EA0082" w:rsidRDefault="00EA0082">
      <w:pPr>
        <w:pStyle w:val="CommentText"/>
      </w:pPr>
      <w:r>
        <w:rPr>
          <w:rStyle w:val="CommentReference"/>
        </w:rPr>
        <w:annotationRef/>
      </w:r>
      <w:r>
        <w:t>Fixed.</w:t>
      </w:r>
    </w:p>
  </w:comment>
  <w:comment w:id="38" w:author="Cervantes, Gerardo" w:date="2020-04-22T19:25:00Z" w:initials="CG">
    <w:p w14:paraId="5982AABB" w14:textId="6774FDA7" w:rsidR="00747886" w:rsidRDefault="00747886">
      <w:pPr>
        <w:pStyle w:val="CommentText"/>
      </w:pPr>
      <w:r>
        <w:rPr>
          <w:rStyle w:val="CommentReference"/>
        </w:rPr>
        <w:annotationRef/>
      </w:r>
      <w:r>
        <w:t>The system does more than edit contents, describe what else it lets you do</w:t>
      </w:r>
    </w:p>
  </w:comment>
  <w:comment w:id="39" w:author="Hernandez, Julio A" w:date="2020-04-24T12:34:00Z" w:initials="HJA">
    <w:p w14:paraId="7620D956" w14:textId="041F4F4C" w:rsidR="00BF0C92" w:rsidRDefault="00BF0C92">
      <w:pPr>
        <w:pStyle w:val="CommentText"/>
      </w:pPr>
      <w:r>
        <w:rPr>
          <w:rStyle w:val="CommentReference"/>
        </w:rPr>
        <w:annotationRef/>
      </w:r>
      <w:r>
        <w:t>Overview has been expanded.</w:t>
      </w:r>
    </w:p>
  </w:comment>
  <w:comment w:id="42" w:author="Alejandro" w:date="2020-04-15T14:56:00Z" w:initials="A">
    <w:p w14:paraId="3E7D2E84" w14:textId="563B0894" w:rsidR="00747886" w:rsidRDefault="00747886">
      <w:pPr>
        <w:pStyle w:val="CommentText"/>
      </w:pPr>
      <w:r>
        <w:rPr>
          <w:rStyle w:val="CommentReference"/>
        </w:rPr>
        <w:annotationRef/>
      </w:r>
      <w:r>
        <w:t>Describe the other section starting from section 2</w:t>
      </w:r>
    </w:p>
  </w:comment>
  <w:comment w:id="43" w:author="Hernandez, Julio A" w:date="2020-04-21T15:24:00Z" w:initials="HJA">
    <w:p w14:paraId="59715305" w14:textId="5EF41E71" w:rsidR="00747886" w:rsidRDefault="00747886">
      <w:pPr>
        <w:pStyle w:val="CommentText"/>
      </w:pPr>
      <w:r>
        <w:rPr>
          <w:rStyle w:val="CommentReference"/>
        </w:rPr>
        <w:annotationRef/>
      </w:r>
      <w:r>
        <w:t>What do you mean by this?</w:t>
      </w:r>
    </w:p>
  </w:comment>
  <w:comment w:id="44" w:author="Alejandro" w:date="2020-04-21T17:26:00Z" w:initials="A">
    <w:p w14:paraId="04DAF846" w14:textId="724436B6" w:rsidR="00747886" w:rsidRDefault="00747886">
      <w:pPr>
        <w:pStyle w:val="CommentText"/>
      </w:pPr>
      <w:r>
        <w:rPr>
          <w:rStyle w:val="CommentReference"/>
        </w:rPr>
        <w:annotationRef/>
      </w:r>
      <w:r>
        <w:t>What I meant is that you should describe the sections of the test plan, starting from section 2. If you have questions don’t hesitate to email me.</w:t>
      </w:r>
    </w:p>
  </w:comment>
  <w:comment w:id="46" w:author="Alejandro" w:date="2020-04-15T14:55:00Z" w:initials="A">
    <w:p w14:paraId="291EF8B3" w14:textId="47A5CB83" w:rsidR="00747886" w:rsidRDefault="00747886">
      <w:pPr>
        <w:pStyle w:val="CommentText"/>
      </w:pPr>
      <w:r>
        <w:rPr>
          <w:rStyle w:val="CommentReference"/>
        </w:rPr>
        <w:annotationRef/>
      </w:r>
      <w:r>
        <w:t>Add the GitHub repository of your project</w:t>
      </w:r>
    </w:p>
  </w:comment>
  <w:comment w:id="47" w:author="Hernandez, Julio A" w:date="2020-04-21T15:24:00Z" w:initials="HJA">
    <w:p w14:paraId="5640B961" w14:textId="2F145F3E" w:rsidR="00747886" w:rsidRDefault="00747886">
      <w:pPr>
        <w:pStyle w:val="CommentText"/>
      </w:pPr>
      <w:r>
        <w:rPr>
          <w:rStyle w:val="CommentReference"/>
        </w:rPr>
        <w:annotationRef/>
      </w:r>
      <w:r>
        <w:t>Thank you.</w:t>
      </w:r>
    </w:p>
  </w:comment>
  <w:comment w:id="50" w:author="Gerardo Cervantes" w:date="2020-04-15T15:52:00Z" w:initials="GC">
    <w:p w14:paraId="3ED753E9" w14:textId="7ECCBE1E" w:rsidR="00747886" w:rsidRDefault="00747886">
      <w:pPr>
        <w:pStyle w:val="CommentText"/>
      </w:pPr>
      <w:r>
        <w:rPr>
          <w:rStyle w:val="CommentReference"/>
        </w:rPr>
        <w:annotationRef/>
      </w:r>
      <w:r>
        <w:t>Add more details, what are the options and what do they do.</w:t>
      </w:r>
    </w:p>
  </w:comment>
  <w:comment w:id="51" w:author="Hernandez, Julio A" w:date="2020-04-21T15:26:00Z" w:initials="HJA">
    <w:p w14:paraId="4AC3C996" w14:textId="4C296508" w:rsidR="00747886" w:rsidRDefault="00747886">
      <w:pPr>
        <w:pStyle w:val="CommentText"/>
      </w:pPr>
      <w:r>
        <w:rPr>
          <w:rStyle w:val="CommentReference"/>
        </w:rPr>
        <w:annotationRef/>
      </w:r>
      <w:r>
        <w:t>The function has been expanded.</w:t>
      </w:r>
    </w:p>
  </w:comment>
  <w:comment w:id="52" w:author="Cervantes, Gerardo" w:date="2020-04-22T19:30:00Z" w:initials="CG">
    <w:p w14:paraId="7361E655" w14:textId="3ACBD1E0" w:rsidR="00747886" w:rsidRDefault="00747886">
      <w:pPr>
        <w:pStyle w:val="CommentText"/>
      </w:pPr>
      <w:r>
        <w:rPr>
          <w:rStyle w:val="CommentReference"/>
        </w:rPr>
        <w:annotationRef/>
      </w:r>
      <w:r>
        <w:t>Give the image a description</w:t>
      </w:r>
    </w:p>
  </w:comment>
  <w:comment w:id="53" w:author="Hernandez, Julio A" w:date="2020-04-24T12:45:00Z" w:initials="HJA">
    <w:p w14:paraId="5B1132C6" w14:textId="5DBDB402" w:rsidR="005B4CB7" w:rsidRDefault="005B4CB7">
      <w:pPr>
        <w:pStyle w:val="CommentText"/>
      </w:pPr>
      <w:r>
        <w:rPr>
          <w:rStyle w:val="CommentReference"/>
        </w:rPr>
        <w:annotationRef/>
      </w:r>
      <w:r>
        <w:t>Fixed</w:t>
      </w:r>
    </w:p>
  </w:comment>
  <w:comment w:id="54" w:author="Cervantes, Gerardo" w:date="2020-04-22T19:28:00Z" w:initials="CG">
    <w:p w14:paraId="1C004FAD" w14:textId="77777777" w:rsidR="00747886" w:rsidRDefault="00747886">
      <w:pPr>
        <w:pStyle w:val="CommentText"/>
      </w:pPr>
      <w:r>
        <w:rPr>
          <w:rStyle w:val="CommentReference"/>
        </w:rPr>
        <w:annotationRef/>
      </w:r>
      <w:r>
        <w:t>I would add the word ‘operation’</w:t>
      </w:r>
    </w:p>
    <w:p w14:paraId="0325B90C" w14:textId="0A3020AB" w:rsidR="00747886" w:rsidRDefault="00747886">
      <w:pPr>
        <w:pStyle w:val="CommentText"/>
      </w:pPr>
      <w:r>
        <w:t>So “by either an OR or an AND operation”</w:t>
      </w:r>
    </w:p>
  </w:comment>
  <w:comment w:id="55" w:author="Hernandez, Julio A" w:date="2020-04-24T12:46:00Z" w:initials="HJA">
    <w:p w14:paraId="35BBE9A9" w14:textId="3653C46F" w:rsidR="005B4CB7" w:rsidRDefault="005B4CB7">
      <w:pPr>
        <w:pStyle w:val="CommentText"/>
      </w:pPr>
      <w:r>
        <w:rPr>
          <w:rStyle w:val="CommentReference"/>
        </w:rPr>
        <w:annotationRef/>
      </w:r>
      <w:r>
        <w:t>fixed</w:t>
      </w:r>
    </w:p>
  </w:comment>
  <w:comment w:id="56" w:author="Cervantes, Gerardo" w:date="2020-04-22T19:30:00Z" w:initials="CG">
    <w:p w14:paraId="6DBF6832" w14:textId="64D63333" w:rsidR="00747886" w:rsidRDefault="00747886">
      <w:pPr>
        <w:pStyle w:val="CommentText"/>
      </w:pPr>
      <w:r>
        <w:rPr>
          <w:rStyle w:val="CommentReference"/>
        </w:rPr>
        <w:annotationRef/>
      </w:r>
      <w:r>
        <w:t>Change “that option” to “Boolean operation”</w:t>
      </w:r>
    </w:p>
  </w:comment>
  <w:comment w:id="57" w:author="Hernandez, Julio A" w:date="2020-04-24T12:46:00Z" w:initials="HJA">
    <w:p w14:paraId="30F8B36A" w14:textId="691E153D" w:rsidR="005B4CB7" w:rsidRDefault="005B4CB7">
      <w:pPr>
        <w:pStyle w:val="CommentText"/>
      </w:pPr>
      <w:r>
        <w:rPr>
          <w:rStyle w:val="CommentReference"/>
        </w:rPr>
        <w:annotationRef/>
      </w:r>
      <w:r>
        <w:t>Fixed.</w:t>
      </w:r>
    </w:p>
  </w:comment>
  <w:comment w:id="58" w:author="Cervantes, Gerardo" w:date="2020-04-22T19:30:00Z" w:initials="CG">
    <w:p w14:paraId="087714CE" w14:textId="068EBF20" w:rsidR="00747886" w:rsidRDefault="00747886">
      <w:pPr>
        <w:pStyle w:val="CommentText"/>
      </w:pPr>
      <w:r>
        <w:rPr>
          <w:rStyle w:val="CommentReference"/>
        </w:rPr>
        <w:annotationRef/>
      </w:r>
      <w:r>
        <w:t>Add comma before “the”</w:t>
      </w:r>
    </w:p>
  </w:comment>
  <w:comment w:id="59" w:author="Hernandez, Julio A" w:date="2020-04-24T12:47:00Z" w:initials="HJA">
    <w:p w14:paraId="207B820D" w14:textId="5B3C92B8" w:rsidR="005B4CB7" w:rsidRDefault="005B4CB7">
      <w:pPr>
        <w:pStyle w:val="CommentText"/>
      </w:pPr>
      <w:r>
        <w:rPr>
          <w:rStyle w:val="CommentReference"/>
        </w:rPr>
        <w:annotationRef/>
      </w:r>
      <w:r>
        <w:t>Fixed,</w:t>
      </w:r>
    </w:p>
  </w:comment>
  <w:comment w:id="60" w:author="Cervantes, Gerardo" w:date="2020-04-22T19:31:00Z" w:initials="CG">
    <w:p w14:paraId="2D46E6D3" w14:textId="4292B48E" w:rsidR="00747886" w:rsidRDefault="00747886">
      <w:pPr>
        <w:pStyle w:val="CommentText"/>
      </w:pPr>
      <w:r>
        <w:rPr>
          <w:rStyle w:val="CommentReference"/>
        </w:rPr>
        <w:annotationRef/>
      </w:r>
      <w:r>
        <w:t>I would change “the entered field” to “the entry”</w:t>
      </w:r>
    </w:p>
  </w:comment>
  <w:comment w:id="61" w:author="Hernandez, Julio A" w:date="2020-04-24T12:47:00Z" w:initials="HJA">
    <w:p w14:paraId="491ED25C" w14:textId="372F860A" w:rsidR="005B4CB7" w:rsidRDefault="005B4CB7">
      <w:pPr>
        <w:pStyle w:val="CommentText"/>
      </w:pPr>
      <w:r>
        <w:rPr>
          <w:rStyle w:val="CommentReference"/>
        </w:rPr>
        <w:annotationRef/>
      </w:r>
      <w:r>
        <w:t>Fixed.</w:t>
      </w:r>
    </w:p>
  </w:comment>
  <w:comment w:id="62" w:author="Cervantes, Gerardo" w:date="2020-04-22T19:27:00Z" w:initials="CG">
    <w:p w14:paraId="6CB0C312" w14:textId="26B79837" w:rsidR="00747886" w:rsidRDefault="00747886">
      <w:pPr>
        <w:pStyle w:val="CommentText"/>
      </w:pPr>
      <w:r>
        <w:rPr>
          <w:rStyle w:val="CommentReference"/>
        </w:rPr>
        <w:annotationRef/>
      </w:r>
      <w:r>
        <w:t>Give the image a description, and a figure number,</w:t>
      </w:r>
    </w:p>
    <w:p w14:paraId="22AA54BE" w14:textId="29823486" w:rsidR="00747886" w:rsidRDefault="00747886">
      <w:pPr>
        <w:pStyle w:val="CommentText"/>
      </w:pPr>
      <w:r>
        <w:t>For example:  Figure 2: file menu of the system in the database window”</w:t>
      </w:r>
    </w:p>
  </w:comment>
  <w:comment w:id="63" w:author="Hernandez, Julio A" w:date="2020-04-24T12:48:00Z" w:initials="HJA">
    <w:p w14:paraId="67DBC806" w14:textId="0F1EAC09" w:rsidR="005B4CB7" w:rsidRDefault="005B4CB7">
      <w:pPr>
        <w:pStyle w:val="CommentText"/>
      </w:pPr>
      <w:r>
        <w:rPr>
          <w:rStyle w:val="CommentReference"/>
        </w:rPr>
        <w:annotationRef/>
      </w:r>
      <w:r>
        <w:t>Fixed.</w:t>
      </w:r>
      <w:bookmarkStart w:id="64" w:name="_GoBack"/>
      <w:bookmarkEnd w:id="64"/>
    </w:p>
  </w:comment>
  <w:comment w:id="67" w:author="Alejandro" w:date="2020-04-15T14:59:00Z" w:initials="A">
    <w:p w14:paraId="6EE8D18C" w14:textId="1BC5A180" w:rsidR="00747886" w:rsidRDefault="00747886">
      <w:pPr>
        <w:pStyle w:val="CommentText"/>
      </w:pPr>
      <w:r>
        <w:rPr>
          <w:rStyle w:val="CommentReference"/>
        </w:rPr>
        <w:annotationRef/>
      </w:r>
      <w:r>
        <w:t>Add “Critical” to this column</w:t>
      </w:r>
    </w:p>
  </w:comment>
  <w:comment w:id="68" w:author="Hernandez, Julio A" w:date="2020-04-21T15:29:00Z" w:initials="HJA">
    <w:p w14:paraId="24A03AD6" w14:textId="10E088E2" w:rsidR="00747886" w:rsidRDefault="00747886">
      <w:pPr>
        <w:pStyle w:val="CommentText"/>
      </w:pPr>
      <w:r>
        <w:rPr>
          <w:rStyle w:val="CommentReference"/>
        </w:rPr>
        <w:annotationRef/>
      </w:r>
      <w:r>
        <w:t>How do I make this determination?</w:t>
      </w:r>
    </w:p>
  </w:comment>
  <w:comment w:id="69" w:author="Alejandro" w:date="2020-04-21T17:28:00Z" w:initials="A">
    <w:p w14:paraId="3DF3CF7D" w14:textId="721D24DD" w:rsidR="00747886" w:rsidRDefault="00747886">
      <w:pPr>
        <w:pStyle w:val="CommentText"/>
      </w:pPr>
      <w:r>
        <w:rPr>
          <w:rStyle w:val="CommentReference"/>
        </w:rPr>
        <w:annotationRef/>
      </w:r>
      <w:r>
        <w:t>You are right, I believe it depends on your own point of view.</w:t>
      </w:r>
    </w:p>
  </w:comment>
  <w:comment w:id="70" w:author="Cervantes, Gerardo" w:date="2020-04-22T19:32:00Z" w:initials="CG">
    <w:p w14:paraId="6640467E" w14:textId="013466F7" w:rsidR="00747886" w:rsidRDefault="00747886">
      <w:pPr>
        <w:pStyle w:val="CommentText"/>
      </w:pPr>
      <w:r>
        <w:rPr>
          <w:rStyle w:val="CommentReference"/>
        </w:rPr>
        <w:annotationRef/>
      </w:r>
      <w:r>
        <w:t>I think you can mention that the criticality came from the test plan team, and what we believed was the more critical parts of the system.</w:t>
      </w:r>
    </w:p>
  </w:comment>
  <w:comment w:id="71" w:author="Hernandez, Julio A" w:date="2020-04-24T12:43:00Z" w:initials="HJA">
    <w:p w14:paraId="53F4CE98" w14:textId="77777777" w:rsidR="00BF0C92" w:rsidRDefault="00BF0C92">
      <w:pPr>
        <w:pStyle w:val="CommentText"/>
      </w:pPr>
      <w:r>
        <w:rPr>
          <w:rStyle w:val="CommentReference"/>
        </w:rPr>
        <w:annotationRef/>
      </w:r>
      <w:r>
        <w:t>Fixed.</w:t>
      </w:r>
    </w:p>
    <w:p w14:paraId="3CFFEE76" w14:textId="189CD71A" w:rsidR="00BF0C92" w:rsidRDefault="00BF0C92">
      <w:pPr>
        <w:pStyle w:val="CommentText"/>
      </w:pPr>
    </w:p>
  </w:comment>
  <w:comment w:id="73" w:author="Gerardo Cervantes" w:date="2020-04-15T15:57:00Z" w:initials="GC">
    <w:p w14:paraId="3EB490FF" w14:textId="260FA394" w:rsidR="00747886" w:rsidRDefault="00747886">
      <w:pPr>
        <w:pStyle w:val="CommentText"/>
      </w:pPr>
      <w:r>
        <w:rPr>
          <w:rStyle w:val="CommentReference"/>
        </w:rPr>
        <w:annotationRef/>
      </w:r>
      <w:r>
        <w:t>Good! Very detailed</w:t>
      </w:r>
    </w:p>
  </w:comment>
  <w:comment w:id="74" w:author="Cervantes, Gerardo" w:date="2020-04-23T09:58:00Z" w:initials="CG">
    <w:p w14:paraId="69D7A91F" w14:textId="242F37BB" w:rsidR="00747886" w:rsidRDefault="00747886">
      <w:pPr>
        <w:pStyle w:val="CommentText"/>
      </w:pPr>
      <w:r>
        <w:rPr>
          <w:rStyle w:val="CommentReference"/>
        </w:rPr>
        <w:annotationRef/>
      </w:r>
      <w:r>
        <w:t>mispelled</w:t>
      </w:r>
    </w:p>
  </w:comment>
  <w:comment w:id="75" w:author="Hernandez, Julio A" w:date="2020-04-24T12:15:00Z" w:initials="HJA">
    <w:p w14:paraId="0F4757C6" w14:textId="5628B6D1" w:rsidR="00747886" w:rsidRDefault="00747886">
      <w:pPr>
        <w:pStyle w:val="CommentText"/>
      </w:pPr>
      <w:r>
        <w:rPr>
          <w:rStyle w:val="CommentReference"/>
        </w:rPr>
        <w:annotationRef/>
      </w:r>
      <w:r>
        <w:t>fixed.</w:t>
      </w:r>
    </w:p>
  </w:comment>
  <w:comment w:id="76" w:author="Gerardo Cervantes" w:date="2020-04-16T14:14:00Z" w:initials="GC">
    <w:p w14:paraId="1BAD76F8" w14:textId="77777777" w:rsidR="00747886" w:rsidRDefault="00747886">
      <w:pPr>
        <w:pStyle w:val="CommentText"/>
      </w:pPr>
      <w:r>
        <w:rPr>
          <w:rStyle w:val="CommentReference"/>
        </w:rPr>
        <w:annotationRef/>
      </w:r>
      <w:r>
        <w:t>I think you should either give a description of what the image is supposed to be, like: expected output</w:t>
      </w:r>
    </w:p>
    <w:p w14:paraId="39B3B252" w14:textId="77777777" w:rsidR="00747886" w:rsidRDefault="00747886">
      <w:pPr>
        <w:pStyle w:val="CommentText"/>
      </w:pPr>
    </w:p>
    <w:p w14:paraId="6DD2ED2F" w14:textId="77777777" w:rsidR="00747886" w:rsidRDefault="00747886">
      <w:pPr>
        <w:pStyle w:val="CommentText"/>
      </w:pPr>
      <w:r>
        <w:t>OR</w:t>
      </w:r>
    </w:p>
    <w:p w14:paraId="2DE4D42A" w14:textId="77777777" w:rsidR="00747886" w:rsidRDefault="00747886">
      <w:pPr>
        <w:pStyle w:val="CommentText"/>
      </w:pPr>
    </w:p>
    <w:p w14:paraId="59701331" w14:textId="77777777" w:rsidR="00747886" w:rsidRDefault="00747886">
      <w:pPr>
        <w:pStyle w:val="CommentText"/>
      </w:pPr>
      <w:r>
        <w:t>Add to appendix and reference the figure in a sentence here.</w:t>
      </w:r>
    </w:p>
    <w:p w14:paraId="327B5542" w14:textId="77777777" w:rsidR="00747886" w:rsidRDefault="00747886">
      <w:pPr>
        <w:pStyle w:val="CommentText"/>
      </w:pPr>
    </w:p>
    <w:p w14:paraId="54C69462" w14:textId="55B9E648" w:rsidR="00747886" w:rsidRDefault="00747886">
      <w:pPr>
        <w:pStyle w:val="CommentText"/>
      </w:pPr>
      <w:r>
        <w:t>This applies to the rest of the tests as well</w:t>
      </w:r>
    </w:p>
  </w:comment>
  <w:comment w:id="77" w:author="Hernandez, Julio A" w:date="2020-04-21T15:33:00Z" w:initials="HJA">
    <w:p w14:paraId="044D8F93" w14:textId="3EF43CE1" w:rsidR="00747886" w:rsidRDefault="00747886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78" w:author="Gerardo Cervantes" w:date="2020-04-16T14:16:00Z" w:initials="GC">
    <w:p w14:paraId="57C42DA6" w14:textId="793F64CE" w:rsidR="00747886" w:rsidRDefault="00747886">
      <w:pPr>
        <w:pStyle w:val="CommentText"/>
      </w:pPr>
      <w:r>
        <w:rPr>
          <w:rStyle w:val="CommentReference"/>
        </w:rPr>
        <w:annotationRef/>
      </w:r>
      <w:r>
        <w:t>Lowercase use case, do this for all the tests</w:t>
      </w:r>
    </w:p>
  </w:comment>
  <w:comment w:id="79" w:author="Hernandez, Julio A" w:date="2020-04-21T15:34:00Z" w:initials="HJA">
    <w:p w14:paraId="562EAFA9" w14:textId="39FEE96A" w:rsidR="00747886" w:rsidRDefault="00747886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80" w:author="Gerardo Cervantes" w:date="2020-04-16T14:17:00Z" w:initials="GC">
    <w:p w14:paraId="100B1AC4" w14:textId="3FB8A944" w:rsidR="00747886" w:rsidRDefault="00747886">
      <w:pPr>
        <w:pStyle w:val="CommentText"/>
      </w:pPr>
      <w:r>
        <w:rPr>
          <w:rStyle w:val="CommentReference"/>
        </w:rPr>
        <w:annotationRef/>
      </w:r>
      <w:r>
        <w:t xml:space="preserve">I think this is too general, what in specific are you testing about the AND filter? </w:t>
      </w:r>
    </w:p>
  </w:comment>
  <w:comment w:id="81" w:author="Hernandez, Julio A" w:date="2020-04-21T15:42:00Z" w:initials="HJA">
    <w:p w14:paraId="5B053201" w14:textId="3A15AAE3" w:rsidR="00747886" w:rsidRDefault="00747886">
      <w:pPr>
        <w:pStyle w:val="CommentText"/>
      </w:pPr>
      <w:r>
        <w:rPr>
          <w:rStyle w:val="CommentReference"/>
        </w:rPr>
        <w:annotationRef/>
      </w:r>
      <w:r>
        <w:t>It is basically the same as the or function. It employs different Boolean logic and in turn returns different values.</w:t>
      </w:r>
    </w:p>
  </w:comment>
  <w:comment w:id="82" w:author="Hernandez, Julio A" w:date="2020-04-21T15:46:00Z" w:initials="HJA">
    <w:p w14:paraId="11ABFC34" w14:textId="03910F58" w:rsidR="00747886" w:rsidRDefault="00747886">
      <w:pPr>
        <w:pStyle w:val="CommentText"/>
      </w:pPr>
      <w:r>
        <w:rPr>
          <w:rStyle w:val="CommentReference"/>
        </w:rPr>
        <w:annotationRef/>
      </w:r>
      <w:r>
        <w:t>Added notes. Im not sure if that is sufficient. Let me know how I can make it clearer. Thank you.</w:t>
      </w:r>
    </w:p>
  </w:comment>
  <w:comment w:id="83" w:author="Alejandro" w:date="2020-04-21T17:38:00Z" w:initials="A">
    <w:p w14:paraId="1FBF40D8" w14:textId="7AEB8FB1" w:rsidR="00747886" w:rsidRDefault="00747886">
      <w:pPr>
        <w:pStyle w:val="CommentText"/>
      </w:pPr>
      <w:r>
        <w:rPr>
          <w:rStyle w:val="CommentReference"/>
        </w:rPr>
        <w:annotationRef/>
      </w:r>
      <w:r>
        <w:t>I believe your comment also applies to test 5.</w:t>
      </w:r>
    </w:p>
  </w:comment>
  <w:comment w:id="84" w:author="Cervantes, Gerardo" w:date="2020-04-23T10:34:00Z" w:initials="CG">
    <w:p w14:paraId="34FF10EE" w14:textId="6E31671F" w:rsidR="00747886" w:rsidRDefault="00747886">
      <w:pPr>
        <w:pStyle w:val="CommentText"/>
      </w:pPr>
      <w:r>
        <w:rPr>
          <w:rStyle w:val="CommentReference"/>
        </w:rPr>
        <w:annotationRef/>
      </w:r>
      <w:r>
        <w:t>By specific, I meant, say something like:</w:t>
      </w:r>
    </w:p>
    <w:p w14:paraId="6AB1C683" w14:textId="04C373CD" w:rsidR="00747886" w:rsidRDefault="00747886">
      <w:pPr>
        <w:pStyle w:val="CommentText"/>
      </w:pPr>
      <w:r>
        <w:t>Objective: Find if AND filter correctly works over 2 columns and reduces from 10 rows to 3</w:t>
      </w:r>
    </w:p>
  </w:comment>
  <w:comment w:id="85" w:author="Cervantes, Gerardo" w:date="2020-04-23T10:43:00Z" w:initials="CG">
    <w:p w14:paraId="593E3DF6" w14:textId="43DBF2F0" w:rsidR="00747886" w:rsidRDefault="00747886">
      <w:pPr>
        <w:pStyle w:val="CommentText"/>
      </w:pPr>
      <w:r>
        <w:rPr>
          <w:rStyle w:val="CommentReference"/>
        </w:rPr>
        <w:annotationRef/>
      </w:r>
    </w:p>
  </w:comment>
  <w:comment w:id="86" w:author="Hernandez, Julio A" w:date="2020-04-24T12:42:00Z" w:initials="HJA">
    <w:p w14:paraId="0D3AFE58" w14:textId="77777777" w:rsidR="00BF0C92" w:rsidRDefault="00BF0C92">
      <w:pPr>
        <w:pStyle w:val="CommentText"/>
      </w:pPr>
      <w:r>
        <w:rPr>
          <w:rStyle w:val="CommentReference"/>
        </w:rPr>
        <w:annotationRef/>
      </w:r>
      <w:r>
        <w:t>Expanded.</w:t>
      </w:r>
    </w:p>
    <w:p w14:paraId="566ABCAB" w14:textId="1C769B92" w:rsidR="00BF0C92" w:rsidRDefault="00BF0C92">
      <w:pPr>
        <w:pStyle w:val="CommentText"/>
      </w:pPr>
    </w:p>
  </w:comment>
  <w:comment w:id="89" w:author="Alejandro" w:date="2020-04-15T14:32:00Z" w:initials="A">
    <w:p w14:paraId="604687FF" w14:textId="779A735A" w:rsidR="00747886" w:rsidRDefault="00747886">
      <w:pPr>
        <w:pStyle w:val="CommentText"/>
      </w:pPr>
      <w:r>
        <w:rPr>
          <w:rStyle w:val="CommentReference"/>
        </w:rPr>
        <w:annotationRef/>
      </w:r>
      <w:r>
        <w:t>This is just part of the template provided just add a TBD</w:t>
      </w:r>
    </w:p>
  </w:comment>
  <w:comment w:id="90" w:author="Hernandez, Julio A" w:date="2020-04-21T15:38:00Z" w:initials="HJA">
    <w:p w14:paraId="1765E434" w14:textId="12DE3876" w:rsidR="00747886" w:rsidRDefault="00747886">
      <w:pPr>
        <w:pStyle w:val="CommentText"/>
      </w:pPr>
      <w:r>
        <w:rPr>
          <w:rStyle w:val="CommentReference"/>
        </w:rPr>
        <w:annotationRef/>
      </w:r>
      <w:r>
        <w:t>Thank you</w:t>
      </w:r>
    </w:p>
  </w:comment>
  <w:comment w:id="91" w:author="Alejandro" w:date="2020-04-21T17:32:00Z" w:initials="A">
    <w:p w14:paraId="631C1CAE" w14:textId="6ED3F81F" w:rsidR="00747886" w:rsidRDefault="00747886">
      <w:pPr>
        <w:pStyle w:val="CommentText"/>
      </w:pPr>
      <w:r>
        <w:rPr>
          <w:rStyle w:val="CommentReference"/>
        </w:rPr>
        <w:annotationRef/>
      </w:r>
      <w:r>
        <w:t>Don’t forget to add a symbol indicating this is the last page. Good job.</w:t>
      </w:r>
    </w:p>
  </w:comment>
  <w:comment w:id="92" w:author="Hernandez, Julio A" w:date="2020-04-24T12:16:00Z" w:initials="HJA">
    <w:p w14:paraId="589A1B3C" w14:textId="00513AB4" w:rsidR="00747886" w:rsidRDefault="00747886">
      <w:pPr>
        <w:pStyle w:val="CommentText"/>
      </w:pPr>
      <w:r>
        <w:rPr>
          <w:rStyle w:val="CommentReference"/>
        </w:rPr>
        <w:annotationRef/>
      </w:r>
      <w:r>
        <w:t>Added.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6C6DA3" w15:done="0"/>
  <w15:commentEx w15:paraId="0FE24CF6" w15:paraIdParent="766C6DA3" w15:done="0"/>
  <w15:commentEx w15:paraId="1A1B0875" w15:done="0"/>
  <w15:commentEx w15:paraId="10F52433" w15:paraIdParent="1A1B0875" w15:done="0"/>
  <w15:commentEx w15:paraId="54381ACD" w15:done="0"/>
  <w15:commentEx w15:paraId="63E4D367" w15:paraIdParent="54381ACD" w15:done="0"/>
  <w15:commentEx w15:paraId="31C4E9FC" w15:done="0"/>
  <w15:commentEx w15:paraId="5187BBCC" w15:paraIdParent="31C4E9FC" w15:done="0"/>
  <w15:commentEx w15:paraId="68FC85D7" w15:done="0"/>
  <w15:commentEx w15:paraId="27ACD805" w15:paraIdParent="68FC85D7" w15:done="0"/>
  <w15:commentEx w15:paraId="4F62D88C" w15:done="0"/>
  <w15:commentEx w15:paraId="7F6C6B1C" w15:paraIdParent="4F62D88C" w15:done="0"/>
  <w15:commentEx w15:paraId="5BCB93F3" w15:done="0"/>
  <w15:commentEx w15:paraId="018F4596" w15:paraIdParent="5BCB93F3" w15:done="0"/>
  <w15:commentEx w15:paraId="5982AABB" w15:done="0"/>
  <w15:commentEx w15:paraId="7620D956" w15:paraIdParent="5982AABB" w15:done="0"/>
  <w15:commentEx w15:paraId="3E7D2E84" w15:done="0"/>
  <w15:commentEx w15:paraId="59715305" w15:paraIdParent="3E7D2E84" w15:done="0"/>
  <w15:commentEx w15:paraId="04DAF846" w15:paraIdParent="3E7D2E84" w15:done="0"/>
  <w15:commentEx w15:paraId="291EF8B3" w15:done="0"/>
  <w15:commentEx w15:paraId="5640B961" w15:paraIdParent="291EF8B3" w15:done="0"/>
  <w15:commentEx w15:paraId="3ED753E9" w15:done="0"/>
  <w15:commentEx w15:paraId="4AC3C996" w15:paraIdParent="3ED753E9" w15:done="0"/>
  <w15:commentEx w15:paraId="7361E655" w15:done="0"/>
  <w15:commentEx w15:paraId="5B1132C6" w15:paraIdParent="7361E655" w15:done="0"/>
  <w15:commentEx w15:paraId="0325B90C" w15:done="0"/>
  <w15:commentEx w15:paraId="35BBE9A9" w15:paraIdParent="0325B90C" w15:done="0"/>
  <w15:commentEx w15:paraId="6DBF6832" w15:done="0"/>
  <w15:commentEx w15:paraId="30F8B36A" w15:paraIdParent="6DBF6832" w15:done="0"/>
  <w15:commentEx w15:paraId="087714CE" w15:done="0"/>
  <w15:commentEx w15:paraId="207B820D" w15:paraIdParent="087714CE" w15:done="0"/>
  <w15:commentEx w15:paraId="2D46E6D3" w15:done="0"/>
  <w15:commentEx w15:paraId="491ED25C" w15:paraIdParent="2D46E6D3" w15:done="0"/>
  <w15:commentEx w15:paraId="22AA54BE" w15:done="0"/>
  <w15:commentEx w15:paraId="67DBC806" w15:paraIdParent="22AA54BE" w15:done="0"/>
  <w15:commentEx w15:paraId="6EE8D18C" w15:done="0"/>
  <w15:commentEx w15:paraId="24A03AD6" w15:paraIdParent="6EE8D18C" w15:done="0"/>
  <w15:commentEx w15:paraId="3DF3CF7D" w15:paraIdParent="6EE8D18C" w15:done="0"/>
  <w15:commentEx w15:paraId="6640467E" w15:paraIdParent="6EE8D18C" w15:done="0"/>
  <w15:commentEx w15:paraId="3CFFEE76" w15:paraIdParent="6EE8D18C" w15:done="0"/>
  <w15:commentEx w15:paraId="3EB490FF" w15:done="0"/>
  <w15:commentEx w15:paraId="69D7A91F" w15:done="0"/>
  <w15:commentEx w15:paraId="0F4757C6" w15:paraIdParent="69D7A91F" w15:done="0"/>
  <w15:commentEx w15:paraId="54C69462" w15:done="0"/>
  <w15:commentEx w15:paraId="044D8F93" w15:paraIdParent="54C69462" w15:done="0"/>
  <w15:commentEx w15:paraId="57C42DA6" w15:done="0"/>
  <w15:commentEx w15:paraId="562EAFA9" w15:paraIdParent="57C42DA6" w15:done="0"/>
  <w15:commentEx w15:paraId="100B1AC4" w15:done="0"/>
  <w15:commentEx w15:paraId="5B053201" w15:paraIdParent="100B1AC4" w15:done="0"/>
  <w15:commentEx w15:paraId="11ABFC34" w15:paraIdParent="100B1AC4" w15:done="0"/>
  <w15:commentEx w15:paraId="1FBF40D8" w15:paraIdParent="100B1AC4" w15:done="0"/>
  <w15:commentEx w15:paraId="6AB1C683" w15:paraIdParent="100B1AC4" w15:done="0"/>
  <w15:commentEx w15:paraId="593E3DF6" w15:paraIdParent="100B1AC4" w15:done="0"/>
  <w15:commentEx w15:paraId="566ABCAB" w15:paraIdParent="100B1AC4" w15:done="0"/>
  <w15:commentEx w15:paraId="604687FF" w15:done="0"/>
  <w15:commentEx w15:paraId="1765E434" w15:paraIdParent="604687FF" w15:done="0"/>
  <w15:commentEx w15:paraId="631C1CAE" w15:done="0"/>
  <w15:commentEx w15:paraId="589A1B3C" w15:paraIdParent="631C1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4B1826" w16cex:dateUtc="2020-04-23T01:23:00Z"/>
  <w16cex:commentExtensible w16cex:durableId="224B1866" w16cex:dateUtc="2020-04-23T01:24:00Z"/>
  <w16cex:commentExtensible w16cex:durableId="2241AB84" w16cex:dateUtc="2020-04-15T21:49:00Z"/>
  <w16cex:commentExtensible w16cex:durableId="224B1892" w16cex:dateUtc="2020-04-23T01:25:00Z"/>
  <w16cex:commentExtensible w16cex:durableId="224B189F" w16cex:dateUtc="2020-04-23T01:25:00Z"/>
  <w16cex:commentExtensible w16cex:durableId="224B18BC" w16cex:dateUtc="2020-04-23T01:25:00Z"/>
  <w16cex:commentExtensible w16cex:durableId="2241AC3E" w16cex:dateUtc="2020-04-15T21:52:00Z"/>
  <w16cex:commentExtensible w16cex:durableId="224B19C7" w16cex:dateUtc="2020-04-23T01:30:00Z"/>
  <w16cex:commentExtensible w16cex:durableId="224B1971" w16cex:dateUtc="2020-04-23T01:28:00Z"/>
  <w16cex:commentExtensible w16cex:durableId="224B19E2" w16cex:dateUtc="2020-04-23T01:30:00Z"/>
  <w16cex:commentExtensible w16cex:durableId="224B19F2" w16cex:dateUtc="2020-04-23T01:30:00Z"/>
  <w16cex:commentExtensible w16cex:durableId="224B1A0A" w16cex:dateUtc="2020-04-23T01:31:00Z"/>
  <w16cex:commentExtensible w16cex:durableId="224B1921" w16cex:dateUtc="2020-04-23T01:27:00Z"/>
  <w16cex:commentExtensible w16cex:durableId="224B1A35" w16cex:dateUtc="2020-04-23T01:32:00Z"/>
  <w16cex:commentExtensible w16cex:durableId="224BE4F8" w16cex:dateUtc="2020-04-23T15:57:00Z"/>
  <w16cex:commentExtensible w16cex:durableId="2241AD73" w16cex:dateUtc="2020-04-15T21:57:00Z"/>
  <w16cex:commentExtensible w16cex:durableId="224BE55C" w16cex:dateUtc="2020-04-23T15:58:00Z"/>
  <w16cex:commentExtensible w16cex:durableId="2242E6D3" w16cex:dateUtc="2020-04-16T20:14:00Z"/>
  <w16cex:commentExtensible w16cex:durableId="2242E73A" w16cex:dateUtc="2020-04-16T20:16:00Z"/>
  <w16cex:commentExtensible w16cex:durableId="2242E790" w16cex:dateUtc="2020-04-16T20:17:00Z"/>
  <w16cex:commentExtensible w16cex:durableId="224BEDA1" w16cex:dateUtc="2020-04-23T16:34:00Z"/>
  <w16cex:commentExtensible w16cex:durableId="224BEFCB" w16cex:dateUtc="2020-04-23T16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6C6DA3" w16cid:durableId="2249AAD5"/>
  <w16cid:commentId w16cid:paraId="0FE24CF6" w16cid:durableId="224D5769"/>
  <w16cid:commentId w16cid:paraId="1A1B0875" w16cid:durableId="224B1826"/>
  <w16cid:commentId w16cid:paraId="10F52433" w16cid:durableId="224D57B6"/>
  <w16cid:commentId w16cid:paraId="54381ACD" w16cid:durableId="2249AB1A"/>
  <w16cid:commentId w16cid:paraId="63E4D367" w16cid:durableId="224D5908"/>
  <w16cid:commentId w16cid:paraId="31C4E9FC" w16cid:durableId="22419F6E"/>
  <w16cid:commentId w16cid:paraId="5187BBCC" w16cid:durableId="22498DD9"/>
  <w16cid:commentId w16cid:paraId="68FC85D7" w16cid:durableId="224B1866"/>
  <w16cid:commentId w16cid:paraId="27ACD805" w16cid:durableId="224D5934"/>
  <w16cid:commentId w16cid:paraId="4F62D88C" w16cid:durableId="2241AB84"/>
  <w16cid:commentId w16cid:paraId="7F6C6B1C" w16cid:durableId="22498E3E"/>
  <w16cid:commentId w16cid:paraId="5BCB93F3" w16cid:durableId="224B1892"/>
  <w16cid:commentId w16cid:paraId="018F4596" w16cid:durableId="224D5943"/>
  <w16cid:commentId w16cid:paraId="5982AABB" w16cid:durableId="224B189F"/>
  <w16cid:commentId w16cid:paraId="7620D956" w16cid:durableId="224D5B46"/>
  <w16cid:commentId w16cid:paraId="3E7D2E84" w16cid:durableId="22419F19"/>
  <w16cid:commentId w16cid:paraId="59715305" w16cid:durableId="22498EA7"/>
  <w16cid:commentId w16cid:paraId="04DAF846" w16cid:durableId="2249AB4D"/>
  <w16cid:commentId w16cid:paraId="291EF8B3" w16cid:durableId="22419EF2"/>
  <w16cid:commentId w16cid:paraId="5640B961" w16cid:durableId="22498EB4"/>
  <w16cid:commentId w16cid:paraId="3ED753E9" w16cid:durableId="2241AC3E"/>
  <w16cid:commentId w16cid:paraId="4AC3C996" w16cid:durableId="22498F32"/>
  <w16cid:commentId w16cid:paraId="7361E655" w16cid:durableId="224B19C7"/>
  <w16cid:commentId w16cid:paraId="5B1132C6" w16cid:durableId="224D5E00"/>
  <w16cid:commentId w16cid:paraId="0325B90C" w16cid:durableId="224B1971"/>
  <w16cid:commentId w16cid:paraId="35BBE9A9" w16cid:durableId="224D5E25"/>
  <w16cid:commentId w16cid:paraId="6DBF6832" w16cid:durableId="224B19E2"/>
  <w16cid:commentId w16cid:paraId="30F8B36A" w16cid:durableId="224D5E3C"/>
  <w16cid:commentId w16cid:paraId="087714CE" w16cid:durableId="224B19F2"/>
  <w16cid:commentId w16cid:paraId="207B820D" w16cid:durableId="224D5E56"/>
  <w16cid:commentId w16cid:paraId="2D46E6D3" w16cid:durableId="224B1A0A"/>
  <w16cid:commentId w16cid:paraId="491ED25C" w16cid:durableId="224D5E72"/>
  <w16cid:commentId w16cid:paraId="22AA54BE" w16cid:durableId="224B1921"/>
  <w16cid:commentId w16cid:paraId="67DBC806" w16cid:durableId="224D5E9D"/>
  <w16cid:commentId w16cid:paraId="6EE8D18C" w16cid:durableId="22419FCC"/>
  <w16cid:commentId w16cid:paraId="24A03AD6" w16cid:durableId="22498FC3"/>
  <w16cid:commentId w16cid:paraId="3DF3CF7D" w16cid:durableId="2249ABBF"/>
  <w16cid:commentId w16cid:paraId="6640467E" w16cid:durableId="224B1A35"/>
  <w16cid:commentId w16cid:paraId="3CFFEE76" w16cid:durableId="224D5D76"/>
  <w16cid:commentId w16cid:paraId="3EB490FF" w16cid:durableId="2241AD73"/>
  <w16cid:commentId w16cid:paraId="69D7A91F" w16cid:durableId="224BE55C"/>
  <w16cid:commentId w16cid:paraId="0F4757C6" w16cid:durableId="224D56FE"/>
  <w16cid:commentId w16cid:paraId="54C69462" w16cid:durableId="2242E6D3"/>
  <w16cid:commentId w16cid:paraId="044D8F93" w16cid:durableId="224990E7"/>
  <w16cid:commentId w16cid:paraId="57C42DA6" w16cid:durableId="2242E73A"/>
  <w16cid:commentId w16cid:paraId="562EAFA9" w16cid:durableId="22499110"/>
  <w16cid:commentId w16cid:paraId="100B1AC4" w16cid:durableId="2242E790"/>
  <w16cid:commentId w16cid:paraId="5B053201" w16cid:durableId="22499303"/>
  <w16cid:commentId w16cid:paraId="11ABFC34" w16cid:durableId="224993BC"/>
  <w16cid:commentId w16cid:paraId="1FBF40D8" w16cid:durableId="2249AE14"/>
  <w16cid:commentId w16cid:paraId="6AB1C683" w16cid:durableId="224BEDA1"/>
  <w16cid:commentId w16cid:paraId="593E3DF6" w16cid:durableId="224BEFCB"/>
  <w16cid:commentId w16cid:paraId="566ABCAB" w16cid:durableId="224D5D49"/>
  <w16cid:commentId w16cid:paraId="604687FF" w16cid:durableId="2241998B"/>
  <w16cid:commentId w16cid:paraId="1765E434" w16cid:durableId="224991E8"/>
  <w16cid:commentId w16cid:paraId="631C1CAE" w16cid:durableId="2249ACA9"/>
  <w16cid:commentId w16cid:paraId="589A1B3C" w16cid:durableId="224D573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4610C" w14:textId="77777777" w:rsidR="00D034E6" w:rsidRDefault="00D034E6">
      <w:r>
        <w:separator/>
      </w:r>
    </w:p>
  </w:endnote>
  <w:endnote w:type="continuationSeparator" w:id="0">
    <w:p w14:paraId="55FB6467" w14:textId="77777777" w:rsidR="00D034E6" w:rsidRDefault="00D034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  <w:insideH w:val="single" w:sz="6" w:space="0" w:color="808080"/>
        <w:insideV w:val="single" w:sz="6" w:space="0" w:color="808080"/>
      </w:tblBorders>
      <w:tblLayout w:type="fixed"/>
      <w:tblLook w:val="0000" w:firstRow="0" w:lastRow="0" w:firstColumn="0" w:lastColumn="0" w:noHBand="0" w:noVBand="0"/>
    </w:tblPr>
    <w:tblGrid>
      <w:gridCol w:w="3060"/>
      <w:gridCol w:w="2880"/>
      <w:gridCol w:w="1980"/>
      <w:gridCol w:w="1080"/>
    </w:tblGrid>
    <w:tr w:rsidR="00747886" w14:paraId="4EBDD7B9" w14:textId="77777777">
      <w:trPr>
        <w:trHeight w:hRule="exact" w:val="552"/>
      </w:trPr>
      <w:tc>
        <w:tcPr>
          <w:tcW w:w="3060" w:type="dxa"/>
        </w:tcPr>
        <w:p w14:paraId="5F1C942A" w14:textId="69756A49" w:rsidR="00747886" w:rsidRDefault="00747886">
          <w:pPr>
            <w:pStyle w:val="Footer"/>
            <w:spacing w:before="80"/>
            <w:rPr>
              <w:bCs/>
            </w:rPr>
          </w:pPr>
          <w:r>
            <w:t>DbRditEditTestPlanAssign</w:t>
          </w:r>
        </w:p>
        <w:p w14:paraId="666CF2C3" w14:textId="77777777" w:rsidR="00747886" w:rsidRDefault="00747886">
          <w:pPr>
            <w:pStyle w:val="Footer"/>
            <w:spacing w:before="80"/>
          </w:pPr>
        </w:p>
        <w:p w14:paraId="7CAA0511" w14:textId="77777777" w:rsidR="00747886" w:rsidRDefault="00747886">
          <w:pPr>
            <w:pStyle w:val="Footer"/>
            <w:spacing w:before="80"/>
          </w:pPr>
        </w:p>
      </w:tc>
      <w:tc>
        <w:tcPr>
          <w:tcW w:w="2880" w:type="dxa"/>
        </w:tcPr>
        <w:p w14:paraId="21916267" w14:textId="5EEB4AB1" w:rsidR="00747886" w:rsidRDefault="00747886">
          <w:pPr>
            <w:pStyle w:val="Footer"/>
            <w:spacing w:before="80"/>
            <w:rPr>
              <w:bCs/>
            </w:rPr>
          </w:pPr>
          <w:r>
            <w:t>Team 8</w:t>
          </w:r>
        </w:p>
      </w:tc>
      <w:tc>
        <w:tcPr>
          <w:tcW w:w="1980" w:type="dxa"/>
        </w:tcPr>
        <w:p w14:paraId="6178BB65" w14:textId="77777777" w:rsidR="00747886" w:rsidRDefault="00747886">
          <w:pPr>
            <w:pStyle w:val="Footer"/>
            <w:spacing w:before="80"/>
            <w:rPr>
              <w:bCs/>
            </w:rPr>
          </w:pPr>
          <w:r>
            <w:rPr>
              <w:bCs/>
            </w:rPr>
            <w:t>Date</w:t>
          </w:r>
        </w:p>
        <w:p w14:paraId="6FB9F172" w14:textId="3C4B4D53" w:rsidR="00747886" w:rsidRDefault="00747886">
          <w:pPr>
            <w:pStyle w:val="Footer"/>
            <w:spacing w:before="80"/>
            <w:rPr>
              <w:b w:val="0"/>
              <w:bCs/>
            </w:rPr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DATE \@ "M/d/yyyy"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4/24/2020</w:t>
          </w:r>
          <w:r>
            <w:rPr>
              <w:b w:val="0"/>
              <w:bCs/>
            </w:rPr>
            <w:fldChar w:fldCharType="end"/>
          </w:r>
          <w:r>
            <w:rPr>
              <w:b w:val="0"/>
              <w:bCs/>
            </w:rPr>
            <w:t xml:space="preserve">   </w:t>
          </w: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 TIME \@ "h:mm AM/PM"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12:13 PM</w:t>
          </w:r>
          <w:r>
            <w:rPr>
              <w:b w:val="0"/>
              <w:bCs/>
            </w:rPr>
            <w:fldChar w:fldCharType="end"/>
          </w:r>
        </w:p>
      </w:tc>
      <w:tc>
        <w:tcPr>
          <w:tcW w:w="1080" w:type="dxa"/>
        </w:tcPr>
        <w:p w14:paraId="4B70A7DC" w14:textId="77777777" w:rsidR="00747886" w:rsidRDefault="00747886">
          <w:pPr>
            <w:pStyle w:val="Footer"/>
            <w:spacing w:before="80"/>
            <w:rPr>
              <w:bCs/>
            </w:rPr>
          </w:pPr>
          <w:r>
            <w:rPr>
              <w:bCs/>
            </w:rPr>
            <w:t>Page</w:t>
          </w:r>
        </w:p>
        <w:p w14:paraId="3BE49018" w14:textId="77777777" w:rsidR="00747886" w:rsidRDefault="00747886">
          <w:pPr>
            <w:pStyle w:val="Footer"/>
            <w:spacing w:before="80"/>
          </w:pPr>
          <w:r>
            <w:rPr>
              <w:b w:val="0"/>
              <w:bCs/>
            </w:rPr>
            <w:fldChar w:fldCharType="begin"/>
          </w:r>
          <w:r>
            <w:rPr>
              <w:b w:val="0"/>
              <w:bCs/>
            </w:rPr>
            <w:instrText xml:space="preserve">page </w:instrText>
          </w:r>
          <w:r>
            <w:rPr>
              <w:b w:val="0"/>
              <w:bCs/>
            </w:rPr>
            <w:fldChar w:fldCharType="separate"/>
          </w:r>
          <w:r>
            <w:rPr>
              <w:b w:val="0"/>
              <w:bCs/>
              <w:noProof/>
            </w:rPr>
            <w:t>ii</w:t>
          </w:r>
          <w:r>
            <w:rPr>
              <w:b w:val="0"/>
              <w:bCs/>
            </w:rPr>
            <w:fldChar w:fldCharType="end"/>
          </w:r>
          <w:r>
            <w:t xml:space="preserve"> </w:t>
          </w:r>
        </w:p>
        <w:p w14:paraId="4A78B525" w14:textId="77777777" w:rsidR="00747886" w:rsidRDefault="00747886">
          <w:pPr>
            <w:pStyle w:val="Footer"/>
            <w:spacing w:before="80"/>
          </w:pPr>
        </w:p>
        <w:p w14:paraId="13CA30C6" w14:textId="77777777" w:rsidR="00747886" w:rsidRDefault="00747886">
          <w:pPr>
            <w:pStyle w:val="Footer"/>
            <w:spacing w:before="80"/>
          </w:pPr>
        </w:p>
      </w:tc>
    </w:tr>
  </w:tbl>
  <w:p w14:paraId="6409AC19" w14:textId="77777777" w:rsidR="00747886" w:rsidRDefault="007478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747886" w14:paraId="68F532D2" w14:textId="77777777">
      <w:tc>
        <w:tcPr>
          <w:tcW w:w="3240" w:type="dxa"/>
        </w:tcPr>
        <w:p w14:paraId="43429106" w14:textId="397F875B" w:rsidR="00747886" w:rsidRPr="00BD43EF" w:rsidRDefault="00747886" w:rsidP="00BD43EF">
          <w:pPr>
            <w:pStyle w:val="Footer"/>
            <w:spacing w:before="80"/>
            <w:rPr>
              <w:bCs/>
            </w:rPr>
          </w:pPr>
          <w:r>
            <w:t>DbRditEditTestPlanAssign</w:t>
          </w:r>
        </w:p>
      </w:tc>
      <w:tc>
        <w:tcPr>
          <w:tcW w:w="2880" w:type="dxa"/>
        </w:tcPr>
        <w:p w14:paraId="6BC272F0" w14:textId="177F0CB2" w:rsidR="00747886" w:rsidRDefault="00747886">
          <w:pPr>
            <w:pStyle w:val="Footer"/>
            <w:rPr>
              <w:b w:val="0"/>
              <w:bCs/>
            </w:rPr>
          </w:pPr>
          <w:r>
            <w:t>Team 8</w:t>
          </w:r>
        </w:p>
      </w:tc>
      <w:tc>
        <w:tcPr>
          <w:tcW w:w="1980" w:type="dxa"/>
        </w:tcPr>
        <w:p w14:paraId="4F697724" w14:textId="77777777" w:rsidR="00747886" w:rsidRDefault="00747886">
          <w:pPr>
            <w:pStyle w:val="Footer"/>
          </w:pPr>
          <w:r>
            <w:t>4/12/2020</w:t>
          </w:r>
        </w:p>
        <w:p w14:paraId="1DC04046" w14:textId="5025A64B" w:rsidR="00747886" w:rsidRDefault="00747886">
          <w:pPr>
            <w:pStyle w:val="Footer"/>
          </w:pPr>
        </w:p>
      </w:tc>
      <w:tc>
        <w:tcPr>
          <w:tcW w:w="900" w:type="dxa"/>
        </w:tcPr>
        <w:p w14:paraId="736E843C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71D3E496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21AB8486" w14:textId="77777777" w:rsidR="00747886" w:rsidRDefault="0074788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747886" w14:paraId="4E81BFED" w14:textId="77777777">
      <w:tc>
        <w:tcPr>
          <w:tcW w:w="3240" w:type="dxa"/>
        </w:tcPr>
        <w:p w14:paraId="4822EECA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7F2F8FE6" w14:textId="77777777" w:rsidR="00747886" w:rsidRDefault="00747886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EB0668F" w14:textId="77777777" w:rsidR="00747886" w:rsidRDefault="00747886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305B6D78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E834F30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2ACB89E" w14:textId="77777777" w:rsidR="00747886" w:rsidRDefault="00747886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747886" w14:paraId="25D6E6B1" w14:textId="77777777">
      <w:tc>
        <w:tcPr>
          <w:tcW w:w="3240" w:type="dxa"/>
        </w:tcPr>
        <w:p w14:paraId="22A3FA2E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07C172E2" w14:textId="77777777" w:rsidR="00747886" w:rsidRDefault="00747886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2360F61C" w14:textId="77777777" w:rsidR="00747886" w:rsidRDefault="00747886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9CE57E1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C0E260F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405CD497" w14:textId="77777777" w:rsidR="00747886" w:rsidRDefault="0074788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747886" w14:paraId="541719DA" w14:textId="77777777">
      <w:tc>
        <w:tcPr>
          <w:tcW w:w="3240" w:type="dxa"/>
        </w:tcPr>
        <w:p w14:paraId="61859834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5D2CDE74" w14:textId="77777777" w:rsidR="00747886" w:rsidRDefault="00747886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1D5EE0A2" w14:textId="77777777" w:rsidR="00747886" w:rsidRDefault="00747886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5BDC6E2F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327BD7EB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1547A4FA" w14:textId="77777777" w:rsidR="00747886" w:rsidRDefault="00747886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00" w:type="dxa"/>
      <w:tblInd w:w="108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000" w:firstRow="0" w:lastRow="0" w:firstColumn="0" w:lastColumn="0" w:noHBand="0" w:noVBand="0"/>
    </w:tblPr>
    <w:tblGrid>
      <w:gridCol w:w="3240"/>
      <w:gridCol w:w="2880"/>
      <w:gridCol w:w="1980"/>
      <w:gridCol w:w="900"/>
    </w:tblGrid>
    <w:tr w:rsidR="00747886" w14:paraId="04BA079A" w14:textId="77777777">
      <w:tc>
        <w:tcPr>
          <w:tcW w:w="3240" w:type="dxa"/>
        </w:tcPr>
        <w:p w14:paraId="13E81A8D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Test Plan</w:t>
          </w:r>
        </w:p>
      </w:tc>
      <w:tc>
        <w:tcPr>
          <w:tcW w:w="2880" w:type="dxa"/>
        </w:tcPr>
        <w:p w14:paraId="4A4F4367" w14:textId="77777777" w:rsidR="00747886" w:rsidRDefault="00747886">
          <w:pPr>
            <w:pStyle w:val="Footer"/>
            <w:rPr>
              <w:b w:val="0"/>
              <w:bCs/>
            </w:rPr>
          </w:pPr>
          <w:fldSimple w:instr=" DOCPROPERTY &quot;Company&quot;  \* MERGEFORMAT ">
            <w:r>
              <w:t>&lt;Enter team name here&gt;</w:t>
            </w:r>
          </w:fldSimple>
        </w:p>
      </w:tc>
      <w:tc>
        <w:tcPr>
          <w:tcW w:w="1980" w:type="dxa"/>
        </w:tcPr>
        <w:p w14:paraId="5DD99863" w14:textId="77777777" w:rsidR="00747886" w:rsidRDefault="00747886">
          <w:pPr>
            <w:pStyle w:val="Footer"/>
          </w:pPr>
          <w:r>
            <w:t>&lt;date&gt;</w:t>
          </w:r>
        </w:p>
      </w:tc>
      <w:tc>
        <w:tcPr>
          <w:tcW w:w="900" w:type="dxa"/>
        </w:tcPr>
        <w:p w14:paraId="7FB80339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b w:val="0"/>
              <w:bCs/>
            </w:rPr>
            <w:t>Page</w:t>
          </w:r>
        </w:p>
        <w:p w14:paraId="5160AC2C" w14:textId="77777777" w:rsidR="00747886" w:rsidRDefault="00747886">
          <w:pPr>
            <w:pStyle w:val="Footer"/>
            <w:rPr>
              <w:b w:val="0"/>
              <w:bCs/>
            </w:rPr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14:paraId="6FC25CD5" w14:textId="77777777" w:rsidR="00747886" w:rsidRDefault="007478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ACCFA8" w14:textId="77777777" w:rsidR="00D034E6" w:rsidRDefault="00D034E6">
      <w:r>
        <w:separator/>
      </w:r>
    </w:p>
  </w:footnote>
  <w:footnote w:type="continuationSeparator" w:id="0">
    <w:p w14:paraId="588412CA" w14:textId="77777777" w:rsidR="00D034E6" w:rsidRDefault="00D034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62937F" w14:textId="77777777" w:rsidR="00747886" w:rsidRDefault="00747886">
    <w:pPr>
      <w:rPr>
        <w:sz w:val="24"/>
      </w:rPr>
    </w:pPr>
  </w:p>
  <w:p w14:paraId="2CC15318" w14:textId="77777777" w:rsidR="00747886" w:rsidRDefault="00747886">
    <w:pPr>
      <w:pBdr>
        <w:top w:val="single" w:sz="6" w:space="1" w:color="auto"/>
      </w:pBdr>
      <w:rPr>
        <w:sz w:val="24"/>
      </w:rPr>
    </w:pPr>
  </w:p>
  <w:p w14:paraId="0F9D7F09" w14:textId="70A8932E" w:rsidR="00747886" w:rsidRDefault="00747886">
    <w:pPr>
      <w:pStyle w:val="Title"/>
    </w:pPr>
    <w:r>
      <w:t>Team 8</w:t>
    </w:r>
  </w:p>
  <w:p w14:paraId="281F4267" w14:textId="77777777" w:rsidR="00747886" w:rsidRDefault="00747886">
    <w:pPr>
      <w:pBdr>
        <w:bottom w:val="single" w:sz="6" w:space="1" w:color="auto"/>
      </w:pBdr>
      <w:jc w:val="right"/>
      <w:rPr>
        <w:sz w:val="24"/>
      </w:rPr>
    </w:pPr>
  </w:p>
  <w:p w14:paraId="524343DB" w14:textId="77777777" w:rsidR="00747886" w:rsidRDefault="00747886">
    <w:pPr>
      <w:pStyle w:val="Title"/>
    </w:pPr>
  </w:p>
  <w:p w14:paraId="798F0B9C" w14:textId="77777777" w:rsidR="00747886" w:rsidRDefault="00747886">
    <w:pPr>
      <w:pStyle w:val="Title"/>
    </w:pPr>
  </w:p>
  <w:p w14:paraId="7FBD64D1" w14:textId="77777777" w:rsidR="00747886" w:rsidRDefault="00747886">
    <w:pPr>
      <w:pStyle w:val="Title"/>
    </w:pPr>
  </w:p>
  <w:p w14:paraId="1FD19D97" w14:textId="77777777" w:rsidR="00747886" w:rsidRDefault="00747886">
    <w:pPr>
      <w:pStyle w:val="Title"/>
    </w:pPr>
  </w:p>
  <w:p w14:paraId="4797607A" w14:textId="77777777" w:rsidR="00747886" w:rsidRDefault="00747886">
    <w:pPr>
      <w:pStyle w:val="Title"/>
    </w:pPr>
  </w:p>
  <w:p w14:paraId="155D121F" w14:textId="77777777" w:rsidR="00747886" w:rsidRDefault="00747886">
    <w:pPr>
      <w:pStyle w:val="Title"/>
    </w:pPr>
  </w:p>
  <w:p w14:paraId="2E8CF505" w14:textId="77777777" w:rsidR="00747886" w:rsidRDefault="00747886">
    <w:pPr>
      <w:pStyle w:val="Title"/>
    </w:pPr>
  </w:p>
  <w:p w14:paraId="70A09EC6" w14:textId="77777777" w:rsidR="00747886" w:rsidRDefault="00747886">
    <w:pPr>
      <w:pStyle w:val="Title"/>
    </w:pPr>
  </w:p>
  <w:p w14:paraId="5CF80997" w14:textId="77777777" w:rsidR="00747886" w:rsidRDefault="00747886">
    <w:pPr>
      <w:pStyle w:val="Title"/>
    </w:pPr>
  </w:p>
  <w:p w14:paraId="3294C2D8" w14:textId="77777777" w:rsidR="00747886" w:rsidRDefault="00747886">
    <w:pPr>
      <w:pStyle w:val="Title"/>
    </w:pPr>
  </w:p>
  <w:p w14:paraId="10039BE8" w14:textId="77777777" w:rsidR="00747886" w:rsidRDefault="00747886"/>
  <w:p w14:paraId="7580D909" w14:textId="77777777" w:rsidR="00747886" w:rsidRDefault="00747886"/>
  <w:p w14:paraId="6B133297" w14:textId="77777777" w:rsidR="00747886" w:rsidRDefault="007478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8EA835" w14:textId="77777777" w:rsidR="00747886" w:rsidRDefault="00747886">
    <w:pPr>
      <w:pStyle w:val="Header"/>
    </w:pPr>
    <w:r>
      <w:t>Test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44639E" w14:textId="77777777" w:rsidR="00747886" w:rsidRDefault="00747886">
    <w:pPr>
      <w:pStyle w:val="Header"/>
    </w:pPr>
    <w:r>
      <w:t>Test Plan</w:t>
    </w:r>
    <w:r>
      <w:tab/>
    </w:r>
    <w:r>
      <w:tab/>
    </w:r>
  </w:p>
  <w:p w14:paraId="65AE4C09" w14:textId="77777777" w:rsidR="00747886" w:rsidRDefault="0074788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644E9" w14:textId="77777777" w:rsidR="00747886" w:rsidRDefault="00747886">
    <w:pPr>
      <w:pStyle w:val="Header"/>
    </w:pPr>
    <w:r>
      <w:t>Test Plan</w:t>
    </w:r>
    <w:r>
      <w:tab/>
    </w:r>
    <w:r>
      <w:tab/>
    </w:r>
  </w:p>
  <w:p w14:paraId="21BE6A66" w14:textId="77777777" w:rsidR="00747886" w:rsidRDefault="00747886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93490" w14:textId="77777777" w:rsidR="00747886" w:rsidRDefault="00747886">
    <w:pPr>
      <w:pStyle w:val="Header"/>
    </w:pPr>
    <w:r>
      <w:t>Test Plan</w:t>
    </w:r>
    <w:r>
      <w:tab/>
    </w:r>
    <w:r>
      <w:tab/>
    </w:r>
  </w:p>
  <w:p w14:paraId="4D02658F" w14:textId="77777777" w:rsidR="00747886" w:rsidRDefault="00747886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729EC" w14:textId="77777777" w:rsidR="00747886" w:rsidRDefault="00747886">
    <w:pPr>
      <w:pStyle w:val="Header"/>
    </w:pPr>
    <w:r>
      <w:t>Test Plan</w:t>
    </w:r>
    <w:r>
      <w:tab/>
    </w:r>
    <w:r>
      <w:tab/>
    </w:r>
  </w:p>
  <w:p w14:paraId="24E026EA" w14:textId="77777777" w:rsidR="00747886" w:rsidRDefault="00747886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A4F23" w14:textId="77777777" w:rsidR="00747886" w:rsidRDefault="00747886">
    <w:pPr>
      <w:pStyle w:val="Header"/>
    </w:pPr>
    <w:r>
      <w:t>Test Plan</w:t>
    </w:r>
    <w:r>
      <w:tab/>
    </w:r>
    <w:r>
      <w:tab/>
    </w:r>
  </w:p>
  <w:p w14:paraId="087ADC91" w14:textId="77777777" w:rsidR="00747886" w:rsidRDefault="007478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5E60E51E"/>
    <w:lvl w:ilvl="0">
      <w:start w:val="1"/>
      <w:numFmt w:val="decimal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%1.%2.%3.%4.%5."/>
      <w:legacy w:legacy="1" w:legacySpace="0" w:legacyIndent="720"/>
      <w:lvlJc w:val="left"/>
      <w:pPr>
        <w:ind w:left="3600" w:hanging="720"/>
      </w:pPr>
    </w:lvl>
    <w:lvl w:ilvl="5">
      <w:start w:val="1"/>
      <w:numFmt w:val="decimal"/>
      <w:pStyle w:val="Heading6"/>
      <w:lvlText w:val="%1.%2.%3.%4.%5.%6."/>
      <w:legacy w:legacy="1" w:legacySpace="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0000000B"/>
    <w:multiLevelType w:val="singleLevel"/>
    <w:tmpl w:val="0000000B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1A96073"/>
    <w:multiLevelType w:val="multilevel"/>
    <w:tmpl w:val="E21A7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4715A8"/>
    <w:multiLevelType w:val="hybridMultilevel"/>
    <w:tmpl w:val="22A8DD72"/>
    <w:lvl w:ilvl="0" w:tplc="C5284D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B735B3"/>
    <w:multiLevelType w:val="hybridMultilevel"/>
    <w:tmpl w:val="E6EECEE2"/>
    <w:lvl w:ilvl="0" w:tplc="87600450">
      <w:start w:val="1"/>
      <w:numFmt w:val="lowerLetter"/>
      <w:pStyle w:val="ListAlp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8052EC8"/>
    <w:multiLevelType w:val="hybridMultilevel"/>
    <w:tmpl w:val="E6980FD4"/>
    <w:lvl w:ilvl="0" w:tplc="D714AE4E">
      <w:start w:val="1"/>
      <w:numFmt w:val="decimal"/>
      <w:pStyle w:val="SubListNumber"/>
      <w:lvlText w:val="%1)"/>
      <w:lvlJc w:val="left"/>
      <w:pPr>
        <w:tabs>
          <w:tab w:val="num" w:pos="3672"/>
        </w:tabs>
        <w:ind w:left="3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32"/>
        </w:tabs>
        <w:ind w:left="40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52"/>
        </w:tabs>
        <w:ind w:left="47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72"/>
        </w:tabs>
        <w:ind w:left="54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92"/>
        </w:tabs>
        <w:ind w:left="61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12"/>
        </w:tabs>
        <w:ind w:left="69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32"/>
        </w:tabs>
        <w:ind w:left="76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52"/>
        </w:tabs>
        <w:ind w:left="83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72"/>
        </w:tabs>
        <w:ind w:left="9072" w:hanging="180"/>
      </w:pPr>
    </w:lvl>
  </w:abstractNum>
  <w:abstractNum w:abstractNumId="6" w15:restartNumberingAfterBreak="0">
    <w:nsid w:val="4D730B25"/>
    <w:multiLevelType w:val="hybridMultilevel"/>
    <w:tmpl w:val="5B6CD48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585AB4"/>
    <w:multiLevelType w:val="hybridMultilevel"/>
    <w:tmpl w:val="84A88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084906"/>
    <w:multiLevelType w:val="hybridMultilevel"/>
    <w:tmpl w:val="F4ECCA4A"/>
    <w:lvl w:ilvl="0" w:tplc="16D08158">
      <w:start w:val="1"/>
      <w:numFmt w:val="bullet"/>
      <w:pStyle w:val="ListBullet"/>
      <w:lvlText w:val=""/>
      <w:lvlJc w:val="left"/>
      <w:pPr>
        <w:tabs>
          <w:tab w:val="num" w:pos="576"/>
        </w:tabs>
        <w:ind w:left="576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62087A"/>
    <w:multiLevelType w:val="hybridMultilevel"/>
    <w:tmpl w:val="D4B4A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0E7F3A"/>
    <w:multiLevelType w:val="hybridMultilevel"/>
    <w:tmpl w:val="31A0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4"/>
  </w:num>
  <w:num w:numId="11">
    <w:abstractNumId w:val="5"/>
  </w:num>
  <w:num w:numId="12">
    <w:abstractNumId w:val="3"/>
  </w:num>
  <w:num w:numId="13">
    <w:abstractNumId w:val="8"/>
  </w:num>
  <w:num w:numId="14">
    <w:abstractNumId w:val="2"/>
  </w:num>
  <w:num w:numId="15">
    <w:abstractNumId w:val="6"/>
  </w:num>
  <w:num w:numId="16">
    <w:abstractNumId w:val="9"/>
  </w:num>
  <w:num w:numId="17">
    <w:abstractNumId w:val="7"/>
  </w:num>
  <w:num w:numId="18">
    <w:abstractNumId w:val="10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Alejandro">
    <w15:presenceInfo w15:providerId="None" w15:userId="Alejandro"/>
  </w15:person>
  <w15:person w15:author="Hernandez, Julio A">
    <w15:presenceInfo w15:providerId="None" w15:userId="Hernandez, Julio A"/>
  </w15:person>
  <w15:person w15:author="Cervantes, Gerardo">
    <w15:presenceInfo w15:providerId="AD" w15:userId="S::gcervantes8@miners.utep.edu::7a8fb927-2612-49a5-92bd-e958f1913051"/>
  </w15:person>
  <w15:person w15:author="Gerardo Cervantes">
    <w15:presenceInfo w15:providerId="Windows Live" w15:userId="d160c3b9bf3c7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F8"/>
    <w:rsid w:val="000035DF"/>
    <w:rsid w:val="00013402"/>
    <w:rsid w:val="00033838"/>
    <w:rsid w:val="000927B9"/>
    <w:rsid w:val="00115411"/>
    <w:rsid w:val="00121EAB"/>
    <w:rsid w:val="00150787"/>
    <w:rsid w:val="001C3E12"/>
    <w:rsid w:val="001D48B7"/>
    <w:rsid w:val="002218A5"/>
    <w:rsid w:val="002908F4"/>
    <w:rsid w:val="002A78E4"/>
    <w:rsid w:val="0032626C"/>
    <w:rsid w:val="00357848"/>
    <w:rsid w:val="00391F9B"/>
    <w:rsid w:val="003B6AFB"/>
    <w:rsid w:val="003B76EF"/>
    <w:rsid w:val="003D58CD"/>
    <w:rsid w:val="00401974"/>
    <w:rsid w:val="00433112"/>
    <w:rsid w:val="004377F6"/>
    <w:rsid w:val="004706B7"/>
    <w:rsid w:val="004F09B5"/>
    <w:rsid w:val="005731F3"/>
    <w:rsid w:val="005B4CB7"/>
    <w:rsid w:val="005E3069"/>
    <w:rsid w:val="006C1533"/>
    <w:rsid w:val="0074387D"/>
    <w:rsid w:val="00747886"/>
    <w:rsid w:val="00790ACB"/>
    <w:rsid w:val="007A4335"/>
    <w:rsid w:val="007E0AF8"/>
    <w:rsid w:val="00832367"/>
    <w:rsid w:val="00842DC1"/>
    <w:rsid w:val="00867C28"/>
    <w:rsid w:val="009069AE"/>
    <w:rsid w:val="009162F5"/>
    <w:rsid w:val="00941D93"/>
    <w:rsid w:val="00950777"/>
    <w:rsid w:val="00A72F6B"/>
    <w:rsid w:val="00B127AC"/>
    <w:rsid w:val="00B22D3B"/>
    <w:rsid w:val="00B34944"/>
    <w:rsid w:val="00B41FB5"/>
    <w:rsid w:val="00B57B96"/>
    <w:rsid w:val="00BD43EF"/>
    <w:rsid w:val="00BF0C92"/>
    <w:rsid w:val="00C105C2"/>
    <w:rsid w:val="00C201A8"/>
    <w:rsid w:val="00C45C42"/>
    <w:rsid w:val="00C725EC"/>
    <w:rsid w:val="00C90708"/>
    <w:rsid w:val="00D034E6"/>
    <w:rsid w:val="00D15343"/>
    <w:rsid w:val="00DB7834"/>
    <w:rsid w:val="00DE6949"/>
    <w:rsid w:val="00DF7A79"/>
    <w:rsid w:val="00E028A5"/>
    <w:rsid w:val="00E35C9A"/>
    <w:rsid w:val="00E44496"/>
    <w:rsid w:val="00E47986"/>
    <w:rsid w:val="00E531AD"/>
    <w:rsid w:val="00E55FB2"/>
    <w:rsid w:val="00E95A12"/>
    <w:rsid w:val="00EA0082"/>
    <w:rsid w:val="00EE3216"/>
    <w:rsid w:val="00F1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383E670D"/>
  <w15:chartTrackingRefBased/>
  <w15:docId w15:val="{0AC52E2E-9A67-4698-8013-F8F093D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qFormat/>
    <w:pPr>
      <w:keepNext/>
      <w:pageBreakBefore/>
      <w:numPr>
        <w:numId w:val="1"/>
      </w:numPr>
      <w:pBdr>
        <w:top w:val="single" w:sz="12" w:space="1" w:color="auto"/>
        <w:left w:val="single" w:sz="12" w:space="1" w:color="auto"/>
        <w:bottom w:val="single" w:sz="12" w:space="1" w:color="auto"/>
        <w:right w:val="single" w:sz="12" w:space="1" w:color="auto"/>
      </w:pBdr>
      <w:spacing w:before="240" w:after="60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2"/>
      </w:numPr>
      <w:spacing w:before="240" w:after="60"/>
      <w:ind w:left="720"/>
      <w:outlineLvl w:val="1"/>
    </w:pPr>
    <w:rPr>
      <w:b/>
      <w:sz w:val="28"/>
    </w:rPr>
  </w:style>
  <w:style w:type="paragraph" w:styleId="Heading3">
    <w:name w:val="heading 3"/>
    <w:aliases w:val="Heading 3 Char"/>
    <w:basedOn w:val="Normal"/>
    <w:next w:val="Normal"/>
    <w:link w:val="Heading3Char1"/>
    <w:qFormat/>
    <w:pPr>
      <w:keepNext/>
      <w:numPr>
        <w:ilvl w:val="2"/>
        <w:numId w:val="3"/>
      </w:numPr>
      <w:spacing w:before="240" w:after="60"/>
      <w:ind w:left="720"/>
      <w:outlineLvl w:val="2"/>
    </w:pPr>
    <w:rPr>
      <w:b/>
      <w:sz w:val="24"/>
    </w:rPr>
  </w:style>
  <w:style w:type="paragraph" w:styleId="Heading4">
    <w:name w:val="heading 4"/>
    <w:aliases w:val="Heading 4 Char Char"/>
    <w:basedOn w:val="Heading3"/>
    <w:next w:val="Normal"/>
    <w:link w:val="Heading4Char"/>
    <w:qFormat/>
    <w:pPr>
      <w:numPr>
        <w:ilvl w:val="3"/>
        <w:numId w:val="4"/>
      </w:numPr>
      <w:ind w:left="864" w:hanging="864"/>
      <w:outlineLvl w:val="3"/>
    </w:p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5"/>
      </w:numPr>
      <w:spacing w:before="240" w:after="60"/>
      <w:ind w:left="864" w:hanging="864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6"/>
      </w:numPr>
      <w:spacing w:before="240" w:after="60"/>
      <w:ind w:left="864" w:hanging="864"/>
      <w:outlineLvl w:val="5"/>
    </w:pPr>
    <w:rPr>
      <w:i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7"/>
      </w:numPr>
      <w:spacing w:before="240" w:after="60"/>
      <w:ind w:left="864" w:hanging="864"/>
      <w:outlineLvl w:val="6"/>
    </w:p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8"/>
      </w:numPr>
      <w:spacing w:before="240" w:after="60"/>
      <w:ind w:left="864" w:hanging="864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9"/>
      </w:numPr>
      <w:spacing w:before="240" w:after="60"/>
      <w:ind w:left="864" w:hanging="864"/>
      <w:outlineLvl w:val="8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9069AE"/>
    <w:rPr>
      <w:b/>
      <w:kern w:val="28"/>
      <w:sz w:val="36"/>
      <w:lang w:val="en-US" w:eastAsia="en-US" w:bidi="ar-SA"/>
    </w:rPr>
  </w:style>
  <w:style w:type="character" w:customStyle="1" w:styleId="Heading2Char">
    <w:name w:val="Heading 2 Char"/>
    <w:link w:val="Heading2"/>
    <w:locked/>
    <w:rsid w:val="009069AE"/>
    <w:rPr>
      <w:b/>
      <w:sz w:val="28"/>
      <w:lang w:val="en-US" w:eastAsia="en-US" w:bidi="ar-SA"/>
    </w:rPr>
  </w:style>
  <w:style w:type="character" w:customStyle="1" w:styleId="Heading3Char1">
    <w:name w:val="Heading 3 Char1"/>
    <w:aliases w:val="Heading 3 Char Char"/>
    <w:link w:val="Heading3"/>
    <w:semiHidden/>
    <w:locked/>
    <w:rsid w:val="009069AE"/>
    <w:rPr>
      <w:b/>
      <w:sz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locked/>
    <w:rsid w:val="009069AE"/>
    <w:rPr>
      <w:b/>
      <w:sz w:val="24"/>
      <w:lang w:val="en-US" w:eastAsia="en-US" w:bidi="ar-SA"/>
    </w:rPr>
  </w:style>
  <w:style w:type="character" w:customStyle="1" w:styleId="Heading5Char">
    <w:name w:val="Heading 5 Char"/>
    <w:link w:val="Heading5"/>
    <w:locked/>
    <w:rsid w:val="009069AE"/>
    <w:rPr>
      <w:b/>
      <w:lang w:val="en-US" w:eastAsia="en-US" w:bidi="ar-SA"/>
    </w:rPr>
  </w:style>
  <w:style w:type="character" w:customStyle="1" w:styleId="Heading6Char">
    <w:name w:val="Heading 6 Char"/>
    <w:link w:val="Heading6"/>
    <w:locked/>
    <w:rsid w:val="009069AE"/>
    <w:rPr>
      <w:i/>
      <w:lang w:val="en-US" w:eastAsia="en-US" w:bidi="ar-SA"/>
    </w:rPr>
  </w:style>
  <w:style w:type="character" w:customStyle="1" w:styleId="Heading7Char">
    <w:name w:val="Heading 7 Char"/>
    <w:link w:val="Heading7"/>
    <w:locked/>
    <w:rsid w:val="009069AE"/>
    <w:rPr>
      <w:lang w:val="en-US" w:eastAsia="en-US" w:bidi="ar-SA"/>
    </w:rPr>
  </w:style>
  <w:style w:type="character" w:customStyle="1" w:styleId="Heading8Char">
    <w:name w:val="Heading 8 Char"/>
    <w:link w:val="Heading8"/>
    <w:locked/>
    <w:rsid w:val="009069AE"/>
    <w:rPr>
      <w:i/>
      <w:lang w:val="en-US" w:eastAsia="en-US" w:bidi="ar-SA"/>
    </w:rPr>
  </w:style>
  <w:style w:type="character" w:customStyle="1" w:styleId="Heading9Char">
    <w:name w:val="Heading 9 Char"/>
    <w:link w:val="Heading9"/>
    <w:locked/>
    <w:rsid w:val="009069AE"/>
    <w:rPr>
      <w:i/>
      <w:sz w:val="18"/>
      <w:lang w:val="en-US" w:eastAsia="en-US" w:bidi="ar-SA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FooterChar">
    <w:name w:val="Footer Char"/>
    <w:link w:val="Footer"/>
    <w:locked/>
    <w:rsid w:val="009069AE"/>
    <w:rPr>
      <w:b/>
      <w:sz w:val="16"/>
      <w:lang w:val="en-US" w:eastAsia="en-US" w:bidi="ar-S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b/>
      <w:sz w:val="16"/>
    </w:rPr>
  </w:style>
  <w:style w:type="character" w:customStyle="1" w:styleId="HeaderChar">
    <w:name w:val="Header Char"/>
    <w:link w:val="Header"/>
    <w:locked/>
    <w:rsid w:val="009069AE"/>
    <w:rPr>
      <w:b/>
      <w:sz w:val="16"/>
      <w:lang w:val="en-US" w:eastAsia="en-US" w:bidi="ar-SA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styleId="Subtitle">
    <w:name w:val="Subtitle"/>
    <w:basedOn w:val="Normal"/>
    <w:link w:val="SubtitleChar"/>
    <w:qFormat/>
    <w:pPr>
      <w:widowControl w:val="0"/>
      <w:jc w:val="right"/>
    </w:pPr>
    <w:rPr>
      <w:rFonts w:ascii="Arial" w:hAnsi="Arial"/>
      <w:b/>
      <w:sz w:val="28"/>
    </w:rPr>
  </w:style>
  <w:style w:type="character" w:customStyle="1" w:styleId="SubtitleChar">
    <w:name w:val="Subtitle Char"/>
    <w:link w:val="Subtitle"/>
    <w:locked/>
    <w:rsid w:val="009069AE"/>
    <w:rPr>
      <w:rFonts w:ascii="Arial" w:hAnsi="Arial"/>
      <w:b/>
      <w:sz w:val="28"/>
      <w:lang w:val="en-US" w:eastAsia="en-US" w:bidi="ar-SA"/>
    </w:rPr>
  </w:style>
  <w:style w:type="paragraph" w:customStyle="1" w:styleId="TableofContents">
    <w:name w:val="Table of Contents"/>
    <w:basedOn w:val="Normal"/>
    <w:pPr>
      <w:pageBreakBefore/>
      <w:spacing w:after="360"/>
      <w:jc w:val="center"/>
    </w:pPr>
    <w:rPr>
      <w:sz w:val="36"/>
    </w:rPr>
  </w:style>
  <w:style w:type="paragraph" w:customStyle="1" w:styleId="TableText">
    <w:name w:val="Table Text"/>
    <w:pPr>
      <w:widowControl w:val="0"/>
      <w:overflowPunct w:val="0"/>
      <w:autoSpaceDE w:val="0"/>
      <w:autoSpaceDN w:val="0"/>
      <w:adjustRightInd w:val="0"/>
      <w:spacing w:before="40" w:after="40"/>
      <w:textAlignment w:val="baseline"/>
    </w:pPr>
  </w:style>
  <w:style w:type="paragraph" w:styleId="Title">
    <w:name w:val="Title"/>
    <w:basedOn w:val="Normal"/>
    <w:next w:val="Normal"/>
    <w:link w:val="TitleChar"/>
    <w:qFormat/>
    <w:pPr>
      <w:widowControl w:val="0"/>
      <w:overflowPunct/>
      <w:autoSpaceDE/>
      <w:autoSpaceDN/>
      <w:adjustRightInd/>
      <w:jc w:val="right"/>
      <w:textAlignment w:val="auto"/>
    </w:pPr>
    <w:rPr>
      <w:rFonts w:ascii="Arial" w:hAnsi="Arial"/>
      <w:b/>
      <w:sz w:val="36"/>
    </w:rPr>
  </w:style>
  <w:style w:type="character" w:customStyle="1" w:styleId="TitleChar">
    <w:name w:val="Title Char"/>
    <w:link w:val="Title"/>
    <w:locked/>
    <w:rsid w:val="009069AE"/>
    <w:rPr>
      <w:rFonts w:ascii="Arial" w:hAnsi="Arial"/>
      <w:b/>
      <w:sz w:val="36"/>
      <w:lang w:val="en-US" w:eastAsia="en-US" w:bidi="ar-SA"/>
    </w:r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00"/>
        <w:tab w:val="right" w:leader="dot" w:pos="8640"/>
      </w:tabs>
      <w:ind w:left="200"/>
      <w:jc w:val="center"/>
    </w:pPr>
    <w:rPr>
      <w:b/>
      <w:bCs/>
      <w:smallCaps/>
    </w:rPr>
  </w:style>
  <w:style w:type="paragraph" w:styleId="TOC3">
    <w:name w:val="toc 3"/>
    <w:basedOn w:val="Normal"/>
    <w:next w:val="Normal"/>
    <w:autoRedefine/>
    <w:semiHidden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right" w:leader="dot" w:pos="8640"/>
      </w:tabs>
      <w:ind w:left="1600"/>
    </w:pPr>
    <w:rPr>
      <w:sz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ind w:left="144"/>
      <w:textAlignment w:val="auto"/>
    </w:pPr>
    <w:rPr>
      <w:sz w:val="22"/>
      <w:szCs w:val="24"/>
    </w:rPr>
  </w:style>
  <w:style w:type="character" w:customStyle="1" w:styleId="BodyTextIndentChar">
    <w:name w:val="Body Text Indent Char"/>
    <w:link w:val="BodyTextIndent"/>
    <w:semiHidden/>
    <w:locked/>
    <w:rsid w:val="009069AE"/>
    <w:rPr>
      <w:sz w:val="22"/>
      <w:szCs w:val="24"/>
      <w:lang w:val="en-US" w:eastAsia="en-US" w:bidi="ar-SA"/>
    </w:rPr>
  </w:style>
  <w:style w:type="paragraph" w:customStyle="1" w:styleId="DocControlHeading">
    <w:name w:val="DocControlHeading"/>
    <w:basedOn w:val="Heading1"/>
    <w:pPr>
      <w:numPr>
        <w:numId w:val="0"/>
      </w:numPr>
      <w:ind w:left="-360"/>
    </w:pPr>
  </w:style>
  <w:style w:type="paragraph" w:customStyle="1" w:styleId="DocControlHeading2">
    <w:name w:val="DocControlHeading2"/>
    <w:basedOn w:val="Heading2"/>
    <w:pPr>
      <w:numPr>
        <w:ilvl w:val="0"/>
        <w:numId w:val="0"/>
      </w:numPr>
      <w:spacing w:after="120"/>
      <w:ind w:left="-360"/>
    </w:pPr>
  </w:style>
  <w:style w:type="paragraph" w:customStyle="1" w:styleId="Paragraph">
    <w:name w:val="Paragraph"/>
    <w:basedOn w:val="Normal"/>
    <w:link w:val="ParagraphChar"/>
    <w:pPr>
      <w:spacing w:before="80"/>
      <w:jc w:val="both"/>
    </w:pPr>
  </w:style>
  <w:style w:type="character" w:customStyle="1" w:styleId="ParagraphChar">
    <w:name w:val="Paragraph Char"/>
    <w:link w:val="Paragraph"/>
    <w:locked/>
    <w:rsid w:val="009069AE"/>
    <w:rPr>
      <w:lang w:val="en-US" w:eastAsia="en-US" w:bidi="ar-SA"/>
    </w:rPr>
  </w:style>
  <w:style w:type="paragraph" w:customStyle="1" w:styleId="ListAlpa">
    <w:name w:val="List Alpa"/>
    <w:basedOn w:val="Paragraph"/>
    <w:pPr>
      <w:numPr>
        <w:numId w:val="10"/>
      </w:numPr>
    </w:pPr>
  </w:style>
  <w:style w:type="paragraph" w:customStyle="1" w:styleId="SubListNumber">
    <w:name w:val="Sub List Number"/>
    <w:basedOn w:val="ListAlpa"/>
    <w:pPr>
      <w:numPr>
        <w:numId w:val="11"/>
      </w:numPr>
      <w:tabs>
        <w:tab w:val="num" w:pos="72"/>
      </w:tabs>
      <w:ind w:left="72" w:hanging="432"/>
    </w:pPr>
  </w:style>
  <w:style w:type="paragraph" w:styleId="ListBullet">
    <w:name w:val="List Bullet"/>
    <w:basedOn w:val="Normal"/>
    <w:autoRedefine/>
    <w:pPr>
      <w:numPr>
        <w:numId w:val="13"/>
      </w:numPr>
    </w:pPr>
  </w:style>
  <w:style w:type="character" w:customStyle="1" w:styleId="Heading1Char1">
    <w:name w:val="Heading 1 Char1"/>
    <w:locked/>
    <w:rsid w:val="009069AE"/>
    <w:rPr>
      <w:rFonts w:cs="Times New Roman"/>
      <w:b/>
      <w:kern w:val="28"/>
      <w:sz w:val="36"/>
    </w:rPr>
  </w:style>
  <w:style w:type="character" w:customStyle="1" w:styleId="Heading2Char1">
    <w:name w:val="Heading 2 Char1"/>
    <w:locked/>
    <w:rsid w:val="009069AE"/>
    <w:rPr>
      <w:rFonts w:cs="Times New Roman"/>
      <w:b/>
      <w:sz w:val="28"/>
    </w:rPr>
  </w:style>
  <w:style w:type="character" w:customStyle="1" w:styleId="Heading4Char1">
    <w:name w:val="Heading 4 Char1"/>
    <w:aliases w:val="Heading 4 Char Char Char1"/>
    <w:locked/>
    <w:rsid w:val="009069AE"/>
    <w:rPr>
      <w:rFonts w:cs="Times New Roman"/>
      <w:b/>
      <w:sz w:val="24"/>
    </w:rPr>
  </w:style>
  <w:style w:type="character" w:customStyle="1" w:styleId="Heading5Char1">
    <w:name w:val="Heading 5 Char1"/>
    <w:locked/>
    <w:rsid w:val="009069AE"/>
    <w:rPr>
      <w:rFonts w:cs="Times New Roman"/>
      <w:b/>
    </w:rPr>
  </w:style>
  <w:style w:type="character" w:customStyle="1" w:styleId="Heading6Char1">
    <w:name w:val="Heading 6 Char1"/>
    <w:locked/>
    <w:rsid w:val="009069AE"/>
    <w:rPr>
      <w:rFonts w:cs="Times New Roman"/>
      <w:i/>
    </w:rPr>
  </w:style>
  <w:style w:type="character" w:customStyle="1" w:styleId="Heading7Char1">
    <w:name w:val="Heading 7 Char1"/>
    <w:locked/>
    <w:rsid w:val="009069AE"/>
    <w:rPr>
      <w:rFonts w:cs="Times New Roman"/>
    </w:rPr>
  </w:style>
  <w:style w:type="character" w:customStyle="1" w:styleId="Heading8Char1">
    <w:name w:val="Heading 8 Char1"/>
    <w:locked/>
    <w:rsid w:val="009069AE"/>
    <w:rPr>
      <w:rFonts w:cs="Times New Roman"/>
      <w:i/>
    </w:rPr>
  </w:style>
  <w:style w:type="character" w:customStyle="1" w:styleId="Heading9Char1">
    <w:name w:val="Heading 9 Char1"/>
    <w:locked/>
    <w:rsid w:val="009069AE"/>
    <w:rPr>
      <w:rFonts w:cs="Times New Roman"/>
      <w:i/>
      <w:sz w:val="18"/>
    </w:rPr>
  </w:style>
  <w:style w:type="character" w:customStyle="1" w:styleId="FooterChar1">
    <w:name w:val="Foot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HeaderChar1">
    <w:name w:val="Header Char1"/>
    <w:locked/>
    <w:rsid w:val="009069AE"/>
    <w:rPr>
      <w:rFonts w:cs="Times New Roman"/>
      <w:b/>
      <w:sz w:val="16"/>
      <w:lang w:val="en-US" w:eastAsia="en-US" w:bidi="ar-SA"/>
    </w:rPr>
  </w:style>
  <w:style w:type="character" w:customStyle="1" w:styleId="TitleChar1">
    <w:name w:val="Title Char1"/>
    <w:locked/>
    <w:rsid w:val="009069AE"/>
    <w:rPr>
      <w:rFonts w:ascii="Arial" w:hAnsi="Arial" w:cs="Times New Roman"/>
      <w:b/>
      <w:sz w:val="36"/>
      <w:lang w:val="en-US" w:eastAsia="en-US" w:bidi="ar-SA"/>
    </w:rPr>
  </w:style>
  <w:style w:type="table" w:styleId="TableGrid">
    <w:name w:val="Table Grid"/>
    <w:basedOn w:val="TableNormal"/>
    <w:rsid w:val="009069AE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sid w:val="009069AE"/>
    <w:rPr>
      <w:b/>
      <w:bCs/>
    </w:rPr>
  </w:style>
  <w:style w:type="paragraph" w:styleId="BalloonText">
    <w:name w:val="Balloon Text"/>
    <w:basedOn w:val="Normal"/>
    <w:link w:val="BalloonTextChar"/>
    <w:semiHidden/>
    <w:rsid w:val="009069A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semiHidden/>
    <w:locked/>
    <w:rsid w:val="009069AE"/>
    <w:rPr>
      <w:rFonts w:ascii="Tahoma" w:hAnsi="Tahoma" w:cs="Tahoma"/>
      <w:sz w:val="16"/>
      <w:szCs w:val="16"/>
      <w:lang w:val="en-US" w:eastAsia="en-US" w:bidi="ar-SA"/>
    </w:rPr>
  </w:style>
  <w:style w:type="paragraph" w:styleId="CommentText">
    <w:name w:val="annotation text"/>
    <w:basedOn w:val="Normal"/>
    <w:link w:val="CommentTextChar"/>
    <w:semiHidden/>
    <w:rsid w:val="009069AE"/>
  </w:style>
  <w:style w:type="character" w:customStyle="1" w:styleId="CommentTextChar">
    <w:name w:val="Comment Text Char"/>
    <w:link w:val="CommentText"/>
    <w:semiHidden/>
    <w:locked/>
    <w:rsid w:val="009069AE"/>
    <w:rPr>
      <w:lang w:val="en-US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9069AE"/>
    <w:rPr>
      <w:b/>
      <w:bCs/>
    </w:rPr>
  </w:style>
  <w:style w:type="character" w:customStyle="1" w:styleId="CommentSubjectChar">
    <w:name w:val="Comment Subject Char"/>
    <w:link w:val="CommentSubject"/>
    <w:semiHidden/>
    <w:locked/>
    <w:rsid w:val="009069AE"/>
    <w:rPr>
      <w:b/>
      <w:bCs/>
      <w:lang w:val="en-US" w:eastAsia="en-US" w:bidi="ar-SA"/>
    </w:rPr>
  </w:style>
  <w:style w:type="paragraph" w:styleId="FootnoteText">
    <w:name w:val="footnote text"/>
    <w:basedOn w:val="Normal"/>
    <w:link w:val="FootnoteTextChar"/>
    <w:semiHidden/>
    <w:rsid w:val="009069AE"/>
  </w:style>
  <w:style w:type="character" w:customStyle="1" w:styleId="FootnoteTextChar">
    <w:name w:val="Footnote Text Char"/>
    <w:link w:val="FootnoteText"/>
    <w:semiHidden/>
    <w:locked/>
    <w:rsid w:val="009069AE"/>
    <w:rPr>
      <w:lang w:val="en-US" w:eastAsia="en-US" w:bidi="ar-SA"/>
    </w:rPr>
  </w:style>
  <w:style w:type="character" w:styleId="FootnoteReference">
    <w:name w:val="footnote reference"/>
    <w:semiHidden/>
    <w:rsid w:val="009069AE"/>
    <w:rPr>
      <w:rFonts w:cs="Times New Roman"/>
      <w:vertAlign w:val="superscript"/>
    </w:rPr>
  </w:style>
  <w:style w:type="character" w:customStyle="1" w:styleId="style5">
    <w:name w:val="style5"/>
    <w:rsid w:val="009069AE"/>
    <w:rPr>
      <w:rFonts w:cs="Times New Roman"/>
    </w:rPr>
  </w:style>
  <w:style w:type="paragraph" w:styleId="ListParagraph">
    <w:name w:val="List Paragraph"/>
    <w:basedOn w:val="Normal"/>
    <w:qFormat/>
    <w:rsid w:val="009069AE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/>
      <w:sz w:val="22"/>
      <w:szCs w:val="22"/>
    </w:rPr>
  </w:style>
  <w:style w:type="character" w:customStyle="1" w:styleId="style21">
    <w:name w:val="style21"/>
    <w:rsid w:val="009069AE"/>
    <w:rPr>
      <w:rFonts w:ascii="Arial" w:hAnsi="Arial" w:cs="Arial"/>
    </w:rPr>
  </w:style>
  <w:style w:type="character" w:styleId="CommentReference">
    <w:name w:val="annotation reference"/>
    <w:semiHidden/>
    <w:rsid w:val="002A78E4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E55F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iazza.com/class_profile/get_resource/k55rbh37ri6be/k8hjj7sn7hu7n0" TargetMode="External"/><Relationship Id="rId18" Type="http://schemas.openxmlformats.org/officeDocument/2006/relationships/footer" Target="footer2.xml"/><Relationship Id="rId26" Type="http://schemas.openxmlformats.org/officeDocument/2006/relationships/header" Target="header6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image" Target="media/image6.png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eader" Target="header4.xml"/><Relationship Id="rId29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4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28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footer" Target="footer5.xml"/><Relationship Id="rId30" Type="http://schemas.openxmlformats.org/officeDocument/2006/relationships/footer" Target="footer6.xml"/><Relationship Id="rId35" Type="http://schemas.microsoft.com/office/2018/08/relationships/commentsExtensible" Target="commentsExtensible.xml"/><Relationship Id="rId8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Course%20Documents\Rational%20RequisitePro\ReqProFall01\S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SRS</Template>
  <TotalTime>31</TotalTime>
  <Pages>14</Pages>
  <Words>1790</Words>
  <Characters>10206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>&lt;Enter team name here&gt;</Company>
  <LinksUpToDate>false</LinksUpToDate>
  <CharactersWithSpaces>11973</CharactersWithSpaces>
  <SharedDoc>false</SharedDoc>
  <HLinks>
    <vt:vector size="120" baseType="variant">
      <vt:variant>
        <vt:i4>1310774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_Toc22915484</vt:lpwstr>
      </vt:variant>
      <vt:variant>
        <vt:i4>1245238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_Toc22915483</vt:lpwstr>
      </vt:variant>
      <vt:variant>
        <vt:i4>1179702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_Toc22915482</vt:lpwstr>
      </vt:variant>
      <vt:variant>
        <vt:i4>1114166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_Toc22915481</vt:lpwstr>
      </vt:variant>
      <vt:variant>
        <vt:i4>1048630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_Toc22915480</vt:lpwstr>
      </vt:variant>
      <vt:variant>
        <vt:i4>1638457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_Toc22915479</vt:lpwstr>
      </vt:variant>
      <vt:variant>
        <vt:i4>1572921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_Toc22915478</vt:lpwstr>
      </vt:variant>
      <vt:variant>
        <vt:i4>1507385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_Toc22915477</vt:lpwstr>
      </vt:variant>
      <vt:variant>
        <vt:i4>1441849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_Toc22915476</vt:lpwstr>
      </vt:variant>
      <vt:variant>
        <vt:i4>1376313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_Toc22915475</vt:lpwstr>
      </vt:variant>
      <vt:variant>
        <vt:i4>1310777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_Toc22915474</vt:lpwstr>
      </vt:variant>
      <vt:variant>
        <vt:i4>1245241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_Toc22915473</vt:lpwstr>
      </vt:variant>
      <vt:variant>
        <vt:i4>1179705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_Toc22915472</vt:lpwstr>
      </vt:variant>
      <vt:variant>
        <vt:i4>1114169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_Toc22915471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_Toc22915470</vt:lpwstr>
      </vt:variant>
      <vt:variant>
        <vt:i4>1638456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_Toc22915469</vt:lpwstr>
      </vt:variant>
      <vt:variant>
        <vt:i4>1572920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_Toc22915468</vt:lpwstr>
      </vt:variant>
      <vt:variant>
        <vt:i4>1507384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_Toc22915467</vt:lpwstr>
      </vt:variant>
      <vt:variant>
        <vt:i4>1441848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_Toc22915466</vt:lpwstr>
      </vt:variant>
      <vt:variant>
        <vt:i4>1376312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_Toc22915465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&lt;Enter project name here&gt;</dc:subject>
  <dc:creator>Hernandez, Julio A</dc:creator>
  <cp:keywords/>
  <cp:lastModifiedBy>Hernandez, Julio A</cp:lastModifiedBy>
  <cp:revision>3</cp:revision>
  <cp:lastPrinted>2002-04-23T16:31:00Z</cp:lastPrinted>
  <dcterms:created xsi:type="dcterms:W3CDTF">2020-04-24T18:17:00Z</dcterms:created>
  <dcterms:modified xsi:type="dcterms:W3CDTF">2020-04-24T18:48:00Z</dcterms:modified>
</cp:coreProperties>
</file>